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F3B30" w14:textId="77777777" w:rsidR="00C462A1" w:rsidRDefault="0067207B" w:rsidP="00C462A1">
      <w:pPr>
        <w:spacing w:after="0" w:line="480" w:lineRule="auto"/>
        <w:jc w:val="center"/>
      </w:pPr>
      <w:r>
        <w:t>Practitioner Experience</w:t>
      </w:r>
    </w:p>
    <w:p w14:paraId="5E9E6C1D" w14:textId="77777777" w:rsidR="00C462A1" w:rsidRPr="00173365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7EA67FE7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5485CC49" w14:textId="4DEFF4D9" w:rsidR="00C462A1" w:rsidRDefault="0067207B" w:rsidP="00C462A1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 w:rsidRPr="0067207B">
        <w:rPr>
          <w:rStyle w:val="fnt0"/>
          <w:rFonts w:cs="Times New Roman"/>
          <w:b/>
          <w:szCs w:val="24"/>
        </w:rPr>
        <w:lastRenderedPageBreak/>
        <w:t>Practitioner Experience</w:t>
      </w:r>
    </w:p>
    <w:p w14:paraId="2D6E967D" w14:textId="0EB9ED02" w:rsidR="00D06055" w:rsidRDefault="00616822" w:rsidP="00ED3D3B">
      <w:pPr>
        <w:spacing w:after="0" w:line="480" w:lineRule="auto"/>
        <w:ind w:firstLine="720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Cs/>
          <w:szCs w:val="24"/>
        </w:rPr>
        <w:t xml:space="preserve">The assignment asks the student to research </w:t>
      </w:r>
      <w:r w:rsidR="002C7912">
        <w:rPr>
          <w:rStyle w:val="fnt0"/>
          <w:rFonts w:cs="Times New Roman"/>
          <w:bCs/>
          <w:szCs w:val="24"/>
        </w:rPr>
        <w:t>business intelligence (BI) career postings,</w:t>
      </w:r>
      <w:r w:rsidR="004D71B4">
        <w:rPr>
          <w:rStyle w:val="fnt0"/>
          <w:rFonts w:cs="Times New Roman"/>
          <w:bCs/>
          <w:szCs w:val="24"/>
        </w:rPr>
        <w:t xml:space="preserve"> job responsibilities,</w:t>
      </w:r>
      <w:r w:rsidR="002C7912">
        <w:rPr>
          <w:rStyle w:val="fnt0"/>
          <w:rFonts w:cs="Times New Roman"/>
          <w:bCs/>
          <w:szCs w:val="24"/>
        </w:rPr>
        <w:t xml:space="preserve"> internships, volunteer opportunities, </w:t>
      </w:r>
      <w:r w:rsidR="00DC7835">
        <w:rPr>
          <w:rStyle w:val="fnt0"/>
          <w:rFonts w:cs="Times New Roman"/>
          <w:bCs/>
          <w:szCs w:val="24"/>
        </w:rPr>
        <w:t>educational requirements</w:t>
      </w:r>
      <w:r w:rsidR="00E044D2">
        <w:rPr>
          <w:rStyle w:val="fnt0"/>
          <w:rFonts w:cs="Times New Roman"/>
          <w:bCs/>
          <w:szCs w:val="24"/>
        </w:rPr>
        <w:t xml:space="preserve"> </w:t>
      </w:r>
      <w:r w:rsidR="00DC7835">
        <w:rPr>
          <w:rStyle w:val="fnt0"/>
          <w:rFonts w:cs="Times New Roman"/>
          <w:bCs/>
          <w:szCs w:val="24"/>
        </w:rPr>
        <w:t>and certifications</w:t>
      </w:r>
      <w:r w:rsidR="00954EC9">
        <w:rPr>
          <w:rStyle w:val="fnt0"/>
          <w:rFonts w:cs="Times New Roman"/>
          <w:bCs/>
          <w:szCs w:val="24"/>
        </w:rPr>
        <w:t xml:space="preserve">, </w:t>
      </w:r>
      <w:r w:rsidR="00F70F39">
        <w:rPr>
          <w:rStyle w:val="fnt0"/>
          <w:rFonts w:cs="Times New Roman"/>
          <w:bCs/>
          <w:szCs w:val="24"/>
        </w:rPr>
        <w:t xml:space="preserve">and areas of specialization within the industry that </w:t>
      </w:r>
      <w:r w:rsidR="00624EE9">
        <w:rPr>
          <w:rStyle w:val="fnt0"/>
          <w:rFonts w:cs="Times New Roman"/>
          <w:bCs/>
          <w:szCs w:val="24"/>
        </w:rPr>
        <w:t xml:space="preserve">might lead to competitive advantages.  </w:t>
      </w:r>
    </w:p>
    <w:p w14:paraId="20BC20A5" w14:textId="6799C27B" w:rsidR="00D06055" w:rsidRPr="00D06055" w:rsidRDefault="00111F1B" w:rsidP="00D06055">
      <w:pPr>
        <w:spacing w:after="0" w:line="480" w:lineRule="auto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 xml:space="preserve">Job Duties and </w:t>
      </w:r>
      <w:r w:rsidR="00BB3BC1">
        <w:rPr>
          <w:rStyle w:val="fnt0"/>
          <w:rFonts w:cs="Times New Roman"/>
          <w:b/>
          <w:szCs w:val="24"/>
        </w:rPr>
        <w:t>Responsibilities</w:t>
      </w:r>
    </w:p>
    <w:p w14:paraId="5FA15DAE" w14:textId="15A6232A" w:rsidR="00ED3D3B" w:rsidRDefault="00BB4682" w:rsidP="00D06055">
      <w:pPr>
        <w:spacing w:after="0" w:line="480" w:lineRule="auto"/>
        <w:ind w:firstLine="720"/>
        <w:rPr>
          <w:rStyle w:val="fnt0"/>
          <w:rFonts w:cs="Times New Roman"/>
          <w:bCs/>
          <w:szCs w:val="24"/>
        </w:rPr>
      </w:pPr>
      <w:r w:rsidRPr="00BB4682">
        <w:rPr>
          <w:rStyle w:val="fnt0"/>
          <w:rFonts w:cs="Times New Roman"/>
          <w:bCs/>
          <w:szCs w:val="24"/>
        </w:rPr>
        <w:t>Reese</w:t>
      </w:r>
      <w:r>
        <w:rPr>
          <w:rStyle w:val="fnt0"/>
          <w:rFonts w:cs="Times New Roman"/>
          <w:bCs/>
          <w:szCs w:val="24"/>
        </w:rPr>
        <w:t xml:space="preserve"> (</w:t>
      </w:r>
      <w:r w:rsidRPr="00BB4682">
        <w:rPr>
          <w:rStyle w:val="fnt0"/>
          <w:rFonts w:cs="Times New Roman"/>
          <w:bCs/>
          <w:szCs w:val="24"/>
        </w:rPr>
        <w:t>2014)</w:t>
      </w:r>
      <w:r>
        <w:rPr>
          <w:rStyle w:val="fnt0"/>
          <w:rFonts w:cs="Times New Roman"/>
          <w:bCs/>
          <w:szCs w:val="24"/>
        </w:rPr>
        <w:t xml:space="preserve"> describes a business analyst</w:t>
      </w:r>
      <w:r w:rsidR="00CA7703">
        <w:rPr>
          <w:rStyle w:val="fnt0"/>
          <w:rFonts w:cs="Times New Roman"/>
          <w:bCs/>
          <w:szCs w:val="24"/>
        </w:rPr>
        <w:t xml:space="preserve"> (BA)</w:t>
      </w:r>
      <w:r>
        <w:rPr>
          <w:rStyle w:val="fnt0"/>
          <w:rFonts w:cs="Times New Roman"/>
          <w:bCs/>
          <w:szCs w:val="24"/>
        </w:rPr>
        <w:t xml:space="preserve"> </w:t>
      </w:r>
      <w:r w:rsidR="00793A68">
        <w:rPr>
          <w:rStyle w:val="fnt0"/>
          <w:rFonts w:cs="Times New Roman"/>
          <w:bCs/>
          <w:szCs w:val="24"/>
        </w:rPr>
        <w:t xml:space="preserve">role as </w:t>
      </w:r>
      <w:r w:rsidR="007B3577">
        <w:rPr>
          <w:rStyle w:val="fnt0"/>
          <w:rFonts w:cs="Times New Roman"/>
          <w:bCs/>
          <w:szCs w:val="24"/>
        </w:rPr>
        <w:t xml:space="preserve">one </w:t>
      </w:r>
      <w:r w:rsidR="00BC2C6B">
        <w:rPr>
          <w:rStyle w:val="fnt0"/>
          <w:rFonts w:cs="Times New Roman"/>
          <w:bCs/>
          <w:szCs w:val="24"/>
        </w:rPr>
        <w:t xml:space="preserve">that works </w:t>
      </w:r>
      <w:r w:rsidR="00F214C7">
        <w:rPr>
          <w:rStyle w:val="fnt0"/>
          <w:rFonts w:cs="Times New Roman"/>
          <w:bCs/>
          <w:szCs w:val="24"/>
        </w:rPr>
        <w:t xml:space="preserve">closely with clients and </w:t>
      </w:r>
      <w:r w:rsidR="00BB2C5B">
        <w:rPr>
          <w:rStyle w:val="fnt0"/>
          <w:rFonts w:cs="Times New Roman"/>
          <w:bCs/>
          <w:szCs w:val="24"/>
        </w:rPr>
        <w:t>project supervisors to</w:t>
      </w:r>
      <w:r w:rsidR="00502F0C">
        <w:rPr>
          <w:rStyle w:val="fnt0"/>
          <w:rFonts w:cs="Times New Roman"/>
          <w:bCs/>
          <w:szCs w:val="24"/>
        </w:rPr>
        <w:t xml:space="preserve"> </w:t>
      </w:r>
      <w:r w:rsidR="002D519D">
        <w:rPr>
          <w:rStyle w:val="fnt0"/>
          <w:rFonts w:cs="Times New Roman"/>
          <w:bCs/>
          <w:szCs w:val="24"/>
        </w:rPr>
        <w:t xml:space="preserve">design solutions to business problems </w:t>
      </w:r>
      <w:r w:rsidR="002B030D">
        <w:rPr>
          <w:rStyle w:val="fnt0"/>
          <w:rFonts w:cs="Times New Roman"/>
          <w:bCs/>
          <w:szCs w:val="24"/>
        </w:rPr>
        <w:t xml:space="preserve">by </w:t>
      </w:r>
      <w:r w:rsidR="00AB22FE">
        <w:rPr>
          <w:rStyle w:val="fnt0"/>
          <w:rFonts w:cs="Times New Roman"/>
          <w:bCs/>
          <w:szCs w:val="24"/>
        </w:rPr>
        <w:t xml:space="preserve">collecting and analyzing large </w:t>
      </w:r>
      <w:r w:rsidR="00F964D4">
        <w:rPr>
          <w:rStyle w:val="fnt0"/>
          <w:rFonts w:cs="Times New Roman"/>
          <w:bCs/>
          <w:szCs w:val="24"/>
        </w:rPr>
        <w:t>data sets.</w:t>
      </w:r>
      <w:r w:rsidR="00EB334B">
        <w:rPr>
          <w:rStyle w:val="fnt0"/>
          <w:rFonts w:cs="Times New Roman"/>
          <w:bCs/>
          <w:szCs w:val="24"/>
        </w:rPr>
        <w:t xml:space="preserve">  </w:t>
      </w:r>
      <w:r w:rsidR="00F964D4">
        <w:rPr>
          <w:rStyle w:val="fnt0"/>
          <w:rFonts w:cs="Times New Roman"/>
          <w:bCs/>
          <w:szCs w:val="24"/>
        </w:rPr>
        <w:t>BAs</w:t>
      </w:r>
      <w:r w:rsidR="00D444AC">
        <w:rPr>
          <w:rStyle w:val="fnt0"/>
          <w:rFonts w:cs="Times New Roman"/>
          <w:bCs/>
          <w:szCs w:val="24"/>
        </w:rPr>
        <w:t xml:space="preserve"> </w:t>
      </w:r>
      <w:r w:rsidR="00645597">
        <w:rPr>
          <w:rStyle w:val="fnt0"/>
          <w:rFonts w:cs="Times New Roman"/>
          <w:bCs/>
          <w:szCs w:val="24"/>
        </w:rPr>
        <w:t xml:space="preserve">should possess </w:t>
      </w:r>
      <w:r w:rsidR="002B2608">
        <w:rPr>
          <w:rStyle w:val="fnt0"/>
          <w:rFonts w:cs="Times New Roman"/>
          <w:bCs/>
          <w:szCs w:val="24"/>
        </w:rPr>
        <w:t xml:space="preserve">excellent communication skills, </w:t>
      </w:r>
      <w:r w:rsidR="00412033">
        <w:rPr>
          <w:rStyle w:val="fnt0"/>
          <w:rFonts w:cs="Times New Roman"/>
          <w:bCs/>
          <w:szCs w:val="24"/>
        </w:rPr>
        <w:t xml:space="preserve">strong analytical skills, and a basic understanding of database structures.  </w:t>
      </w:r>
      <w:r w:rsidR="002102C7">
        <w:rPr>
          <w:rStyle w:val="fnt0"/>
          <w:rFonts w:cs="Times New Roman"/>
          <w:bCs/>
          <w:szCs w:val="24"/>
        </w:rPr>
        <w:t xml:space="preserve">Similarly, </w:t>
      </w:r>
      <w:r w:rsidR="002D148C">
        <w:rPr>
          <w:rStyle w:val="fnt0"/>
          <w:rFonts w:cs="Times New Roman"/>
          <w:bCs/>
          <w:szCs w:val="24"/>
        </w:rPr>
        <w:t xml:space="preserve">McKnight (2005) </w:t>
      </w:r>
      <w:r w:rsidR="005E64A6">
        <w:rPr>
          <w:rStyle w:val="fnt0"/>
          <w:rFonts w:cs="Times New Roman"/>
          <w:bCs/>
          <w:szCs w:val="24"/>
        </w:rPr>
        <w:t xml:space="preserve">describes BAs as those </w:t>
      </w:r>
      <w:r w:rsidR="006D2ED1">
        <w:rPr>
          <w:rStyle w:val="fnt0"/>
          <w:rFonts w:cs="Times New Roman"/>
          <w:bCs/>
          <w:szCs w:val="24"/>
        </w:rPr>
        <w:t xml:space="preserve">who </w:t>
      </w:r>
      <w:r w:rsidR="005E64A6">
        <w:rPr>
          <w:rStyle w:val="fnt0"/>
          <w:rFonts w:cs="Times New Roman"/>
          <w:bCs/>
          <w:szCs w:val="24"/>
        </w:rPr>
        <w:t xml:space="preserve">interact with customers, </w:t>
      </w:r>
      <w:r w:rsidR="00ED3D3B">
        <w:rPr>
          <w:rStyle w:val="fnt0"/>
          <w:rFonts w:cs="Times New Roman"/>
          <w:bCs/>
          <w:szCs w:val="24"/>
        </w:rPr>
        <w:t>repor</w:t>
      </w:r>
      <w:r w:rsidR="006D2ED1">
        <w:rPr>
          <w:rStyle w:val="fnt0"/>
          <w:rFonts w:cs="Times New Roman"/>
          <w:bCs/>
          <w:szCs w:val="24"/>
        </w:rPr>
        <w:t>t</w:t>
      </w:r>
      <w:r w:rsidR="00ED3D3B">
        <w:rPr>
          <w:rStyle w:val="fnt0"/>
          <w:rFonts w:cs="Times New Roman"/>
          <w:bCs/>
          <w:szCs w:val="24"/>
        </w:rPr>
        <w:t xml:space="preserve"> and analyz</w:t>
      </w:r>
      <w:r w:rsidR="006D2ED1">
        <w:rPr>
          <w:rStyle w:val="fnt0"/>
          <w:rFonts w:cs="Times New Roman"/>
          <w:bCs/>
          <w:szCs w:val="24"/>
        </w:rPr>
        <w:t>e</w:t>
      </w:r>
      <w:r w:rsidR="00ED3D3B">
        <w:rPr>
          <w:rStyle w:val="fnt0"/>
          <w:rFonts w:cs="Times New Roman"/>
          <w:bCs/>
          <w:szCs w:val="24"/>
        </w:rPr>
        <w:t xml:space="preserve"> business needs, and develo</w:t>
      </w:r>
      <w:r w:rsidR="006D2ED1">
        <w:rPr>
          <w:rStyle w:val="fnt0"/>
          <w:rFonts w:cs="Times New Roman"/>
          <w:bCs/>
          <w:szCs w:val="24"/>
        </w:rPr>
        <w:t>p</w:t>
      </w:r>
      <w:r w:rsidR="00ED3D3B">
        <w:rPr>
          <w:rStyle w:val="fnt0"/>
          <w:rFonts w:cs="Times New Roman"/>
          <w:bCs/>
          <w:szCs w:val="24"/>
        </w:rPr>
        <w:t xml:space="preserve"> business specifications.</w:t>
      </w:r>
      <w:r w:rsidR="001B0374">
        <w:rPr>
          <w:rStyle w:val="fnt0"/>
          <w:rFonts w:cs="Times New Roman"/>
          <w:bCs/>
          <w:szCs w:val="24"/>
        </w:rPr>
        <w:t xml:space="preserve"> </w:t>
      </w:r>
    </w:p>
    <w:p w14:paraId="03189072" w14:textId="7AB0E7B1" w:rsidR="00DD21E1" w:rsidRPr="00DD21E1" w:rsidRDefault="00DD21E1" w:rsidP="00DD21E1">
      <w:pPr>
        <w:spacing w:after="0" w:line="480" w:lineRule="auto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>Trends and Volunteering</w:t>
      </w:r>
    </w:p>
    <w:p w14:paraId="38BF0521" w14:textId="400D8D56" w:rsidR="001642BA" w:rsidRDefault="0047054F" w:rsidP="0047054F">
      <w:pPr>
        <w:spacing w:after="0" w:line="480" w:lineRule="auto"/>
        <w:ind w:firstLine="720"/>
        <w:rPr>
          <w:rStyle w:val="fnt0"/>
          <w:rFonts w:cs="Times New Roman"/>
          <w:bCs/>
          <w:szCs w:val="24"/>
        </w:rPr>
      </w:pPr>
      <w:r w:rsidRPr="0047054F">
        <w:rPr>
          <w:rStyle w:val="fnt0"/>
          <w:rFonts w:cs="Times New Roman"/>
          <w:bCs/>
          <w:szCs w:val="24"/>
        </w:rPr>
        <w:t>Obeidat et al. (2015) describe some of the current trends</w:t>
      </w:r>
      <w:r w:rsidR="008836C1">
        <w:rPr>
          <w:rStyle w:val="fnt0"/>
          <w:rFonts w:cs="Times New Roman"/>
          <w:bCs/>
          <w:szCs w:val="24"/>
        </w:rPr>
        <w:t xml:space="preserve"> and challenges in BI</w:t>
      </w:r>
      <w:r w:rsidR="00CA6264">
        <w:rPr>
          <w:rStyle w:val="fnt0"/>
          <w:rFonts w:cs="Times New Roman"/>
          <w:bCs/>
          <w:szCs w:val="24"/>
        </w:rPr>
        <w:t xml:space="preserve">: (a) </w:t>
      </w:r>
      <w:r w:rsidRPr="0047054F">
        <w:rPr>
          <w:rStyle w:val="fnt0"/>
          <w:rFonts w:cs="Times New Roman"/>
          <w:bCs/>
          <w:szCs w:val="24"/>
        </w:rPr>
        <w:t>data exploration</w:t>
      </w:r>
      <w:r w:rsidR="00D95821">
        <w:rPr>
          <w:rStyle w:val="fnt0"/>
          <w:rFonts w:cs="Times New Roman"/>
          <w:bCs/>
          <w:szCs w:val="24"/>
        </w:rPr>
        <w:t>s</w:t>
      </w:r>
      <w:r w:rsidRPr="0047054F">
        <w:rPr>
          <w:rStyle w:val="fnt0"/>
          <w:rFonts w:cs="Times New Roman"/>
          <w:bCs/>
          <w:szCs w:val="24"/>
        </w:rPr>
        <w:t xml:space="preserve"> and visualization</w:t>
      </w:r>
      <w:r w:rsidR="00CA283F">
        <w:rPr>
          <w:rStyle w:val="fnt0"/>
          <w:rFonts w:cs="Times New Roman"/>
          <w:bCs/>
          <w:szCs w:val="24"/>
        </w:rPr>
        <w:t>s (e.g., dashboards)</w:t>
      </w:r>
      <w:r w:rsidRPr="0047054F">
        <w:rPr>
          <w:rStyle w:val="fnt0"/>
          <w:rFonts w:cs="Times New Roman"/>
          <w:bCs/>
          <w:szCs w:val="24"/>
        </w:rPr>
        <w:t>,</w:t>
      </w:r>
      <w:r w:rsidR="00CA6264">
        <w:rPr>
          <w:rStyle w:val="fnt0"/>
          <w:rFonts w:cs="Times New Roman"/>
          <w:bCs/>
          <w:szCs w:val="24"/>
        </w:rPr>
        <w:t xml:space="preserve"> (b)</w:t>
      </w:r>
      <w:r w:rsidRPr="0047054F">
        <w:rPr>
          <w:rStyle w:val="fnt0"/>
          <w:rFonts w:cs="Times New Roman"/>
          <w:bCs/>
          <w:szCs w:val="24"/>
        </w:rPr>
        <w:t xml:space="preserve"> cloud computing, </w:t>
      </w:r>
      <w:r w:rsidR="00CA6264">
        <w:rPr>
          <w:rStyle w:val="fnt0"/>
          <w:rFonts w:cs="Times New Roman"/>
          <w:bCs/>
          <w:szCs w:val="24"/>
        </w:rPr>
        <w:t xml:space="preserve">(c) </w:t>
      </w:r>
      <w:r w:rsidRPr="0047054F">
        <w:rPr>
          <w:rStyle w:val="fnt0"/>
          <w:rFonts w:cs="Times New Roman"/>
          <w:bCs/>
          <w:szCs w:val="24"/>
        </w:rPr>
        <w:t xml:space="preserve">self-service BI, </w:t>
      </w:r>
      <w:r w:rsidR="00CA6264">
        <w:rPr>
          <w:rStyle w:val="fnt0"/>
          <w:rFonts w:cs="Times New Roman"/>
          <w:bCs/>
          <w:szCs w:val="24"/>
        </w:rPr>
        <w:t xml:space="preserve">(d) </w:t>
      </w:r>
      <w:r w:rsidRPr="0047054F">
        <w:rPr>
          <w:rStyle w:val="fnt0"/>
          <w:rFonts w:cs="Times New Roman"/>
          <w:bCs/>
          <w:szCs w:val="24"/>
        </w:rPr>
        <w:t>improving</w:t>
      </w:r>
      <w:r w:rsidR="001B16C7">
        <w:rPr>
          <w:rStyle w:val="fnt0"/>
          <w:rFonts w:cs="Times New Roman"/>
          <w:bCs/>
          <w:szCs w:val="24"/>
        </w:rPr>
        <w:t xml:space="preserve"> computing issues in</w:t>
      </w:r>
      <w:r w:rsidRPr="0047054F">
        <w:rPr>
          <w:rStyle w:val="fnt0"/>
          <w:rFonts w:cs="Times New Roman"/>
          <w:bCs/>
          <w:szCs w:val="24"/>
        </w:rPr>
        <w:t xml:space="preserve"> BI</w:t>
      </w:r>
      <w:r w:rsidR="00CA6264">
        <w:rPr>
          <w:rStyle w:val="fnt0"/>
          <w:rFonts w:cs="Times New Roman"/>
          <w:bCs/>
          <w:szCs w:val="24"/>
        </w:rPr>
        <w:t xml:space="preserve">, </w:t>
      </w:r>
      <w:r w:rsidR="001B16C7">
        <w:rPr>
          <w:rStyle w:val="fnt0"/>
          <w:rFonts w:cs="Times New Roman"/>
          <w:bCs/>
          <w:szCs w:val="24"/>
        </w:rPr>
        <w:t>and</w:t>
      </w:r>
      <w:r w:rsidR="00CA6264">
        <w:rPr>
          <w:rStyle w:val="fnt0"/>
          <w:rFonts w:cs="Times New Roman"/>
          <w:bCs/>
          <w:szCs w:val="24"/>
        </w:rPr>
        <w:t xml:space="preserve"> (e) </w:t>
      </w:r>
      <w:r w:rsidR="001B16C7">
        <w:rPr>
          <w:rStyle w:val="fnt0"/>
          <w:rFonts w:cs="Times New Roman"/>
          <w:bCs/>
          <w:szCs w:val="24"/>
        </w:rPr>
        <w:t>open-source software for BI</w:t>
      </w:r>
      <w:r w:rsidR="00E00B89">
        <w:rPr>
          <w:rStyle w:val="fnt0"/>
          <w:rFonts w:cs="Times New Roman"/>
          <w:bCs/>
          <w:szCs w:val="24"/>
        </w:rPr>
        <w:t xml:space="preserve"> (e.g., RStudio)</w:t>
      </w:r>
      <w:r w:rsidR="00CB4A4E">
        <w:rPr>
          <w:rStyle w:val="fnt0"/>
          <w:rFonts w:cs="Times New Roman"/>
          <w:bCs/>
          <w:szCs w:val="24"/>
        </w:rPr>
        <w:t xml:space="preserve">.  Additionally, </w:t>
      </w:r>
      <w:r w:rsidR="005E778C" w:rsidRPr="005E778C">
        <w:rPr>
          <w:rStyle w:val="fnt0"/>
          <w:rFonts w:cs="Times New Roman"/>
          <w:bCs/>
          <w:szCs w:val="24"/>
        </w:rPr>
        <w:t>Murugesan</w:t>
      </w:r>
      <w:r w:rsidR="00CE549D">
        <w:rPr>
          <w:rStyle w:val="fnt0"/>
          <w:rFonts w:cs="Times New Roman"/>
          <w:bCs/>
          <w:szCs w:val="24"/>
        </w:rPr>
        <w:t xml:space="preserve"> and </w:t>
      </w:r>
      <w:r w:rsidR="005E778C" w:rsidRPr="005E778C">
        <w:rPr>
          <w:rStyle w:val="fnt0"/>
          <w:rFonts w:cs="Times New Roman"/>
          <w:bCs/>
          <w:szCs w:val="24"/>
        </w:rPr>
        <w:t>Karthikeyan</w:t>
      </w:r>
      <w:r w:rsidR="00CE549D">
        <w:rPr>
          <w:rStyle w:val="fnt0"/>
          <w:rFonts w:cs="Times New Roman"/>
          <w:bCs/>
          <w:szCs w:val="24"/>
        </w:rPr>
        <w:t xml:space="preserve"> (</w:t>
      </w:r>
      <w:r w:rsidR="005E778C" w:rsidRPr="005E778C">
        <w:rPr>
          <w:rStyle w:val="fnt0"/>
          <w:rFonts w:cs="Times New Roman"/>
          <w:bCs/>
          <w:szCs w:val="24"/>
        </w:rPr>
        <w:t>n.d.)</w:t>
      </w:r>
      <w:r w:rsidR="00314C59">
        <w:rPr>
          <w:rStyle w:val="fnt0"/>
          <w:rFonts w:cs="Times New Roman"/>
          <w:bCs/>
          <w:szCs w:val="24"/>
        </w:rPr>
        <w:t xml:space="preserve"> </w:t>
      </w:r>
      <w:r w:rsidR="007A5EA7">
        <w:rPr>
          <w:rStyle w:val="fnt0"/>
          <w:rFonts w:cs="Times New Roman"/>
          <w:bCs/>
          <w:szCs w:val="24"/>
        </w:rPr>
        <w:t>describe the current tren</w:t>
      </w:r>
      <w:r w:rsidR="003A7B1B">
        <w:rPr>
          <w:rStyle w:val="fnt0"/>
          <w:rFonts w:cs="Times New Roman"/>
          <w:bCs/>
          <w:szCs w:val="24"/>
        </w:rPr>
        <w:t>ds</w:t>
      </w:r>
      <w:r w:rsidR="007A5EA7">
        <w:rPr>
          <w:rStyle w:val="fnt0"/>
          <w:rFonts w:cs="Times New Roman"/>
          <w:bCs/>
          <w:szCs w:val="24"/>
        </w:rPr>
        <w:t xml:space="preserve"> towards real-time </w:t>
      </w:r>
      <w:r w:rsidR="00D16F40">
        <w:rPr>
          <w:rStyle w:val="fnt0"/>
          <w:rFonts w:cs="Times New Roman"/>
          <w:bCs/>
          <w:szCs w:val="24"/>
        </w:rPr>
        <w:t xml:space="preserve">computing </w:t>
      </w:r>
      <w:r w:rsidR="000B1AB5">
        <w:rPr>
          <w:rStyle w:val="fnt0"/>
          <w:rFonts w:cs="Times New Roman"/>
          <w:bCs/>
          <w:szCs w:val="24"/>
        </w:rPr>
        <w:t xml:space="preserve">in BI </w:t>
      </w:r>
      <w:r w:rsidR="00D360D5">
        <w:rPr>
          <w:rStyle w:val="fnt0"/>
          <w:rFonts w:cs="Times New Roman"/>
          <w:bCs/>
          <w:szCs w:val="24"/>
        </w:rPr>
        <w:t xml:space="preserve">to analyze and </w:t>
      </w:r>
      <w:r w:rsidR="00885DD7">
        <w:rPr>
          <w:rStyle w:val="fnt0"/>
          <w:rFonts w:cs="Times New Roman"/>
          <w:bCs/>
          <w:szCs w:val="24"/>
        </w:rPr>
        <w:t xml:space="preserve">change </w:t>
      </w:r>
      <w:r w:rsidR="000B1AB5">
        <w:rPr>
          <w:rStyle w:val="fnt0"/>
          <w:rFonts w:cs="Times New Roman"/>
          <w:bCs/>
          <w:szCs w:val="24"/>
        </w:rPr>
        <w:t>business process parameters</w:t>
      </w:r>
      <w:r w:rsidR="00D67C57">
        <w:rPr>
          <w:rStyle w:val="fnt0"/>
          <w:rFonts w:cs="Times New Roman"/>
          <w:bCs/>
          <w:szCs w:val="24"/>
        </w:rPr>
        <w:t xml:space="preserve"> instantaneously</w:t>
      </w:r>
      <w:r w:rsidR="000B1AB5">
        <w:rPr>
          <w:rStyle w:val="fnt0"/>
          <w:rFonts w:cs="Times New Roman"/>
          <w:bCs/>
          <w:szCs w:val="24"/>
        </w:rPr>
        <w:t xml:space="preserve">.  </w:t>
      </w:r>
    </w:p>
    <w:p w14:paraId="630AB398" w14:textId="79DC1B7D" w:rsidR="008A0706" w:rsidRDefault="00AC7EC8" w:rsidP="0047054F">
      <w:pPr>
        <w:spacing w:after="0" w:line="480" w:lineRule="auto"/>
        <w:ind w:firstLine="720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Cs/>
          <w:szCs w:val="24"/>
        </w:rPr>
        <w:t>N</w:t>
      </w:r>
      <w:r w:rsidR="0047054F" w:rsidRPr="0047054F">
        <w:rPr>
          <w:rStyle w:val="fnt0"/>
          <w:rFonts w:cs="Times New Roman"/>
          <w:bCs/>
          <w:szCs w:val="24"/>
        </w:rPr>
        <w:t xml:space="preserve">on-profit organizations, as well as small businesses, </w:t>
      </w:r>
      <w:r w:rsidR="006641EB">
        <w:rPr>
          <w:rStyle w:val="fnt0"/>
          <w:rFonts w:cs="Times New Roman"/>
          <w:bCs/>
          <w:szCs w:val="24"/>
        </w:rPr>
        <w:t xml:space="preserve">present wonderful </w:t>
      </w:r>
      <w:r w:rsidR="00C53C26">
        <w:rPr>
          <w:rStyle w:val="fnt0"/>
          <w:rFonts w:cs="Times New Roman"/>
          <w:bCs/>
          <w:szCs w:val="24"/>
        </w:rPr>
        <w:t xml:space="preserve">volunteering </w:t>
      </w:r>
      <w:r w:rsidR="00E27FA5">
        <w:rPr>
          <w:rStyle w:val="fnt0"/>
          <w:rFonts w:cs="Times New Roman"/>
          <w:bCs/>
          <w:szCs w:val="24"/>
        </w:rPr>
        <w:t xml:space="preserve">opportunities within the BI </w:t>
      </w:r>
      <w:r w:rsidR="002B0A08">
        <w:rPr>
          <w:rStyle w:val="fnt0"/>
          <w:rFonts w:cs="Times New Roman"/>
          <w:bCs/>
          <w:szCs w:val="24"/>
        </w:rPr>
        <w:t>community</w:t>
      </w:r>
      <w:r w:rsidR="008A74D7">
        <w:rPr>
          <w:rStyle w:val="fnt0"/>
          <w:rFonts w:cs="Times New Roman"/>
          <w:bCs/>
          <w:szCs w:val="24"/>
        </w:rPr>
        <w:t>; b</w:t>
      </w:r>
      <w:r w:rsidR="00DA3559">
        <w:rPr>
          <w:rStyle w:val="fnt0"/>
          <w:rFonts w:cs="Times New Roman"/>
          <w:bCs/>
          <w:szCs w:val="24"/>
        </w:rPr>
        <w:t xml:space="preserve">oth </w:t>
      </w:r>
      <w:r w:rsidR="0047054F" w:rsidRPr="0047054F">
        <w:rPr>
          <w:rStyle w:val="fnt0"/>
          <w:rFonts w:cs="Times New Roman"/>
          <w:bCs/>
          <w:szCs w:val="24"/>
        </w:rPr>
        <w:t xml:space="preserve">need </w:t>
      </w:r>
      <w:r w:rsidR="005473C9">
        <w:rPr>
          <w:rStyle w:val="fnt0"/>
          <w:rFonts w:cs="Times New Roman"/>
          <w:bCs/>
          <w:szCs w:val="24"/>
        </w:rPr>
        <w:t>BA</w:t>
      </w:r>
      <w:r w:rsidR="0047054F" w:rsidRPr="0047054F">
        <w:rPr>
          <w:rStyle w:val="fnt0"/>
          <w:rFonts w:cs="Times New Roman"/>
          <w:bCs/>
          <w:szCs w:val="24"/>
        </w:rPr>
        <w:t xml:space="preserve"> services,</w:t>
      </w:r>
      <w:r w:rsidR="005473C9">
        <w:rPr>
          <w:rStyle w:val="fnt0"/>
          <w:rFonts w:cs="Times New Roman"/>
          <w:bCs/>
          <w:szCs w:val="24"/>
        </w:rPr>
        <w:t xml:space="preserve"> </w:t>
      </w:r>
      <w:r w:rsidR="00C52D95">
        <w:rPr>
          <w:rStyle w:val="fnt0"/>
          <w:rFonts w:cs="Times New Roman"/>
          <w:bCs/>
          <w:szCs w:val="24"/>
        </w:rPr>
        <w:t xml:space="preserve">as </w:t>
      </w:r>
      <w:r w:rsidR="00D64245">
        <w:rPr>
          <w:rStyle w:val="fnt0"/>
          <w:rFonts w:cs="Times New Roman"/>
          <w:bCs/>
          <w:szCs w:val="24"/>
        </w:rPr>
        <w:t>many</w:t>
      </w:r>
      <w:r w:rsidR="008D2827">
        <w:rPr>
          <w:rStyle w:val="fnt0"/>
          <w:rFonts w:cs="Times New Roman"/>
          <w:bCs/>
          <w:szCs w:val="24"/>
        </w:rPr>
        <w:t xml:space="preserve"> undocumented</w:t>
      </w:r>
      <w:r w:rsidR="00D64245">
        <w:rPr>
          <w:rStyle w:val="fnt0"/>
          <w:rFonts w:cs="Times New Roman"/>
          <w:bCs/>
          <w:szCs w:val="24"/>
        </w:rPr>
        <w:t xml:space="preserve"> processes </w:t>
      </w:r>
      <w:r w:rsidR="004721C5">
        <w:rPr>
          <w:rStyle w:val="fnt0"/>
          <w:rFonts w:cs="Times New Roman"/>
          <w:bCs/>
          <w:szCs w:val="24"/>
        </w:rPr>
        <w:t>exist</w:t>
      </w:r>
      <w:r w:rsidR="006150BF">
        <w:rPr>
          <w:rStyle w:val="fnt0"/>
          <w:rFonts w:cs="Times New Roman"/>
          <w:bCs/>
          <w:szCs w:val="24"/>
        </w:rPr>
        <w:t xml:space="preserve"> within </w:t>
      </w:r>
      <w:r w:rsidR="00B42954">
        <w:rPr>
          <w:rStyle w:val="fnt0"/>
          <w:rFonts w:cs="Times New Roman"/>
          <w:bCs/>
          <w:szCs w:val="24"/>
        </w:rPr>
        <w:t xml:space="preserve">these </w:t>
      </w:r>
      <w:r w:rsidR="00200BFE">
        <w:rPr>
          <w:rStyle w:val="fnt0"/>
          <w:rFonts w:cs="Times New Roman"/>
          <w:bCs/>
          <w:szCs w:val="24"/>
        </w:rPr>
        <w:t>types</w:t>
      </w:r>
      <w:r w:rsidR="00617929">
        <w:rPr>
          <w:rStyle w:val="fnt0"/>
          <w:rFonts w:cs="Times New Roman"/>
          <w:bCs/>
          <w:szCs w:val="24"/>
        </w:rPr>
        <w:t xml:space="preserve"> of organizations</w:t>
      </w:r>
      <w:r w:rsidR="004721C5">
        <w:rPr>
          <w:rStyle w:val="fnt0"/>
          <w:rFonts w:cs="Times New Roman"/>
          <w:bCs/>
          <w:szCs w:val="24"/>
        </w:rPr>
        <w:t xml:space="preserve">, </w:t>
      </w:r>
      <w:r w:rsidR="005473C9">
        <w:rPr>
          <w:rStyle w:val="fnt0"/>
          <w:rFonts w:cs="Times New Roman"/>
          <w:bCs/>
          <w:szCs w:val="24"/>
        </w:rPr>
        <w:t>yet</w:t>
      </w:r>
      <w:r w:rsidR="0047054F" w:rsidRPr="0047054F">
        <w:rPr>
          <w:rStyle w:val="fnt0"/>
          <w:rFonts w:cs="Times New Roman"/>
          <w:bCs/>
          <w:szCs w:val="24"/>
        </w:rPr>
        <w:t xml:space="preserve"> </w:t>
      </w:r>
      <w:r w:rsidR="00B16362">
        <w:rPr>
          <w:rStyle w:val="fnt0"/>
          <w:rFonts w:cs="Times New Roman"/>
          <w:bCs/>
          <w:szCs w:val="24"/>
        </w:rPr>
        <w:t xml:space="preserve">often </w:t>
      </w:r>
      <w:r w:rsidR="0047054F" w:rsidRPr="0047054F">
        <w:rPr>
          <w:rStyle w:val="fnt0"/>
          <w:rFonts w:cs="Times New Roman"/>
          <w:bCs/>
          <w:szCs w:val="24"/>
        </w:rPr>
        <w:t>neither are</w:t>
      </w:r>
      <w:r w:rsidR="00DA3559">
        <w:rPr>
          <w:rStyle w:val="fnt0"/>
          <w:rFonts w:cs="Times New Roman"/>
          <w:bCs/>
          <w:szCs w:val="24"/>
        </w:rPr>
        <w:t xml:space="preserve"> </w:t>
      </w:r>
      <w:r w:rsidR="0047054F" w:rsidRPr="0047054F">
        <w:rPr>
          <w:rStyle w:val="fnt0"/>
          <w:rFonts w:cs="Times New Roman"/>
          <w:bCs/>
          <w:szCs w:val="24"/>
        </w:rPr>
        <w:t xml:space="preserve">in </w:t>
      </w:r>
      <w:r w:rsidR="005907C5">
        <w:rPr>
          <w:rStyle w:val="fnt0"/>
          <w:rFonts w:cs="Times New Roman"/>
          <w:bCs/>
          <w:szCs w:val="24"/>
        </w:rPr>
        <w:t xml:space="preserve">positions </w:t>
      </w:r>
      <w:r w:rsidR="0047054F" w:rsidRPr="0047054F">
        <w:rPr>
          <w:rStyle w:val="fnt0"/>
          <w:rFonts w:cs="Times New Roman"/>
          <w:bCs/>
          <w:szCs w:val="24"/>
        </w:rPr>
        <w:t>to hire full-time</w:t>
      </w:r>
      <w:r w:rsidR="00DC2F14">
        <w:rPr>
          <w:rStyle w:val="fnt0"/>
          <w:rFonts w:cs="Times New Roman"/>
          <w:bCs/>
          <w:szCs w:val="24"/>
        </w:rPr>
        <w:t xml:space="preserve"> </w:t>
      </w:r>
      <w:r w:rsidR="003D7C2F">
        <w:rPr>
          <w:rStyle w:val="fnt0"/>
          <w:rFonts w:cs="Times New Roman"/>
          <w:bCs/>
          <w:szCs w:val="24"/>
        </w:rPr>
        <w:t xml:space="preserve">BA </w:t>
      </w:r>
      <w:r w:rsidR="00DC2F14">
        <w:rPr>
          <w:rStyle w:val="fnt0"/>
          <w:rFonts w:cs="Times New Roman"/>
          <w:bCs/>
          <w:szCs w:val="24"/>
        </w:rPr>
        <w:t>staff</w:t>
      </w:r>
      <w:r w:rsidR="0047054F" w:rsidRPr="0047054F">
        <w:rPr>
          <w:rStyle w:val="fnt0"/>
          <w:rFonts w:cs="Times New Roman"/>
          <w:bCs/>
          <w:szCs w:val="24"/>
        </w:rPr>
        <w:t>.</w:t>
      </w:r>
      <w:r w:rsidR="00A1784C">
        <w:rPr>
          <w:rStyle w:val="fnt0"/>
          <w:rFonts w:cs="Times New Roman"/>
          <w:bCs/>
          <w:szCs w:val="24"/>
        </w:rPr>
        <w:t xml:space="preserve">  </w:t>
      </w:r>
      <w:r w:rsidR="0047054F" w:rsidRPr="0047054F">
        <w:rPr>
          <w:rStyle w:val="fnt0"/>
          <w:rFonts w:cs="Times New Roman"/>
          <w:bCs/>
          <w:szCs w:val="24"/>
        </w:rPr>
        <w:t>Examples of such organizations include</w:t>
      </w:r>
      <w:r w:rsidR="00A1784C">
        <w:rPr>
          <w:rStyle w:val="fnt0"/>
          <w:rFonts w:cs="Times New Roman"/>
          <w:bCs/>
          <w:szCs w:val="24"/>
        </w:rPr>
        <w:t xml:space="preserve"> local</w:t>
      </w:r>
      <w:r w:rsidR="0047054F" w:rsidRPr="0047054F">
        <w:rPr>
          <w:rStyle w:val="fnt0"/>
          <w:rFonts w:cs="Times New Roman"/>
          <w:bCs/>
          <w:szCs w:val="24"/>
        </w:rPr>
        <w:t xml:space="preserve"> churches, parent-teacher groups, and pharmacies</w:t>
      </w:r>
      <w:r w:rsidR="0007484C">
        <w:rPr>
          <w:rStyle w:val="fnt0"/>
          <w:rFonts w:cs="Times New Roman"/>
          <w:bCs/>
          <w:szCs w:val="24"/>
        </w:rPr>
        <w:t xml:space="preserve"> </w:t>
      </w:r>
      <w:r w:rsidR="0047054F" w:rsidRPr="0047054F">
        <w:rPr>
          <w:rStyle w:val="fnt0"/>
          <w:rFonts w:cs="Times New Roman"/>
          <w:bCs/>
          <w:szCs w:val="24"/>
        </w:rPr>
        <w:t xml:space="preserve">(How to Find Business Analyst Volunteer Positions, n.d.).  </w:t>
      </w:r>
    </w:p>
    <w:p w14:paraId="14DE6FEF" w14:textId="57AB83D5" w:rsidR="0024493D" w:rsidRPr="0024493D" w:rsidRDefault="0024493D" w:rsidP="0024493D">
      <w:pPr>
        <w:spacing w:after="0" w:line="480" w:lineRule="auto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lastRenderedPageBreak/>
        <w:t xml:space="preserve">Internships and </w:t>
      </w:r>
      <w:r w:rsidR="00B571DE">
        <w:rPr>
          <w:rStyle w:val="fnt0"/>
          <w:rFonts w:cs="Times New Roman"/>
          <w:b/>
          <w:szCs w:val="24"/>
        </w:rPr>
        <w:t>Educational Requirements</w:t>
      </w:r>
    </w:p>
    <w:p w14:paraId="57B64E1D" w14:textId="321CBC22" w:rsidR="0047054F" w:rsidRPr="00BE12F1" w:rsidRDefault="0047054F" w:rsidP="00BE12F1">
      <w:pPr>
        <w:spacing w:after="0" w:line="480" w:lineRule="auto"/>
        <w:ind w:firstLine="720"/>
        <w:rPr>
          <w:rStyle w:val="fnt0"/>
          <w:rFonts w:cs="Times New Roman"/>
          <w:bCs/>
          <w:szCs w:val="24"/>
        </w:rPr>
      </w:pPr>
      <w:r w:rsidRPr="0047054F">
        <w:rPr>
          <w:rStyle w:val="fnt0"/>
          <w:rFonts w:cs="Times New Roman"/>
          <w:bCs/>
          <w:szCs w:val="24"/>
        </w:rPr>
        <w:t xml:space="preserve">To secure </w:t>
      </w:r>
      <w:r w:rsidR="008A7283">
        <w:rPr>
          <w:rStyle w:val="fnt0"/>
          <w:rFonts w:cs="Times New Roman"/>
          <w:bCs/>
          <w:szCs w:val="24"/>
        </w:rPr>
        <w:t>a BI internship</w:t>
      </w:r>
      <w:r w:rsidRPr="0047054F">
        <w:rPr>
          <w:rStyle w:val="fnt0"/>
          <w:rFonts w:cs="Times New Roman"/>
          <w:bCs/>
          <w:szCs w:val="24"/>
        </w:rPr>
        <w:t xml:space="preserve">, one of the first requirements is </w:t>
      </w:r>
      <w:r w:rsidR="00B82559">
        <w:rPr>
          <w:rStyle w:val="fnt0"/>
          <w:rFonts w:cs="Times New Roman"/>
          <w:bCs/>
          <w:szCs w:val="24"/>
        </w:rPr>
        <w:t>typically</w:t>
      </w:r>
      <w:r w:rsidRPr="0047054F">
        <w:rPr>
          <w:rStyle w:val="fnt0"/>
          <w:rFonts w:cs="Times New Roman"/>
          <w:bCs/>
          <w:szCs w:val="24"/>
        </w:rPr>
        <w:t xml:space="preserve"> to earn an undergraduate degree.  Of the 88 </w:t>
      </w:r>
      <w:r w:rsidR="00526D22">
        <w:rPr>
          <w:rStyle w:val="fnt0"/>
          <w:rFonts w:cs="Times New Roman"/>
          <w:bCs/>
          <w:szCs w:val="24"/>
        </w:rPr>
        <w:t xml:space="preserve">BI </w:t>
      </w:r>
      <w:r w:rsidRPr="0047054F">
        <w:rPr>
          <w:rStyle w:val="fnt0"/>
          <w:rFonts w:cs="Times New Roman"/>
          <w:bCs/>
          <w:szCs w:val="24"/>
        </w:rPr>
        <w:t xml:space="preserve">positions listed on indeed.com for the Denver, CO area, </w:t>
      </w:r>
      <w:r w:rsidR="004B02D9">
        <w:rPr>
          <w:rStyle w:val="fnt0"/>
          <w:rFonts w:cs="Times New Roman"/>
          <w:bCs/>
          <w:szCs w:val="24"/>
        </w:rPr>
        <w:t xml:space="preserve">88 seek candidates with </w:t>
      </w:r>
      <w:r w:rsidRPr="0047054F">
        <w:rPr>
          <w:rStyle w:val="fnt0"/>
          <w:rFonts w:cs="Times New Roman"/>
          <w:bCs/>
          <w:szCs w:val="24"/>
        </w:rPr>
        <w:t>bachelor’s degree</w:t>
      </w:r>
      <w:r w:rsidR="00332546">
        <w:rPr>
          <w:rStyle w:val="fnt0"/>
          <w:rFonts w:cs="Times New Roman"/>
          <w:bCs/>
          <w:szCs w:val="24"/>
        </w:rPr>
        <w:t>s</w:t>
      </w:r>
      <w:r w:rsidR="00591D76">
        <w:rPr>
          <w:rStyle w:val="fnt0"/>
          <w:rFonts w:cs="Times New Roman"/>
          <w:bCs/>
          <w:szCs w:val="24"/>
        </w:rPr>
        <w:t xml:space="preserve"> (100%), 36</w:t>
      </w:r>
      <w:r w:rsidR="00DA6C68">
        <w:rPr>
          <w:rStyle w:val="fnt0"/>
          <w:rFonts w:cs="Times New Roman"/>
          <w:bCs/>
          <w:szCs w:val="24"/>
        </w:rPr>
        <w:t xml:space="preserve"> </w:t>
      </w:r>
      <w:r w:rsidR="00E55084">
        <w:rPr>
          <w:rStyle w:val="fnt0"/>
          <w:rFonts w:cs="Times New Roman"/>
          <w:bCs/>
          <w:szCs w:val="24"/>
        </w:rPr>
        <w:t>with master’s degree</w:t>
      </w:r>
      <w:r w:rsidR="00332546">
        <w:rPr>
          <w:rStyle w:val="fnt0"/>
          <w:rFonts w:cs="Times New Roman"/>
          <w:bCs/>
          <w:szCs w:val="24"/>
        </w:rPr>
        <w:t>s</w:t>
      </w:r>
      <w:r w:rsidR="00E55084">
        <w:rPr>
          <w:rStyle w:val="fnt0"/>
          <w:rFonts w:cs="Times New Roman"/>
          <w:bCs/>
          <w:szCs w:val="24"/>
        </w:rPr>
        <w:t xml:space="preserve"> (</w:t>
      </w:r>
      <w:r w:rsidR="00FF0056">
        <w:rPr>
          <w:rStyle w:val="fnt0"/>
          <w:rFonts w:cs="Times New Roman"/>
          <w:bCs/>
          <w:szCs w:val="24"/>
        </w:rPr>
        <w:t>41%), and 11 with</w:t>
      </w:r>
      <w:r w:rsidR="00332546">
        <w:rPr>
          <w:rStyle w:val="fnt0"/>
          <w:rFonts w:cs="Times New Roman"/>
          <w:bCs/>
          <w:szCs w:val="24"/>
        </w:rPr>
        <w:t xml:space="preserve"> </w:t>
      </w:r>
      <w:r w:rsidR="00FF0056">
        <w:rPr>
          <w:rStyle w:val="fnt0"/>
          <w:rFonts w:cs="Times New Roman"/>
          <w:bCs/>
          <w:szCs w:val="24"/>
        </w:rPr>
        <w:t>doctorate degree</w:t>
      </w:r>
      <w:r w:rsidR="00332546">
        <w:rPr>
          <w:rStyle w:val="fnt0"/>
          <w:rFonts w:cs="Times New Roman"/>
          <w:bCs/>
          <w:szCs w:val="24"/>
        </w:rPr>
        <w:t>s</w:t>
      </w:r>
      <w:r w:rsidR="00BC32DB">
        <w:rPr>
          <w:rStyle w:val="fnt0"/>
          <w:rFonts w:cs="Times New Roman"/>
          <w:bCs/>
          <w:szCs w:val="24"/>
        </w:rPr>
        <w:t xml:space="preserve"> (12%).</w:t>
      </w:r>
      <w:r w:rsidR="00332546">
        <w:rPr>
          <w:rStyle w:val="fnt0"/>
          <w:rFonts w:cs="Times New Roman"/>
          <w:bCs/>
          <w:szCs w:val="24"/>
        </w:rPr>
        <w:t xml:space="preserve">  Some </w:t>
      </w:r>
      <w:r w:rsidR="007D5343">
        <w:rPr>
          <w:rStyle w:val="fnt0"/>
          <w:rFonts w:cs="Times New Roman"/>
          <w:bCs/>
          <w:szCs w:val="24"/>
        </w:rPr>
        <w:t xml:space="preserve">list </w:t>
      </w:r>
      <w:r w:rsidR="00F37D5D">
        <w:rPr>
          <w:rStyle w:val="fnt0"/>
          <w:rFonts w:cs="Times New Roman"/>
          <w:bCs/>
          <w:szCs w:val="24"/>
        </w:rPr>
        <w:t xml:space="preserve">two degrees, as evidenced in the following </w:t>
      </w:r>
      <w:r w:rsidR="00321FD5">
        <w:rPr>
          <w:rStyle w:val="fnt0"/>
          <w:rFonts w:cs="Times New Roman"/>
          <w:bCs/>
          <w:szCs w:val="24"/>
        </w:rPr>
        <w:t xml:space="preserve">Report Developer position </w:t>
      </w:r>
      <w:r w:rsidR="00B34649">
        <w:rPr>
          <w:rStyle w:val="fnt0"/>
          <w:rFonts w:cs="Times New Roman"/>
          <w:bCs/>
          <w:szCs w:val="24"/>
        </w:rPr>
        <w:t>with Kaplan</w:t>
      </w:r>
      <w:r w:rsidR="00496404">
        <w:rPr>
          <w:rStyle w:val="fnt0"/>
          <w:rFonts w:cs="Times New Roman"/>
          <w:bCs/>
          <w:szCs w:val="24"/>
        </w:rPr>
        <w:t xml:space="preserve">: </w:t>
      </w:r>
      <w:r w:rsidR="00BE12F1">
        <w:rPr>
          <w:rStyle w:val="fnt0"/>
          <w:rFonts w:cs="Times New Roman"/>
          <w:bCs/>
          <w:szCs w:val="24"/>
        </w:rPr>
        <w:t>“</w:t>
      </w:r>
      <w:r w:rsidRPr="00BE12F1">
        <w:rPr>
          <w:rStyle w:val="fnt0"/>
          <w:rFonts w:cs="Times New Roman"/>
          <w:bCs/>
          <w:szCs w:val="24"/>
        </w:rPr>
        <w:t xml:space="preserve">Bachelor's Degree (B.A./B.S.) or </w:t>
      </w:r>
      <w:r w:rsidR="008471BB">
        <w:rPr>
          <w:rStyle w:val="fnt0"/>
          <w:rFonts w:cs="Times New Roman"/>
          <w:bCs/>
          <w:szCs w:val="24"/>
        </w:rPr>
        <w:t>M</w:t>
      </w:r>
      <w:r w:rsidR="00BB3BC1" w:rsidRPr="00BE12F1">
        <w:rPr>
          <w:rStyle w:val="fnt0"/>
          <w:rFonts w:cs="Times New Roman"/>
          <w:bCs/>
          <w:szCs w:val="24"/>
        </w:rPr>
        <w:t xml:space="preserve">aster’s </w:t>
      </w:r>
      <w:r w:rsidR="008471BB">
        <w:rPr>
          <w:rStyle w:val="fnt0"/>
          <w:rFonts w:cs="Times New Roman"/>
          <w:bCs/>
          <w:szCs w:val="24"/>
        </w:rPr>
        <w:t>D</w:t>
      </w:r>
      <w:bookmarkStart w:id="0" w:name="_GoBack"/>
      <w:bookmarkEnd w:id="0"/>
      <w:r w:rsidR="00BB3BC1" w:rsidRPr="00BE12F1">
        <w:rPr>
          <w:rStyle w:val="fnt0"/>
          <w:rFonts w:cs="Times New Roman"/>
          <w:bCs/>
          <w:szCs w:val="24"/>
        </w:rPr>
        <w:t>egree</w:t>
      </w:r>
      <w:r w:rsidRPr="00BE12F1">
        <w:rPr>
          <w:rStyle w:val="fnt0"/>
          <w:rFonts w:cs="Times New Roman"/>
          <w:bCs/>
          <w:szCs w:val="24"/>
        </w:rPr>
        <w:t xml:space="preserve"> (M.A./M.S.) in Computer Science, Decision Sciences, Information Management, or related fields</w:t>
      </w:r>
      <w:r w:rsidR="00BE12F1">
        <w:rPr>
          <w:rStyle w:val="fnt0"/>
          <w:rFonts w:cs="Times New Roman"/>
          <w:bCs/>
          <w:szCs w:val="24"/>
        </w:rPr>
        <w:t>”</w:t>
      </w:r>
      <w:r w:rsidR="008844A8" w:rsidRPr="00BE12F1">
        <w:rPr>
          <w:rStyle w:val="fnt0"/>
          <w:rFonts w:cs="Times New Roman"/>
          <w:bCs/>
          <w:szCs w:val="24"/>
        </w:rPr>
        <w:t xml:space="preserve"> </w:t>
      </w:r>
      <w:r w:rsidR="008844A8" w:rsidRPr="00BE12F1">
        <w:rPr>
          <w:rStyle w:val="fnt0"/>
          <w:rFonts w:cs="Times New Roman"/>
          <w:bCs/>
          <w:szCs w:val="24"/>
        </w:rPr>
        <w:t>(Business Intelligence Bachelor’s Jobs, Employment in Denver, CO | Indeed.com, n.d.)</w:t>
      </w:r>
      <w:r w:rsidR="00496404">
        <w:rPr>
          <w:rStyle w:val="fnt0"/>
          <w:rFonts w:cs="Times New Roman"/>
          <w:bCs/>
          <w:szCs w:val="24"/>
        </w:rPr>
        <w:t>.</w:t>
      </w:r>
    </w:p>
    <w:p w14:paraId="11BE0B4A" w14:textId="0708162A" w:rsidR="008844A8" w:rsidRPr="008844A8" w:rsidRDefault="008844A8" w:rsidP="008844A8">
      <w:pPr>
        <w:spacing w:after="0" w:line="480" w:lineRule="auto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>Certifications</w:t>
      </w:r>
      <w:r w:rsidR="003A579E">
        <w:rPr>
          <w:rStyle w:val="fnt0"/>
          <w:rFonts w:cs="Times New Roman"/>
          <w:b/>
          <w:szCs w:val="24"/>
        </w:rPr>
        <w:t xml:space="preserve"> and Specializations</w:t>
      </w:r>
    </w:p>
    <w:p w14:paraId="2E3788B1" w14:textId="50A8C69F" w:rsidR="00226818" w:rsidRDefault="00DB59E4" w:rsidP="00B77724">
      <w:pPr>
        <w:spacing w:after="0" w:line="480" w:lineRule="auto"/>
        <w:ind w:firstLine="720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Cs/>
          <w:szCs w:val="24"/>
        </w:rPr>
        <w:t xml:space="preserve">Microsoft’s Certified Solutions Expert </w:t>
      </w:r>
      <w:r w:rsidR="0025779B">
        <w:rPr>
          <w:rStyle w:val="fnt0"/>
          <w:rFonts w:cs="Times New Roman"/>
          <w:bCs/>
          <w:szCs w:val="24"/>
        </w:rPr>
        <w:t>is considered one of the best</w:t>
      </w:r>
      <w:r w:rsidR="002F0F58">
        <w:rPr>
          <w:rStyle w:val="fnt0"/>
          <w:rFonts w:cs="Times New Roman"/>
          <w:bCs/>
          <w:szCs w:val="24"/>
        </w:rPr>
        <w:t xml:space="preserve"> BI</w:t>
      </w:r>
      <w:r w:rsidR="0025779B">
        <w:rPr>
          <w:rStyle w:val="fnt0"/>
          <w:rFonts w:cs="Times New Roman"/>
          <w:bCs/>
          <w:szCs w:val="24"/>
        </w:rPr>
        <w:t xml:space="preserve"> certifications.</w:t>
      </w:r>
      <w:r w:rsidR="00CE7FCF">
        <w:rPr>
          <w:rStyle w:val="fnt0"/>
          <w:rFonts w:cs="Times New Roman"/>
          <w:bCs/>
          <w:szCs w:val="24"/>
        </w:rPr>
        <w:t xml:space="preserve">  </w:t>
      </w:r>
      <w:r w:rsidR="0056796C">
        <w:rPr>
          <w:rStyle w:val="fnt0"/>
          <w:rFonts w:cs="Times New Roman"/>
          <w:bCs/>
          <w:szCs w:val="24"/>
        </w:rPr>
        <w:t>Another popula</w:t>
      </w:r>
      <w:r w:rsidR="00825A23">
        <w:rPr>
          <w:rStyle w:val="fnt0"/>
          <w:rFonts w:cs="Times New Roman"/>
          <w:bCs/>
          <w:szCs w:val="24"/>
        </w:rPr>
        <w:t>r</w:t>
      </w:r>
      <w:r w:rsidR="0056796C">
        <w:rPr>
          <w:rStyle w:val="fnt0"/>
          <w:rFonts w:cs="Times New Roman"/>
          <w:bCs/>
          <w:szCs w:val="24"/>
        </w:rPr>
        <w:t xml:space="preserve"> option is </w:t>
      </w:r>
      <w:r w:rsidR="005A1020">
        <w:rPr>
          <w:rStyle w:val="fnt0"/>
          <w:rFonts w:cs="Times New Roman"/>
          <w:bCs/>
          <w:szCs w:val="24"/>
        </w:rPr>
        <w:t xml:space="preserve">TDWI’s </w:t>
      </w:r>
      <w:r w:rsidR="0056796C">
        <w:rPr>
          <w:rStyle w:val="fnt0"/>
          <w:rFonts w:cs="Times New Roman"/>
          <w:bCs/>
          <w:szCs w:val="24"/>
        </w:rPr>
        <w:t>Certified Business Intelligence Professional</w:t>
      </w:r>
      <w:r w:rsidR="005A1020">
        <w:rPr>
          <w:rStyle w:val="fnt0"/>
          <w:rFonts w:cs="Times New Roman"/>
          <w:bCs/>
          <w:szCs w:val="24"/>
        </w:rPr>
        <w:t xml:space="preserve">, which </w:t>
      </w:r>
      <w:r w:rsidR="00050BF6">
        <w:rPr>
          <w:rStyle w:val="fnt0"/>
          <w:rFonts w:cs="Times New Roman"/>
          <w:bCs/>
          <w:szCs w:val="24"/>
        </w:rPr>
        <w:t>exists</w:t>
      </w:r>
      <w:r w:rsidR="005A1020">
        <w:rPr>
          <w:rStyle w:val="fnt0"/>
          <w:rFonts w:cs="Times New Roman"/>
          <w:bCs/>
          <w:szCs w:val="24"/>
        </w:rPr>
        <w:t xml:space="preserve"> </w:t>
      </w:r>
      <w:r w:rsidR="00050BF6">
        <w:rPr>
          <w:rStyle w:val="fnt0"/>
          <w:rFonts w:cs="Times New Roman"/>
          <w:bCs/>
          <w:szCs w:val="24"/>
        </w:rPr>
        <w:t>on</w:t>
      </w:r>
      <w:r w:rsidR="005A1020">
        <w:rPr>
          <w:rStyle w:val="fnt0"/>
          <w:rFonts w:cs="Times New Roman"/>
          <w:bCs/>
          <w:szCs w:val="24"/>
        </w:rPr>
        <w:t xml:space="preserve"> two levels: “practitioner” </w:t>
      </w:r>
      <w:r w:rsidR="003C05B3">
        <w:rPr>
          <w:rStyle w:val="fnt0"/>
          <w:rFonts w:cs="Times New Roman"/>
          <w:bCs/>
          <w:szCs w:val="24"/>
        </w:rPr>
        <w:t>and</w:t>
      </w:r>
      <w:r w:rsidR="001C5861">
        <w:rPr>
          <w:rStyle w:val="fnt0"/>
          <w:rFonts w:cs="Times New Roman"/>
          <w:bCs/>
          <w:szCs w:val="24"/>
        </w:rPr>
        <w:t xml:space="preserve"> “mastery</w:t>
      </w:r>
      <w:r w:rsidR="003C05B3">
        <w:rPr>
          <w:rStyle w:val="fnt0"/>
          <w:rFonts w:cs="Times New Roman"/>
          <w:bCs/>
          <w:szCs w:val="24"/>
        </w:rPr>
        <w:t>.”</w:t>
      </w:r>
      <w:r w:rsidR="001C5861">
        <w:rPr>
          <w:rStyle w:val="fnt0"/>
          <w:rFonts w:cs="Times New Roman"/>
          <w:bCs/>
          <w:szCs w:val="24"/>
        </w:rPr>
        <w:t xml:space="preserve">  </w:t>
      </w:r>
      <w:r w:rsidR="00426152">
        <w:rPr>
          <w:rStyle w:val="fnt0"/>
          <w:rFonts w:cs="Times New Roman"/>
          <w:bCs/>
          <w:szCs w:val="24"/>
        </w:rPr>
        <w:t>T</w:t>
      </w:r>
      <w:r w:rsidR="001C5861">
        <w:rPr>
          <w:rStyle w:val="fnt0"/>
          <w:rFonts w:cs="Times New Roman"/>
          <w:bCs/>
          <w:szCs w:val="24"/>
        </w:rPr>
        <w:t>here</w:t>
      </w:r>
      <w:r w:rsidR="00426152">
        <w:rPr>
          <w:rStyle w:val="fnt0"/>
          <w:rFonts w:cs="Times New Roman"/>
          <w:bCs/>
          <w:szCs w:val="24"/>
        </w:rPr>
        <w:t xml:space="preserve"> also</w:t>
      </w:r>
      <w:r w:rsidR="001C5861">
        <w:rPr>
          <w:rStyle w:val="fnt0"/>
          <w:rFonts w:cs="Times New Roman"/>
          <w:bCs/>
          <w:szCs w:val="24"/>
        </w:rPr>
        <w:t xml:space="preserve"> exists the possibility to receive </w:t>
      </w:r>
      <w:r w:rsidR="006A5614">
        <w:rPr>
          <w:rStyle w:val="fnt0"/>
          <w:rFonts w:cs="Times New Roman"/>
          <w:bCs/>
          <w:szCs w:val="24"/>
        </w:rPr>
        <w:t>a certification</w:t>
      </w:r>
      <w:r w:rsidR="001C5861">
        <w:rPr>
          <w:rStyle w:val="fnt0"/>
          <w:rFonts w:cs="Times New Roman"/>
          <w:bCs/>
          <w:szCs w:val="24"/>
        </w:rPr>
        <w:t xml:space="preserve"> in a specified language such as SAS </w:t>
      </w:r>
      <w:r w:rsidR="001C5861" w:rsidRPr="001C5861">
        <w:rPr>
          <w:rStyle w:val="fnt0"/>
          <w:rFonts w:cs="Times New Roman"/>
          <w:bCs/>
          <w:szCs w:val="24"/>
        </w:rPr>
        <w:t>(“How to Become a Business Intelligence Analyst | Business Intelligence Analyst Salary Information,” n.d.).</w:t>
      </w:r>
      <w:r w:rsidR="005A0C7B">
        <w:rPr>
          <w:rStyle w:val="fnt0"/>
          <w:rFonts w:cs="Times New Roman"/>
          <w:bCs/>
          <w:szCs w:val="24"/>
        </w:rPr>
        <w:t xml:space="preserve">  </w:t>
      </w:r>
    </w:p>
    <w:p w14:paraId="32A98DF0" w14:textId="41904B27" w:rsidR="00AB1A80" w:rsidRPr="00AB1A80" w:rsidRDefault="00AB1A80" w:rsidP="00AB1A80">
      <w:pPr>
        <w:spacing w:after="0" w:line="480" w:lineRule="auto"/>
        <w:rPr>
          <w:rStyle w:val="fnt0"/>
          <w:rFonts w:cs="Times New Roman"/>
          <w:b/>
          <w:szCs w:val="24"/>
        </w:rPr>
      </w:pPr>
      <w:r w:rsidRPr="00AB1A80">
        <w:rPr>
          <w:rStyle w:val="fnt0"/>
          <w:rFonts w:cs="Times New Roman"/>
          <w:b/>
          <w:szCs w:val="24"/>
        </w:rPr>
        <w:t>Conclusion</w:t>
      </w:r>
    </w:p>
    <w:p w14:paraId="39CF3234" w14:textId="56EE6B2E" w:rsidR="00496404" w:rsidRDefault="00E468A3" w:rsidP="00994772">
      <w:pPr>
        <w:spacing w:after="0" w:line="480" w:lineRule="auto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Cs/>
          <w:szCs w:val="24"/>
        </w:rPr>
        <w:tab/>
        <w:t xml:space="preserve">I believe my </w:t>
      </w:r>
      <w:r w:rsidR="00F05F69">
        <w:rPr>
          <w:rStyle w:val="fnt0"/>
          <w:rFonts w:cs="Times New Roman"/>
          <w:bCs/>
          <w:szCs w:val="24"/>
        </w:rPr>
        <w:t xml:space="preserve">strongest attribute </w:t>
      </w:r>
      <w:r w:rsidR="00342674">
        <w:rPr>
          <w:rStyle w:val="fnt0"/>
          <w:rFonts w:cs="Times New Roman"/>
          <w:bCs/>
          <w:szCs w:val="24"/>
        </w:rPr>
        <w:t xml:space="preserve">is my diverse </w:t>
      </w:r>
      <w:r w:rsidR="003435E7">
        <w:rPr>
          <w:rStyle w:val="fnt0"/>
          <w:rFonts w:cs="Times New Roman"/>
          <w:bCs/>
          <w:szCs w:val="24"/>
        </w:rPr>
        <w:t xml:space="preserve">scripting knowledge that includes </w:t>
      </w:r>
      <w:r w:rsidR="00273FDF">
        <w:rPr>
          <w:rStyle w:val="fnt0"/>
          <w:rFonts w:cs="Times New Roman"/>
          <w:bCs/>
          <w:szCs w:val="24"/>
        </w:rPr>
        <w:t xml:space="preserve">SQL, SAS, </w:t>
      </w:r>
      <w:r w:rsidR="002C0274">
        <w:rPr>
          <w:rStyle w:val="fnt0"/>
          <w:rFonts w:cs="Times New Roman"/>
          <w:bCs/>
          <w:szCs w:val="24"/>
        </w:rPr>
        <w:t>R</w:t>
      </w:r>
      <w:r w:rsidR="00F20790">
        <w:rPr>
          <w:rStyle w:val="fnt0"/>
          <w:rFonts w:cs="Times New Roman"/>
          <w:bCs/>
          <w:szCs w:val="24"/>
        </w:rPr>
        <w:t>, VBA, and Python.</w:t>
      </w:r>
      <w:r w:rsidR="004019A6">
        <w:rPr>
          <w:rStyle w:val="fnt0"/>
          <w:rFonts w:cs="Times New Roman"/>
          <w:bCs/>
          <w:szCs w:val="24"/>
        </w:rPr>
        <w:t xml:space="preserve">  </w:t>
      </w:r>
      <w:r w:rsidR="001C38A3">
        <w:rPr>
          <w:rStyle w:val="fnt0"/>
          <w:rFonts w:cs="Times New Roman"/>
          <w:bCs/>
          <w:szCs w:val="24"/>
        </w:rPr>
        <w:t xml:space="preserve">I have substantially increased my </w:t>
      </w:r>
      <w:r w:rsidR="00155370">
        <w:rPr>
          <w:rStyle w:val="fnt0"/>
          <w:rFonts w:cs="Times New Roman"/>
          <w:bCs/>
          <w:szCs w:val="24"/>
        </w:rPr>
        <w:t xml:space="preserve">knowledge of data warehousing structures </w:t>
      </w:r>
      <w:r w:rsidR="008F261E">
        <w:rPr>
          <w:rStyle w:val="fnt0"/>
          <w:rFonts w:cs="Times New Roman"/>
          <w:bCs/>
          <w:szCs w:val="24"/>
        </w:rPr>
        <w:t>recently and</w:t>
      </w:r>
      <w:r w:rsidR="00155370">
        <w:rPr>
          <w:rStyle w:val="fnt0"/>
          <w:rFonts w:cs="Times New Roman"/>
          <w:bCs/>
          <w:szCs w:val="24"/>
        </w:rPr>
        <w:t xml:space="preserve"> </w:t>
      </w:r>
      <w:r w:rsidR="006A7B09">
        <w:rPr>
          <w:rStyle w:val="fnt0"/>
          <w:rFonts w:cs="Times New Roman"/>
          <w:bCs/>
          <w:szCs w:val="24"/>
        </w:rPr>
        <w:t xml:space="preserve">believe certifications </w:t>
      </w:r>
      <w:r w:rsidR="008F261E">
        <w:rPr>
          <w:rStyle w:val="fnt0"/>
          <w:rFonts w:cs="Times New Roman"/>
          <w:bCs/>
          <w:szCs w:val="24"/>
        </w:rPr>
        <w:t xml:space="preserve">are the next step allowing me to maximize my skillset.  </w:t>
      </w:r>
      <w:r w:rsidR="00DB14CC">
        <w:rPr>
          <w:rStyle w:val="fnt0"/>
          <w:rFonts w:cs="Times New Roman"/>
          <w:bCs/>
          <w:szCs w:val="24"/>
        </w:rPr>
        <w:t xml:space="preserve">  </w:t>
      </w:r>
      <w:r w:rsidR="00162A48">
        <w:rPr>
          <w:rStyle w:val="fnt0"/>
          <w:rFonts w:cs="Times New Roman"/>
          <w:bCs/>
          <w:szCs w:val="24"/>
        </w:rPr>
        <w:t xml:space="preserve">The thing </w:t>
      </w:r>
      <w:r w:rsidR="00B77724">
        <w:rPr>
          <w:rStyle w:val="fnt0"/>
          <w:rFonts w:cs="Times New Roman"/>
          <w:bCs/>
          <w:szCs w:val="24"/>
        </w:rPr>
        <w:t xml:space="preserve">I learned that interested me </w:t>
      </w:r>
      <w:r w:rsidR="00162A48">
        <w:rPr>
          <w:rStyle w:val="fnt0"/>
          <w:rFonts w:cs="Times New Roman"/>
          <w:bCs/>
          <w:szCs w:val="24"/>
        </w:rPr>
        <w:t xml:space="preserve">the most </w:t>
      </w:r>
      <w:r w:rsidR="00FF5C64">
        <w:rPr>
          <w:rStyle w:val="fnt0"/>
          <w:rFonts w:cs="Times New Roman"/>
          <w:bCs/>
          <w:szCs w:val="24"/>
        </w:rPr>
        <w:t xml:space="preserve">is the </w:t>
      </w:r>
      <w:r w:rsidR="00AB36D7">
        <w:rPr>
          <w:rStyle w:val="fnt0"/>
          <w:rFonts w:cs="Times New Roman"/>
          <w:bCs/>
          <w:szCs w:val="24"/>
        </w:rPr>
        <w:t>tremendous opportunity the industry presents</w:t>
      </w:r>
      <w:r w:rsidR="00BB0D92">
        <w:rPr>
          <w:rStyle w:val="fnt0"/>
          <w:rFonts w:cs="Times New Roman"/>
          <w:bCs/>
          <w:szCs w:val="24"/>
        </w:rPr>
        <w:t>;</w:t>
      </w:r>
      <w:r w:rsidR="00352516">
        <w:rPr>
          <w:rStyle w:val="fnt0"/>
          <w:rFonts w:cs="Times New Roman"/>
          <w:bCs/>
          <w:szCs w:val="24"/>
        </w:rPr>
        <w:t xml:space="preserve"> </w:t>
      </w:r>
      <w:r w:rsidR="00BB0D92">
        <w:rPr>
          <w:rStyle w:val="fnt0"/>
          <w:rFonts w:cs="Times New Roman"/>
          <w:bCs/>
          <w:szCs w:val="24"/>
        </w:rPr>
        <w:t>t</w:t>
      </w:r>
      <w:r w:rsidR="005458E4">
        <w:rPr>
          <w:rStyle w:val="fnt0"/>
          <w:rFonts w:cs="Times New Roman"/>
          <w:bCs/>
          <w:szCs w:val="24"/>
        </w:rPr>
        <w:t>he</w:t>
      </w:r>
      <w:r w:rsidR="00115E60">
        <w:rPr>
          <w:rStyle w:val="fnt0"/>
          <w:rFonts w:cs="Times New Roman"/>
          <w:bCs/>
          <w:szCs w:val="24"/>
        </w:rPr>
        <w:t xml:space="preserve"> United States Bureau of Labor Statistics</w:t>
      </w:r>
      <w:r w:rsidR="005458E4">
        <w:rPr>
          <w:rStyle w:val="fnt0"/>
          <w:rFonts w:cs="Times New Roman"/>
          <w:bCs/>
          <w:szCs w:val="24"/>
        </w:rPr>
        <w:t xml:space="preserve"> predicts t</w:t>
      </w:r>
      <w:r w:rsidR="00115E60">
        <w:rPr>
          <w:rStyle w:val="fnt0"/>
          <w:rFonts w:cs="Times New Roman"/>
          <w:bCs/>
          <w:szCs w:val="24"/>
        </w:rPr>
        <w:t xml:space="preserve">he </w:t>
      </w:r>
      <w:r w:rsidR="007D76EC">
        <w:rPr>
          <w:rStyle w:val="fnt0"/>
          <w:rFonts w:cs="Times New Roman"/>
          <w:bCs/>
          <w:szCs w:val="24"/>
        </w:rPr>
        <w:t>job market for BAs</w:t>
      </w:r>
      <w:r w:rsidR="005458E4">
        <w:rPr>
          <w:rStyle w:val="fnt0"/>
          <w:rFonts w:cs="Times New Roman"/>
          <w:bCs/>
          <w:szCs w:val="24"/>
        </w:rPr>
        <w:t xml:space="preserve"> to grow 21% from 2014 to 2024.  </w:t>
      </w:r>
      <w:r w:rsidR="003A4289" w:rsidRPr="003A4289">
        <w:rPr>
          <w:rStyle w:val="fnt0"/>
          <w:rFonts w:cs="Times New Roman"/>
          <w:bCs/>
          <w:szCs w:val="24"/>
        </w:rPr>
        <w:t>(“How to Become a Business Intelligence Analyst | Business Intelligence Analyst Salary Information,” n.d.).</w:t>
      </w:r>
      <w:r w:rsidR="00EC6BEC">
        <w:rPr>
          <w:rStyle w:val="fnt0"/>
          <w:rFonts w:cs="Times New Roman"/>
          <w:bCs/>
          <w:szCs w:val="24"/>
        </w:rPr>
        <w:t xml:space="preserve">  As such, not much concerns me about a career in BI; </w:t>
      </w:r>
      <w:r w:rsidR="00F5076C">
        <w:rPr>
          <w:rStyle w:val="fnt0"/>
          <w:rFonts w:cs="Times New Roman"/>
          <w:bCs/>
          <w:szCs w:val="24"/>
        </w:rPr>
        <w:t xml:space="preserve">the future looks </w:t>
      </w:r>
      <w:r w:rsidR="00C53FF5">
        <w:rPr>
          <w:rStyle w:val="fnt0"/>
          <w:rFonts w:cs="Times New Roman"/>
          <w:bCs/>
          <w:szCs w:val="24"/>
        </w:rPr>
        <w:t xml:space="preserve">rather bright when considering </w:t>
      </w:r>
      <w:r w:rsidR="0064296D">
        <w:rPr>
          <w:rStyle w:val="fnt0"/>
          <w:rFonts w:cs="Times New Roman"/>
          <w:bCs/>
          <w:szCs w:val="24"/>
        </w:rPr>
        <w:t>the opportunities the industry presents.</w:t>
      </w:r>
    </w:p>
    <w:p w14:paraId="2BFAE0AA" w14:textId="45E60C66" w:rsidR="003E5A39" w:rsidRDefault="0045575D" w:rsidP="0045575D">
      <w:pPr>
        <w:spacing w:after="0" w:line="480" w:lineRule="auto"/>
        <w:jc w:val="center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Cs/>
          <w:szCs w:val="24"/>
        </w:rPr>
        <w:lastRenderedPageBreak/>
        <w:t>References</w:t>
      </w:r>
    </w:p>
    <w:p w14:paraId="1F9A94D8" w14:textId="42C465DB" w:rsidR="00A14793" w:rsidRDefault="00581EE1" w:rsidP="00581EE1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581EE1">
        <w:rPr>
          <w:rStyle w:val="fnt0"/>
          <w:rFonts w:cs="Times New Roman"/>
          <w:bCs/>
          <w:szCs w:val="24"/>
        </w:rPr>
        <w:t xml:space="preserve">Business Intelligence Bachelor’s Jobs, Employment in Denver, CO | Indeed.com. (n.d.). Retrieved February </w:t>
      </w:r>
      <w:r w:rsidR="00D95821">
        <w:rPr>
          <w:rStyle w:val="fnt0"/>
          <w:rFonts w:cs="Times New Roman"/>
          <w:bCs/>
          <w:szCs w:val="24"/>
        </w:rPr>
        <w:t>1</w:t>
      </w:r>
      <w:r w:rsidRPr="00581EE1">
        <w:rPr>
          <w:rStyle w:val="fnt0"/>
          <w:rFonts w:cs="Times New Roman"/>
          <w:bCs/>
          <w:szCs w:val="24"/>
        </w:rPr>
        <w:t>, 2020, from https://www.indeed.com/jobs?q=%22business%20intelligence%22%20AND%20%22bachelor%27s%22&amp;l=Denver%2C%20CO&amp;advn=9826536716889425&amp;vjk=2a931f57d54ec544</w:t>
      </w:r>
    </w:p>
    <w:p w14:paraId="21690028" w14:textId="79B830BB" w:rsidR="00647D7A" w:rsidRDefault="00647D7A" w:rsidP="00647D7A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647D7A">
        <w:rPr>
          <w:rStyle w:val="fnt0"/>
          <w:rFonts w:cs="Times New Roman"/>
          <w:bCs/>
          <w:szCs w:val="24"/>
        </w:rPr>
        <w:t xml:space="preserve">How to Become a Business Intelligence Analyst | Business Intelligence Analyst Salary Information. (n.d.). DiscoverDataScience.Org. Retrieved </w:t>
      </w:r>
      <w:r w:rsidR="00D95821">
        <w:rPr>
          <w:rStyle w:val="fnt0"/>
          <w:rFonts w:cs="Times New Roman"/>
          <w:bCs/>
          <w:szCs w:val="24"/>
        </w:rPr>
        <w:t>January</w:t>
      </w:r>
      <w:r w:rsidRPr="00647D7A">
        <w:rPr>
          <w:rStyle w:val="fnt0"/>
          <w:rFonts w:cs="Times New Roman"/>
          <w:bCs/>
          <w:szCs w:val="24"/>
        </w:rPr>
        <w:t xml:space="preserve"> </w:t>
      </w:r>
      <w:r w:rsidR="00D95821">
        <w:rPr>
          <w:rStyle w:val="fnt0"/>
          <w:rFonts w:cs="Times New Roman"/>
          <w:bCs/>
          <w:szCs w:val="24"/>
        </w:rPr>
        <w:t>31</w:t>
      </w:r>
      <w:r w:rsidRPr="00647D7A">
        <w:rPr>
          <w:rStyle w:val="fnt0"/>
          <w:rFonts w:cs="Times New Roman"/>
          <w:bCs/>
          <w:szCs w:val="24"/>
        </w:rPr>
        <w:t xml:space="preserve">, 2020, from </w:t>
      </w:r>
      <w:hyperlink r:id="rId13" w:history="1">
        <w:r w:rsidR="00037242" w:rsidRPr="006804EC">
          <w:rPr>
            <w:rStyle w:val="Hyperlink"/>
            <w:rFonts w:cs="Times New Roman"/>
            <w:bCs/>
            <w:szCs w:val="24"/>
            <w:shd w:val="clear" w:color="auto" w:fill="FFFFFF"/>
          </w:rPr>
          <w:t>https://www.discoverdatascience.org/career-information/business-intelligence-analyst/</w:t>
        </w:r>
      </w:hyperlink>
    </w:p>
    <w:p w14:paraId="5149DF69" w14:textId="6A440F28" w:rsidR="009463FD" w:rsidRDefault="009463FD" w:rsidP="00647D7A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9463FD">
        <w:rPr>
          <w:rStyle w:val="fnt0"/>
          <w:rFonts w:cs="Times New Roman"/>
          <w:bCs/>
          <w:szCs w:val="24"/>
        </w:rPr>
        <w:t xml:space="preserve">How to Find Business Analyst Volunteer Positions. (n.d.). Retrieved </w:t>
      </w:r>
      <w:r w:rsidR="00D95821">
        <w:rPr>
          <w:rStyle w:val="fnt0"/>
          <w:rFonts w:cs="Times New Roman"/>
          <w:bCs/>
          <w:szCs w:val="24"/>
        </w:rPr>
        <w:t>January</w:t>
      </w:r>
      <w:r w:rsidRPr="009463FD">
        <w:rPr>
          <w:rStyle w:val="fnt0"/>
          <w:rFonts w:cs="Times New Roman"/>
          <w:bCs/>
          <w:szCs w:val="24"/>
        </w:rPr>
        <w:t xml:space="preserve"> </w:t>
      </w:r>
      <w:r w:rsidR="00D95821">
        <w:rPr>
          <w:rStyle w:val="fnt0"/>
          <w:rFonts w:cs="Times New Roman"/>
          <w:bCs/>
          <w:szCs w:val="24"/>
        </w:rPr>
        <w:t>30</w:t>
      </w:r>
      <w:r w:rsidRPr="009463FD">
        <w:rPr>
          <w:rStyle w:val="fnt0"/>
          <w:rFonts w:cs="Times New Roman"/>
          <w:bCs/>
          <w:szCs w:val="24"/>
        </w:rPr>
        <w:t xml:space="preserve">, 2020, from </w:t>
      </w:r>
      <w:hyperlink r:id="rId14" w:history="1">
        <w:r w:rsidR="00C724B3" w:rsidRPr="006804EC">
          <w:rPr>
            <w:rStyle w:val="Hyperlink"/>
            <w:rFonts w:cs="Times New Roman"/>
            <w:bCs/>
            <w:szCs w:val="24"/>
            <w:shd w:val="clear" w:color="auto" w:fill="FFFFFF"/>
          </w:rPr>
          <w:t>https://www.bridging-the-gap.com/find-business-analyst-volunteer-positions/</w:t>
        </w:r>
      </w:hyperlink>
    </w:p>
    <w:p w14:paraId="500671A8" w14:textId="66D233AA" w:rsidR="00F241A0" w:rsidRDefault="00F241A0" w:rsidP="00647D7A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F241A0">
        <w:rPr>
          <w:rStyle w:val="fnt0"/>
          <w:rFonts w:cs="Times New Roman"/>
          <w:bCs/>
          <w:szCs w:val="24"/>
        </w:rPr>
        <w:t>McKnight, W. (2005). Will Business Intelligence Replace the Business Analyst? DM Review, 15(2), 45–45.</w:t>
      </w:r>
    </w:p>
    <w:p w14:paraId="5F563C39" w14:textId="64165DA5" w:rsidR="00C724B3" w:rsidRDefault="00C724B3" w:rsidP="00647D7A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C724B3">
        <w:rPr>
          <w:rStyle w:val="fnt0"/>
          <w:rFonts w:cs="Times New Roman"/>
          <w:bCs/>
          <w:szCs w:val="24"/>
        </w:rPr>
        <w:t>Murugesan, D. M., &amp; Karthikeyan, D. K. (n.d.). Business Intelligence Market Trends and Growth in Enterprise Business. International Journal on Recent and Innovation Trends in Computing and Communication, 4(3), 6.</w:t>
      </w:r>
    </w:p>
    <w:p w14:paraId="3103F20A" w14:textId="133F6B26" w:rsidR="00037242" w:rsidRDefault="00037242" w:rsidP="00647D7A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037242">
        <w:rPr>
          <w:rStyle w:val="fnt0"/>
          <w:rFonts w:cs="Times New Roman"/>
          <w:bCs/>
          <w:szCs w:val="24"/>
        </w:rPr>
        <w:t>Obeidat, M., North, M., Richardson, R., Rattanak, V., &amp; North, S. (2015). Business Intelligence Technology, Applications, and Trends. International Management Review, 11(2), 47–56.</w:t>
      </w:r>
    </w:p>
    <w:p w14:paraId="692D234B" w14:textId="05EB6244" w:rsidR="00A6741E" w:rsidRDefault="00A6741E" w:rsidP="0045575D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A6741E">
        <w:rPr>
          <w:rStyle w:val="fnt0"/>
          <w:rFonts w:cs="Times New Roman"/>
          <w:bCs/>
          <w:szCs w:val="24"/>
        </w:rPr>
        <w:t>Reese, S. (2014). Business Data Analyst. Techniques: Connecting Education &amp; Careers, 89(2), 58.</w:t>
      </w:r>
    </w:p>
    <w:p w14:paraId="32257663" w14:textId="77777777" w:rsidR="00647D7A" w:rsidRPr="0045575D" w:rsidRDefault="00647D7A" w:rsidP="0045575D">
      <w:pPr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</w:p>
    <w:sectPr w:rsidR="00647D7A" w:rsidRPr="0045575D" w:rsidSect="003E5A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A442" w14:textId="77777777" w:rsidR="00DA0341" w:rsidRDefault="00DA0341" w:rsidP="005F3F88">
      <w:pPr>
        <w:spacing w:after="0" w:line="240" w:lineRule="auto"/>
      </w:pPr>
      <w:r>
        <w:separator/>
      </w:r>
    </w:p>
  </w:endnote>
  <w:endnote w:type="continuationSeparator" w:id="0">
    <w:p w14:paraId="6AF83EA3" w14:textId="77777777" w:rsidR="00DA0341" w:rsidRDefault="00DA0341" w:rsidP="005F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F903" w14:textId="77777777" w:rsidR="0067207B" w:rsidRDefault="00672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A8674" w14:textId="77777777" w:rsidR="0067207B" w:rsidRDefault="00672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B05D" w14:textId="77777777" w:rsidR="0067207B" w:rsidRDefault="00672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37CEB" w14:textId="77777777" w:rsidR="00DA0341" w:rsidRDefault="00DA0341" w:rsidP="005F3F88">
      <w:pPr>
        <w:spacing w:after="0" w:line="240" w:lineRule="auto"/>
      </w:pPr>
      <w:r>
        <w:separator/>
      </w:r>
    </w:p>
  </w:footnote>
  <w:footnote w:type="continuationSeparator" w:id="0">
    <w:p w14:paraId="502454A8" w14:textId="77777777" w:rsidR="00DA0341" w:rsidRDefault="00DA0341" w:rsidP="005F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1C8F" w14:textId="77777777" w:rsidR="0067207B" w:rsidRDefault="00672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A25D" w14:textId="77777777" w:rsidR="005F3F88" w:rsidRDefault="0067207B" w:rsidP="005F3F88">
    <w:pPr>
      <w:pStyle w:val="Header"/>
    </w:pPr>
    <w:r>
      <w:t>PRACTITIONER EXPERIENCE</w:t>
    </w:r>
    <w:r w:rsidR="005F3F88">
      <w:tab/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B90E" w14:textId="10B0BD00" w:rsidR="005F3F88" w:rsidRDefault="005F3F88" w:rsidP="005F3F88">
    <w:pPr>
      <w:pStyle w:val="Header"/>
    </w:pPr>
    <w:r>
      <w:t xml:space="preserve">Running head: </w:t>
    </w:r>
    <w:r w:rsidR="0067207B">
      <w:t>PRACTITIONER EXPERIENCE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E93"/>
    <w:multiLevelType w:val="hybridMultilevel"/>
    <w:tmpl w:val="686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352E"/>
    <w:multiLevelType w:val="hybridMultilevel"/>
    <w:tmpl w:val="8C64501C"/>
    <w:lvl w:ilvl="0" w:tplc="60C2814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F0859"/>
    <w:multiLevelType w:val="hybridMultilevel"/>
    <w:tmpl w:val="EBA6C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kwrwUAA+IKWSwAAAA="/>
  </w:docVars>
  <w:rsids>
    <w:rsidRoot w:val="0067207B"/>
    <w:rsid w:val="00003449"/>
    <w:rsid w:val="0002163B"/>
    <w:rsid w:val="00023B51"/>
    <w:rsid w:val="00034176"/>
    <w:rsid w:val="00037242"/>
    <w:rsid w:val="00046834"/>
    <w:rsid w:val="000471AC"/>
    <w:rsid w:val="00050BF6"/>
    <w:rsid w:val="00055A33"/>
    <w:rsid w:val="000600C1"/>
    <w:rsid w:val="00060C9F"/>
    <w:rsid w:val="00061FD0"/>
    <w:rsid w:val="00062F13"/>
    <w:rsid w:val="0007484C"/>
    <w:rsid w:val="00077E02"/>
    <w:rsid w:val="00080999"/>
    <w:rsid w:val="00093F68"/>
    <w:rsid w:val="000945A6"/>
    <w:rsid w:val="00095838"/>
    <w:rsid w:val="000B1AB5"/>
    <w:rsid w:val="000C0F34"/>
    <w:rsid w:val="000D3EF9"/>
    <w:rsid w:val="000E1B59"/>
    <w:rsid w:val="000F586F"/>
    <w:rsid w:val="00111F1B"/>
    <w:rsid w:val="00112EE2"/>
    <w:rsid w:val="00115E60"/>
    <w:rsid w:val="001220A6"/>
    <w:rsid w:val="00125861"/>
    <w:rsid w:val="00126A3E"/>
    <w:rsid w:val="00134CCE"/>
    <w:rsid w:val="00155370"/>
    <w:rsid w:val="00162A48"/>
    <w:rsid w:val="001642BA"/>
    <w:rsid w:val="00174640"/>
    <w:rsid w:val="00193A62"/>
    <w:rsid w:val="001A4AF4"/>
    <w:rsid w:val="001A674B"/>
    <w:rsid w:val="001B0374"/>
    <w:rsid w:val="001B16C7"/>
    <w:rsid w:val="001C200A"/>
    <w:rsid w:val="001C38A3"/>
    <w:rsid w:val="001C5861"/>
    <w:rsid w:val="001C6F81"/>
    <w:rsid w:val="001D2217"/>
    <w:rsid w:val="001D2759"/>
    <w:rsid w:val="001F36D5"/>
    <w:rsid w:val="00200BFE"/>
    <w:rsid w:val="00204BE6"/>
    <w:rsid w:val="0020584E"/>
    <w:rsid w:val="002102C7"/>
    <w:rsid w:val="00211125"/>
    <w:rsid w:val="00226818"/>
    <w:rsid w:val="002271E6"/>
    <w:rsid w:val="00233401"/>
    <w:rsid w:val="0024493D"/>
    <w:rsid w:val="002542DE"/>
    <w:rsid w:val="0025779B"/>
    <w:rsid w:val="0025797C"/>
    <w:rsid w:val="00262205"/>
    <w:rsid w:val="00264559"/>
    <w:rsid w:val="00273FDF"/>
    <w:rsid w:val="00292F6F"/>
    <w:rsid w:val="00293820"/>
    <w:rsid w:val="00294F04"/>
    <w:rsid w:val="002961AC"/>
    <w:rsid w:val="002A1B80"/>
    <w:rsid w:val="002B030D"/>
    <w:rsid w:val="002B0A08"/>
    <w:rsid w:val="002B0F23"/>
    <w:rsid w:val="002B1394"/>
    <w:rsid w:val="002B2608"/>
    <w:rsid w:val="002B4697"/>
    <w:rsid w:val="002B4F9C"/>
    <w:rsid w:val="002C0274"/>
    <w:rsid w:val="002C7912"/>
    <w:rsid w:val="002D148C"/>
    <w:rsid w:val="002D519D"/>
    <w:rsid w:val="002F0408"/>
    <w:rsid w:val="002F0F58"/>
    <w:rsid w:val="002F5B5E"/>
    <w:rsid w:val="00314C59"/>
    <w:rsid w:val="00321FD5"/>
    <w:rsid w:val="00332546"/>
    <w:rsid w:val="0033798B"/>
    <w:rsid w:val="00342674"/>
    <w:rsid w:val="003435E7"/>
    <w:rsid w:val="00345D4E"/>
    <w:rsid w:val="00346864"/>
    <w:rsid w:val="00350372"/>
    <w:rsid w:val="00352516"/>
    <w:rsid w:val="0035377F"/>
    <w:rsid w:val="00355DFE"/>
    <w:rsid w:val="00360928"/>
    <w:rsid w:val="0038704D"/>
    <w:rsid w:val="003938DA"/>
    <w:rsid w:val="00394166"/>
    <w:rsid w:val="00397D9D"/>
    <w:rsid w:val="003A4289"/>
    <w:rsid w:val="003A579E"/>
    <w:rsid w:val="003A7B1B"/>
    <w:rsid w:val="003B0A55"/>
    <w:rsid w:val="003B6B78"/>
    <w:rsid w:val="003C05B3"/>
    <w:rsid w:val="003C31BC"/>
    <w:rsid w:val="003C442B"/>
    <w:rsid w:val="003D7C2F"/>
    <w:rsid w:val="003E5A39"/>
    <w:rsid w:val="003F622B"/>
    <w:rsid w:val="00400FB5"/>
    <w:rsid w:val="004019A6"/>
    <w:rsid w:val="00404F1A"/>
    <w:rsid w:val="004104AF"/>
    <w:rsid w:val="0041089B"/>
    <w:rsid w:val="00412033"/>
    <w:rsid w:val="004134D7"/>
    <w:rsid w:val="00422750"/>
    <w:rsid w:val="00426152"/>
    <w:rsid w:val="00426BF9"/>
    <w:rsid w:val="00430AC8"/>
    <w:rsid w:val="00442D01"/>
    <w:rsid w:val="0045575D"/>
    <w:rsid w:val="004643E2"/>
    <w:rsid w:val="004673C4"/>
    <w:rsid w:val="0047054F"/>
    <w:rsid w:val="004721C5"/>
    <w:rsid w:val="00493723"/>
    <w:rsid w:val="00493C5D"/>
    <w:rsid w:val="00496404"/>
    <w:rsid w:val="004A28D7"/>
    <w:rsid w:val="004B02D9"/>
    <w:rsid w:val="004B32B7"/>
    <w:rsid w:val="004B347D"/>
    <w:rsid w:val="004B454B"/>
    <w:rsid w:val="004B732C"/>
    <w:rsid w:val="004B7A0F"/>
    <w:rsid w:val="004B7DF4"/>
    <w:rsid w:val="004D0580"/>
    <w:rsid w:val="004D71B4"/>
    <w:rsid w:val="004F0C08"/>
    <w:rsid w:val="004F4E69"/>
    <w:rsid w:val="00502440"/>
    <w:rsid w:val="00502F0C"/>
    <w:rsid w:val="0051130E"/>
    <w:rsid w:val="00524B81"/>
    <w:rsid w:val="00526D22"/>
    <w:rsid w:val="00535CDC"/>
    <w:rsid w:val="00535F17"/>
    <w:rsid w:val="00541586"/>
    <w:rsid w:val="005458E4"/>
    <w:rsid w:val="005473C9"/>
    <w:rsid w:val="0056796C"/>
    <w:rsid w:val="0057017B"/>
    <w:rsid w:val="005758DA"/>
    <w:rsid w:val="005778DE"/>
    <w:rsid w:val="00581EE1"/>
    <w:rsid w:val="005907C5"/>
    <w:rsid w:val="00590CFB"/>
    <w:rsid w:val="00591D76"/>
    <w:rsid w:val="005A0C7B"/>
    <w:rsid w:val="005A1020"/>
    <w:rsid w:val="005A3B89"/>
    <w:rsid w:val="005A503F"/>
    <w:rsid w:val="005A50F5"/>
    <w:rsid w:val="005D39BC"/>
    <w:rsid w:val="005E64A6"/>
    <w:rsid w:val="005E69D4"/>
    <w:rsid w:val="005E778C"/>
    <w:rsid w:val="005F3F88"/>
    <w:rsid w:val="00610B35"/>
    <w:rsid w:val="006150BF"/>
    <w:rsid w:val="00616822"/>
    <w:rsid w:val="00617929"/>
    <w:rsid w:val="006236C8"/>
    <w:rsid w:val="00623D14"/>
    <w:rsid w:val="00624EE9"/>
    <w:rsid w:val="0064296D"/>
    <w:rsid w:val="00643AAB"/>
    <w:rsid w:val="00645597"/>
    <w:rsid w:val="00647D7A"/>
    <w:rsid w:val="00660A27"/>
    <w:rsid w:val="006641EB"/>
    <w:rsid w:val="0067207B"/>
    <w:rsid w:val="0069156D"/>
    <w:rsid w:val="006A24C0"/>
    <w:rsid w:val="006A5614"/>
    <w:rsid w:val="006A7B09"/>
    <w:rsid w:val="006C2AB9"/>
    <w:rsid w:val="006C4950"/>
    <w:rsid w:val="006D2ED1"/>
    <w:rsid w:val="006D68D8"/>
    <w:rsid w:val="006F1377"/>
    <w:rsid w:val="0071406D"/>
    <w:rsid w:val="00717131"/>
    <w:rsid w:val="00724636"/>
    <w:rsid w:val="00736BD5"/>
    <w:rsid w:val="00740AFE"/>
    <w:rsid w:val="007413E2"/>
    <w:rsid w:val="0077526A"/>
    <w:rsid w:val="007842F3"/>
    <w:rsid w:val="007868FF"/>
    <w:rsid w:val="00793A68"/>
    <w:rsid w:val="007A14B4"/>
    <w:rsid w:val="007A5EA7"/>
    <w:rsid w:val="007B3577"/>
    <w:rsid w:val="007B3B6A"/>
    <w:rsid w:val="007B5D5B"/>
    <w:rsid w:val="007D5343"/>
    <w:rsid w:val="007D54EF"/>
    <w:rsid w:val="007D709B"/>
    <w:rsid w:val="007D76EC"/>
    <w:rsid w:val="007E2896"/>
    <w:rsid w:val="00803992"/>
    <w:rsid w:val="0080579F"/>
    <w:rsid w:val="00805CA0"/>
    <w:rsid w:val="00813995"/>
    <w:rsid w:val="008200BC"/>
    <w:rsid w:val="008211E6"/>
    <w:rsid w:val="00825A23"/>
    <w:rsid w:val="008329C3"/>
    <w:rsid w:val="00841FC1"/>
    <w:rsid w:val="0084216D"/>
    <w:rsid w:val="00843637"/>
    <w:rsid w:val="00843737"/>
    <w:rsid w:val="008459D8"/>
    <w:rsid w:val="008471BB"/>
    <w:rsid w:val="00847214"/>
    <w:rsid w:val="00872D37"/>
    <w:rsid w:val="00874DC4"/>
    <w:rsid w:val="008766B1"/>
    <w:rsid w:val="00881E55"/>
    <w:rsid w:val="008836C1"/>
    <w:rsid w:val="008844A8"/>
    <w:rsid w:val="00885DD7"/>
    <w:rsid w:val="00886C3D"/>
    <w:rsid w:val="008A0706"/>
    <w:rsid w:val="008A7283"/>
    <w:rsid w:val="008A74D7"/>
    <w:rsid w:val="008A7C56"/>
    <w:rsid w:val="008B5B0E"/>
    <w:rsid w:val="008C0E1A"/>
    <w:rsid w:val="008C366B"/>
    <w:rsid w:val="008D2827"/>
    <w:rsid w:val="008D302B"/>
    <w:rsid w:val="008D375D"/>
    <w:rsid w:val="008E73D1"/>
    <w:rsid w:val="008F261E"/>
    <w:rsid w:val="00903646"/>
    <w:rsid w:val="009037E0"/>
    <w:rsid w:val="00915F8C"/>
    <w:rsid w:val="00921239"/>
    <w:rsid w:val="00926AB7"/>
    <w:rsid w:val="0094251C"/>
    <w:rsid w:val="00943CDF"/>
    <w:rsid w:val="009463FD"/>
    <w:rsid w:val="00950865"/>
    <w:rsid w:val="00954EC9"/>
    <w:rsid w:val="00955D99"/>
    <w:rsid w:val="00955DFC"/>
    <w:rsid w:val="00963A76"/>
    <w:rsid w:val="00966754"/>
    <w:rsid w:val="00966855"/>
    <w:rsid w:val="0098547C"/>
    <w:rsid w:val="009879A9"/>
    <w:rsid w:val="00994772"/>
    <w:rsid w:val="009A6128"/>
    <w:rsid w:val="009A6B39"/>
    <w:rsid w:val="009E379F"/>
    <w:rsid w:val="009E5849"/>
    <w:rsid w:val="009F1C01"/>
    <w:rsid w:val="009F6AA7"/>
    <w:rsid w:val="00A03B22"/>
    <w:rsid w:val="00A14793"/>
    <w:rsid w:val="00A1784C"/>
    <w:rsid w:val="00A229E1"/>
    <w:rsid w:val="00A33DC9"/>
    <w:rsid w:val="00A34585"/>
    <w:rsid w:val="00A47E44"/>
    <w:rsid w:val="00A61102"/>
    <w:rsid w:val="00A6741E"/>
    <w:rsid w:val="00A75FA5"/>
    <w:rsid w:val="00A8398E"/>
    <w:rsid w:val="00A86807"/>
    <w:rsid w:val="00A86E6A"/>
    <w:rsid w:val="00A8704E"/>
    <w:rsid w:val="00A9582F"/>
    <w:rsid w:val="00A95912"/>
    <w:rsid w:val="00AA034A"/>
    <w:rsid w:val="00AB1A80"/>
    <w:rsid w:val="00AB22FE"/>
    <w:rsid w:val="00AB36D7"/>
    <w:rsid w:val="00AB39B7"/>
    <w:rsid w:val="00AC7EC8"/>
    <w:rsid w:val="00AD422C"/>
    <w:rsid w:val="00AE0382"/>
    <w:rsid w:val="00AE5E87"/>
    <w:rsid w:val="00AF715C"/>
    <w:rsid w:val="00B06E8A"/>
    <w:rsid w:val="00B07128"/>
    <w:rsid w:val="00B07159"/>
    <w:rsid w:val="00B13217"/>
    <w:rsid w:val="00B16362"/>
    <w:rsid w:val="00B229BA"/>
    <w:rsid w:val="00B30114"/>
    <w:rsid w:val="00B31780"/>
    <w:rsid w:val="00B34649"/>
    <w:rsid w:val="00B364B7"/>
    <w:rsid w:val="00B42954"/>
    <w:rsid w:val="00B51673"/>
    <w:rsid w:val="00B523D8"/>
    <w:rsid w:val="00B544B0"/>
    <w:rsid w:val="00B5630A"/>
    <w:rsid w:val="00B571DE"/>
    <w:rsid w:val="00B67279"/>
    <w:rsid w:val="00B745C6"/>
    <w:rsid w:val="00B77724"/>
    <w:rsid w:val="00B82559"/>
    <w:rsid w:val="00B83F61"/>
    <w:rsid w:val="00B86650"/>
    <w:rsid w:val="00B939BD"/>
    <w:rsid w:val="00BA0BB1"/>
    <w:rsid w:val="00BB0D92"/>
    <w:rsid w:val="00BB27D1"/>
    <w:rsid w:val="00BB2C5B"/>
    <w:rsid w:val="00BB3BC1"/>
    <w:rsid w:val="00BB4682"/>
    <w:rsid w:val="00BC16BF"/>
    <w:rsid w:val="00BC2C6B"/>
    <w:rsid w:val="00BC32DB"/>
    <w:rsid w:val="00BC6BFF"/>
    <w:rsid w:val="00BE12F1"/>
    <w:rsid w:val="00C25837"/>
    <w:rsid w:val="00C26225"/>
    <w:rsid w:val="00C4368C"/>
    <w:rsid w:val="00C462A1"/>
    <w:rsid w:val="00C51722"/>
    <w:rsid w:val="00C52D95"/>
    <w:rsid w:val="00C53C26"/>
    <w:rsid w:val="00C53FF5"/>
    <w:rsid w:val="00C724B3"/>
    <w:rsid w:val="00C80BE2"/>
    <w:rsid w:val="00C83C75"/>
    <w:rsid w:val="00C92B32"/>
    <w:rsid w:val="00C9440B"/>
    <w:rsid w:val="00CA283F"/>
    <w:rsid w:val="00CA6264"/>
    <w:rsid w:val="00CA7703"/>
    <w:rsid w:val="00CB4A4E"/>
    <w:rsid w:val="00CD01AE"/>
    <w:rsid w:val="00CE549D"/>
    <w:rsid w:val="00CE5558"/>
    <w:rsid w:val="00CE7FCF"/>
    <w:rsid w:val="00D06055"/>
    <w:rsid w:val="00D10B56"/>
    <w:rsid w:val="00D16F40"/>
    <w:rsid w:val="00D32D8B"/>
    <w:rsid w:val="00D360D5"/>
    <w:rsid w:val="00D4293F"/>
    <w:rsid w:val="00D444AC"/>
    <w:rsid w:val="00D5569F"/>
    <w:rsid w:val="00D64245"/>
    <w:rsid w:val="00D67C57"/>
    <w:rsid w:val="00D938B5"/>
    <w:rsid w:val="00D95821"/>
    <w:rsid w:val="00DA0341"/>
    <w:rsid w:val="00DA3559"/>
    <w:rsid w:val="00DA6C68"/>
    <w:rsid w:val="00DB14CC"/>
    <w:rsid w:val="00DB3919"/>
    <w:rsid w:val="00DB59E4"/>
    <w:rsid w:val="00DC2F14"/>
    <w:rsid w:val="00DC7835"/>
    <w:rsid w:val="00DD21E1"/>
    <w:rsid w:val="00DE7700"/>
    <w:rsid w:val="00DF7829"/>
    <w:rsid w:val="00E00B89"/>
    <w:rsid w:val="00E044D2"/>
    <w:rsid w:val="00E11861"/>
    <w:rsid w:val="00E15A6E"/>
    <w:rsid w:val="00E15DA0"/>
    <w:rsid w:val="00E23EA8"/>
    <w:rsid w:val="00E27FA5"/>
    <w:rsid w:val="00E468A3"/>
    <w:rsid w:val="00E55084"/>
    <w:rsid w:val="00E55660"/>
    <w:rsid w:val="00E6740A"/>
    <w:rsid w:val="00E675C1"/>
    <w:rsid w:val="00E83FD3"/>
    <w:rsid w:val="00E92A3B"/>
    <w:rsid w:val="00E94C0E"/>
    <w:rsid w:val="00E96DBD"/>
    <w:rsid w:val="00EA5F4B"/>
    <w:rsid w:val="00EB334B"/>
    <w:rsid w:val="00EB34F7"/>
    <w:rsid w:val="00EC6B22"/>
    <w:rsid w:val="00EC6BEC"/>
    <w:rsid w:val="00ED10C1"/>
    <w:rsid w:val="00ED3D3B"/>
    <w:rsid w:val="00EF6EE0"/>
    <w:rsid w:val="00F00210"/>
    <w:rsid w:val="00F03659"/>
    <w:rsid w:val="00F055A4"/>
    <w:rsid w:val="00F05F69"/>
    <w:rsid w:val="00F11409"/>
    <w:rsid w:val="00F20790"/>
    <w:rsid w:val="00F214C7"/>
    <w:rsid w:val="00F22E3B"/>
    <w:rsid w:val="00F241A0"/>
    <w:rsid w:val="00F3359F"/>
    <w:rsid w:val="00F37D5D"/>
    <w:rsid w:val="00F47210"/>
    <w:rsid w:val="00F5076C"/>
    <w:rsid w:val="00F53B1D"/>
    <w:rsid w:val="00F56F15"/>
    <w:rsid w:val="00F64B8D"/>
    <w:rsid w:val="00F70F39"/>
    <w:rsid w:val="00F818ED"/>
    <w:rsid w:val="00F94262"/>
    <w:rsid w:val="00F964D4"/>
    <w:rsid w:val="00FB160E"/>
    <w:rsid w:val="00FC4002"/>
    <w:rsid w:val="00FF0056"/>
    <w:rsid w:val="00FF49C2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E7150"/>
  <w15:chartTrackingRefBased/>
  <w15:docId w15:val="{CE23D461-159F-4733-881D-C324B1A6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paragraph" w:styleId="ListParagraph">
    <w:name w:val="List Paragraph"/>
    <w:basedOn w:val="Normal"/>
    <w:uiPriority w:val="34"/>
    <w:qFormat/>
    <w:rsid w:val="00A8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discoverdatascience.org/career-information/business-intelligence-analys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bridging-the-gap.com/find-business-analyst-volunteer-positio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5b8edcfd5ce8d99e/Documents/Custom%20Office%20Templates/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1092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405</cp:revision>
  <dcterms:created xsi:type="dcterms:W3CDTF">2020-01-28T05:29:00Z</dcterms:created>
  <dcterms:modified xsi:type="dcterms:W3CDTF">2020-02-02T18:57:00Z</dcterms:modified>
</cp:coreProperties>
</file>