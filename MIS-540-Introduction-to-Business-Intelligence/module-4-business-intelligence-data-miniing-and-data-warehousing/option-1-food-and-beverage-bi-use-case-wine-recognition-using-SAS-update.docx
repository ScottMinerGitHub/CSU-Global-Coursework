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6028F" w14:textId="77777777" w:rsidR="00C462A1" w:rsidRDefault="00773F65" w:rsidP="00AC4EB0">
      <w:pPr>
        <w:spacing w:after="0" w:line="480" w:lineRule="auto"/>
        <w:jc w:val="center"/>
      </w:pPr>
      <w:r>
        <w:t>Option #1: Food &amp; Beverage BI Use Case: Wine Recognition Using SAS</w:t>
      </w:r>
    </w:p>
    <w:p w14:paraId="2C9CE5D7" w14:textId="77777777" w:rsidR="00C462A1" w:rsidRPr="00AC4EB0" w:rsidRDefault="00C462A1" w:rsidP="00C462A1">
      <w:pPr>
        <w:spacing w:after="0" w:line="480" w:lineRule="auto"/>
        <w:jc w:val="center"/>
        <w:rPr>
          <w:rStyle w:val="fnt0"/>
          <w:rFonts w:cs="Times New Roman"/>
          <w:b/>
          <w:bCs/>
          <w:szCs w:val="24"/>
        </w:rPr>
      </w:pPr>
      <w:r w:rsidRPr="00AC4EB0">
        <w:rPr>
          <w:rStyle w:val="fnt0"/>
          <w:rFonts w:cs="Times New Roman"/>
          <w:b/>
          <w:bCs/>
          <w:szCs w:val="24"/>
        </w:rPr>
        <w:t>Scott Miner</w:t>
      </w:r>
    </w:p>
    <w:p w14:paraId="1A2A444C" w14:textId="77777777" w:rsidR="005F3F88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  <w:sectPr w:rsidR="005F3F88" w:rsidSect="005F3F88">
          <w:headerReference w:type="default" r:id="rId6"/>
          <w:headerReference w:type="first" r:id="rId7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173365">
        <w:rPr>
          <w:rStyle w:val="fnt0"/>
          <w:rFonts w:cs="Times New Roman"/>
          <w:szCs w:val="24"/>
        </w:rPr>
        <w:t>Colorado State University – Global Campus</w:t>
      </w:r>
    </w:p>
    <w:p w14:paraId="628ACD42" w14:textId="4BC28D63" w:rsidR="00C462A1" w:rsidRDefault="00773F65" w:rsidP="00C462A1">
      <w:pPr>
        <w:spacing w:after="0" w:line="480" w:lineRule="auto"/>
        <w:jc w:val="center"/>
        <w:rPr>
          <w:rStyle w:val="fnt0"/>
          <w:rFonts w:cs="Times New Roman"/>
          <w:b/>
          <w:szCs w:val="24"/>
        </w:rPr>
      </w:pPr>
      <w:r w:rsidRPr="00773F65">
        <w:rPr>
          <w:rStyle w:val="fnt0"/>
          <w:rFonts w:cs="Times New Roman"/>
          <w:b/>
          <w:szCs w:val="24"/>
        </w:rPr>
        <w:lastRenderedPageBreak/>
        <w:t>Option #1: Food &amp; Beverage BI Use Case: Wine Recognition Using SAS</w:t>
      </w:r>
    </w:p>
    <w:p w14:paraId="3ADF372C" w14:textId="3838B355" w:rsidR="00E31952" w:rsidRDefault="00D615B1" w:rsidP="00CA52B3">
      <w:pPr>
        <w:spacing w:after="0" w:line="480" w:lineRule="auto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ab/>
      </w:r>
      <w:r w:rsidR="002C6697">
        <w:rPr>
          <w:rStyle w:val="fnt0"/>
          <w:rFonts w:cs="Times New Roman"/>
          <w:szCs w:val="24"/>
        </w:rPr>
        <w:t xml:space="preserve">The assignment </w:t>
      </w:r>
      <w:r w:rsidR="00684BD1">
        <w:rPr>
          <w:rStyle w:val="fnt0"/>
          <w:rFonts w:cs="Times New Roman"/>
          <w:szCs w:val="24"/>
        </w:rPr>
        <w:t xml:space="preserve">asks the student to </w:t>
      </w:r>
      <w:r w:rsidR="00F87280">
        <w:rPr>
          <w:rStyle w:val="fnt0"/>
          <w:rFonts w:cs="Times New Roman"/>
          <w:szCs w:val="24"/>
        </w:rPr>
        <w:t xml:space="preserve">choose </w:t>
      </w:r>
      <w:r w:rsidR="007172FD">
        <w:rPr>
          <w:rStyle w:val="fnt0"/>
          <w:rFonts w:cs="Times New Roman"/>
          <w:szCs w:val="24"/>
        </w:rPr>
        <w:t xml:space="preserve">two variables at random </w:t>
      </w:r>
      <w:r w:rsidR="00057ABC">
        <w:rPr>
          <w:rStyle w:val="fnt0"/>
          <w:rFonts w:cs="Times New Roman"/>
          <w:szCs w:val="24"/>
        </w:rPr>
        <w:t xml:space="preserve">from </w:t>
      </w:r>
      <w:r w:rsidR="0089733B">
        <w:rPr>
          <w:rStyle w:val="fnt0"/>
          <w:rFonts w:cs="Times New Roman"/>
          <w:szCs w:val="24"/>
        </w:rPr>
        <w:t xml:space="preserve">the results of </w:t>
      </w:r>
      <w:r w:rsidR="00E02761">
        <w:rPr>
          <w:rStyle w:val="fnt0"/>
          <w:rFonts w:cs="Times New Roman"/>
          <w:szCs w:val="24"/>
        </w:rPr>
        <w:t>a chemical analysis performed on</w:t>
      </w:r>
      <w:r w:rsidR="00DC0B33">
        <w:rPr>
          <w:rStyle w:val="fnt0"/>
          <w:rFonts w:cs="Times New Roman"/>
          <w:szCs w:val="24"/>
        </w:rPr>
        <w:t xml:space="preserve"> </w:t>
      </w:r>
      <w:r w:rsidR="00E02761">
        <w:rPr>
          <w:rStyle w:val="fnt0"/>
          <w:rFonts w:cs="Times New Roman"/>
          <w:szCs w:val="24"/>
        </w:rPr>
        <w:t>wine</w:t>
      </w:r>
      <w:r w:rsidR="00F574D6">
        <w:rPr>
          <w:rStyle w:val="fnt0"/>
          <w:rFonts w:cs="Times New Roman"/>
          <w:szCs w:val="24"/>
        </w:rPr>
        <w:t xml:space="preserve">s </w:t>
      </w:r>
      <w:r w:rsidR="00D137A4">
        <w:rPr>
          <w:rStyle w:val="fnt0"/>
          <w:rFonts w:cs="Times New Roman"/>
          <w:szCs w:val="24"/>
        </w:rPr>
        <w:t xml:space="preserve">grown in the same region in Italy, from </w:t>
      </w:r>
      <w:r w:rsidR="006A1BE7">
        <w:rPr>
          <w:rStyle w:val="fnt0"/>
          <w:rFonts w:cs="Times New Roman"/>
          <w:szCs w:val="24"/>
        </w:rPr>
        <w:t xml:space="preserve">three </w:t>
      </w:r>
      <w:r w:rsidR="00D137A4">
        <w:rPr>
          <w:rStyle w:val="fnt0"/>
          <w:rFonts w:cs="Times New Roman"/>
          <w:szCs w:val="24"/>
        </w:rPr>
        <w:t>different cultivars or plant varieties.</w:t>
      </w:r>
      <w:r w:rsidR="008B416A">
        <w:rPr>
          <w:rStyle w:val="fnt0"/>
          <w:rFonts w:cs="Times New Roman"/>
          <w:szCs w:val="24"/>
        </w:rPr>
        <w:t xml:space="preserve">  The Wine Recognition dataset comprises </w:t>
      </w:r>
      <w:r w:rsidR="007E731C">
        <w:rPr>
          <w:rStyle w:val="fnt0"/>
          <w:rFonts w:cs="Times New Roman"/>
          <w:szCs w:val="24"/>
        </w:rPr>
        <w:t>178 observations</w:t>
      </w:r>
      <w:r w:rsidR="00817008">
        <w:rPr>
          <w:rStyle w:val="fnt0"/>
          <w:rFonts w:cs="Times New Roman"/>
          <w:szCs w:val="24"/>
        </w:rPr>
        <w:t xml:space="preserve">, with </w:t>
      </w:r>
      <w:r w:rsidR="00697E3C">
        <w:rPr>
          <w:rStyle w:val="fnt0"/>
          <w:rFonts w:cs="Times New Roman"/>
          <w:szCs w:val="24"/>
        </w:rPr>
        <w:t xml:space="preserve">59 belonging to the first cultivar, 71 </w:t>
      </w:r>
      <w:r w:rsidR="006F6E3D">
        <w:rPr>
          <w:rStyle w:val="fnt0"/>
          <w:rFonts w:cs="Times New Roman"/>
          <w:szCs w:val="24"/>
        </w:rPr>
        <w:t xml:space="preserve">to </w:t>
      </w:r>
      <w:r w:rsidR="00697E3C">
        <w:rPr>
          <w:rStyle w:val="fnt0"/>
          <w:rFonts w:cs="Times New Roman"/>
          <w:szCs w:val="24"/>
        </w:rPr>
        <w:t xml:space="preserve">the second, and 48 </w:t>
      </w:r>
      <w:r w:rsidR="00585DDA">
        <w:rPr>
          <w:rStyle w:val="fnt0"/>
          <w:rFonts w:cs="Times New Roman"/>
          <w:szCs w:val="24"/>
        </w:rPr>
        <w:t>to the</w:t>
      </w:r>
      <w:r w:rsidR="007007EE">
        <w:rPr>
          <w:rStyle w:val="fnt0"/>
          <w:rFonts w:cs="Times New Roman"/>
          <w:szCs w:val="24"/>
        </w:rPr>
        <w:t xml:space="preserve"> th</w:t>
      </w:r>
      <w:r w:rsidR="00DA7CE0">
        <w:rPr>
          <w:rStyle w:val="fnt0"/>
          <w:rFonts w:cs="Times New Roman"/>
          <w:szCs w:val="24"/>
        </w:rPr>
        <w:t xml:space="preserve">ird.  </w:t>
      </w:r>
      <w:r w:rsidR="00173B90">
        <w:rPr>
          <w:rStyle w:val="fnt0"/>
          <w:rFonts w:cs="Times New Roman"/>
          <w:szCs w:val="24"/>
        </w:rPr>
        <w:t>Thirteen</w:t>
      </w:r>
      <w:r w:rsidR="00DE0396">
        <w:rPr>
          <w:rStyle w:val="fnt0"/>
          <w:rFonts w:cs="Times New Roman"/>
          <w:szCs w:val="24"/>
        </w:rPr>
        <w:t xml:space="preserve"> </w:t>
      </w:r>
      <w:r w:rsidR="00AC5F5C">
        <w:rPr>
          <w:rStyle w:val="fnt0"/>
          <w:rFonts w:cs="Times New Roman"/>
          <w:szCs w:val="24"/>
        </w:rPr>
        <w:t>constituents</w:t>
      </w:r>
      <w:r w:rsidR="00142FEF">
        <w:rPr>
          <w:rStyle w:val="fnt0"/>
          <w:rFonts w:cs="Times New Roman"/>
          <w:szCs w:val="24"/>
        </w:rPr>
        <w:t xml:space="preserve"> </w:t>
      </w:r>
      <w:r w:rsidR="00AC5F5C">
        <w:rPr>
          <w:rStyle w:val="fnt0"/>
          <w:rFonts w:cs="Times New Roman"/>
          <w:szCs w:val="24"/>
        </w:rPr>
        <w:t xml:space="preserve">comprise the </w:t>
      </w:r>
      <w:r w:rsidR="00CD7C43">
        <w:rPr>
          <w:rStyle w:val="fnt0"/>
          <w:rFonts w:cs="Times New Roman"/>
          <w:szCs w:val="24"/>
        </w:rPr>
        <w:t>cultivars</w:t>
      </w:r>
      <w:r w:rsidR="002F1F8B">
        <w:rPr>
          <w:rStyle w:val="fnt0"/>
          <w:rFonts w:cs="Times New Roman"/>
          <w:szCs w:val="24"/>
        </w:rPr>
        <w:t>, represented in the dataset by</w:t>
      </w:r>
      <w:r w:rsidR="00075091">
        <w:rPr>
          <w:rStyle w:val="fnt0"/>
          <w:rFonts w:cs="Times New Roman"/>
          <w:szCs w:val="24"/>
        </w:rPr>
        <w:t xml:space="preserve"> </w:t>
      </w:r>
      <w:r w:rsidR="000A0986">
        <w:rPr>
          <w:rStyle w:val="fnt0"/>
          <w:rFonts w:cs="Times New Roman"/>
          <w:szCs w:val="24"/>
        </w:rPr>
        <w:t>numeric</w:t>
      </w:r>
      <w:r w:rsidR="00A82C5F">
        <w:rPr>
          <w:rStyle w:val="fnt0"/>
          <w:rFonts w:cs="Times New Roman"/>
          <w:szCs w:val="24"/>
        </w:rPr>
        <w:t xml:space="preserve">, </w:t>
      </w:r>
      <w:r w:rsidR="00075091">
        <w:rPr>
          <w:rStyle w:val="fnt0"/>
          <w:rFonts w:cs="Times New Roman"/>
          <w:szCs w:val="24"/>
        </w:rPr>
        <w:t xml:space="preserve">continuous variables.  </w:t>
      </w:r>
      <w:r w:rsidR="008E7C9F">
        <w:rPr>
          <w:rStyle w:val="fnt0"/>
          <w:rFonts w:cs="Times New Roman"/>
          <w:szCs w:val="24"/>
        </w:rPr>
        <w:t>“</w:t>
      </w:r>
      <w:r w:rsidR="00DA7CE0">
        <w:rPr>
          <w:rStyle w:val="fnt0"/>
          <w:rFonts w:cs="Times New Roman"/>
          <w:szCs w:val="24"/>
        </w:rPr>
        <w:t>Cultivar</w:t>
      </w:r>
      <w:r w:rsidR="00935DD6">
        <w:rPr>
          <w:rStyle w:val="fnt0"/>
          <w:rFonts w:cs="Times New Roman"/>
          <w:szCs w:val="24"/>
        </w:rPr>
        <w:t>”</w:t>
      </w:r>
      <w:r w:rsidR="00F91553">
        <w:rPr>
          <w:rStyle w:val="fnt0"/>
          <w:rFonts w:cs="Times New Roman"/>
          <w:szCs w:val="24"/>
        </w:rPr>
        <w:t xml:space="preserve"> </w:t>
      </w:r>
      <w:r w:rsidR="00DA7CE0">
        <w:rPr>
          <w:rStyle w:val="fnt0"/>
          <w:rFonts w:cs="Times New Roman"/>
          <w:szCs w:val="24"/>
        </w:rPr>
        <w:t xml:space="preserve">is </w:t>
      </w:r>
      <w:r w:rsidR="00557373">
        <w:rPr>
          <w:rStyle w:val="fnt0"/>
          <w:rFonts w:cs="Times New Roman"/>
          <w:szCs w:val="24"/>
        </w:rPr>
        <w:t>the only</w:t>
      </w:r>
      <w:r w:rsidR="00DA7CE0">
        <w:rPr>
          <w:rStyle w:val="fnt0"/>
          <w:rFonts w:cs="Times New Roman"/>
          <w:szCs w:val="24"/>
        </w:rPr>
        <w:t xml:space="preserve"> </w:t>
      </w:r>
      <w:r w:rsidR="00A96EEA">
        <w:rPr>
          <w:rStyle w:val="fnt0"/>
          <w:rFonts w:cs="Times New Roman"/>
          <w:szCs w:val="24"/>
        </w:rPr>
        <w:t>categorical variable</w:t>
      </w:r>
      <w:r w:rsidR="00895B43">
        <w:rPr>
          <w:rStyle w:val="fnt0"/>
          <w:rFonts w:cs="Times New Roman"/>
          <w:szCs w:val="24"/>
        </w:rPr>
        <w:t>, a</w:t>
      </w:r>
      <w:r w:rsidR="00A96EEA">
        <w:rPr>
          <w:rStyle w:val="fnt0"/>
          <w:rFonts w:cs="Times New Roman"/>
          <w:szCs w:val="24"/>
        </w:rPr>
        <w:t xml:space="preserve">ssuming </w:t>
      </w:r>
      <w:r w:rsidR="00FF71FD">
        <w:rPr>
          <w:rStyle w:val="fnt0"/>
          <w:rFonts w:cs="Times New Roman"/>
          <w:szCs w:val="24"/>
        </w:rPr>
        <w:t xml:space="preserve">one of three </w:t>
      </w:r>
      <w:r w:rsidR="00DF606A">
        <w:rPr>
          <w:rStyle w:val="fnt0"/>
          <w:rFonts w:cs="Times New Roman"/>
          <w:szCs w:val="24"/>
        </w:rPr>
        <w:t>numeric</w:t>
      </w:r>
      <w:r w:rsidR="00FF71FD">
        <w:rPr>
          <w:rStyle w:val="fnt0"/>
          <w:rFonts w:cs="Times New Roman"/>
          <w:szCs w:val="24"/>
        </w:rPr>
        <w:t xml:space="preserve"> values</w:t>
      </w:r>
      <w:r w:rsidR="00E745E8">
        <w:rPr>
          <w:rStyle w:val="fnt0"/>
          <w:rFonts w:cs="Times New Roman"/>
          <w:szCs w:val="24"/>
        </w:rPr>
        <w:t xml:space="preserve">: </w:t>
      </w:r>
      <w:r w:rsidR="00236B10">
        <w:rPr>
          <w:rStyle w:val="fnt0"/>
          <w:rFonts w:cs="Times New Roman"/>
          <w:szCs w:val="24"/>
        </w:rPr>
        <w:t xml:space="preserve">1, 2, </w:t>
      </w:r>
      <w:r w:rsidR="008E7C9F">
        <w:rPr>
          <w:rStyle w:val="fnt0"/>
          <w:rFonts w:cs="Times New Roman"/>
          <w:szCs w:val="24"/>
        </w:rPr>
        <w:t>or</w:t>
      </w:r>
      <w:r w:rsidR="00236B10">
        <w:rPr>
          <w:rStyle w:val="fnt0"/>
          <w:rFonts w:cs="Times New Roman"/>
          <w:szCs w:val="24"/>
        </w:rPr>
        <w:t xml:space="preserve"> 3.  </w:t>
      </w:r>
      <w:r w:rsidR="00AE3388">
        <w:rPr>
          <w:rStyle w:val="fnt0"/>
          <w:rFonts w:cs="Times New Roman"/>
          <w:szCs w:val="24"/>
        </w:rPr>
        <w:t>After</w:t>
      </w:r>
      <w:r w:rsidR="00D369D0">
        <w:rPr>
          <w:rStyle w:val="fnt0"/>
          <w:rFonts w:cs="Times New Roman"/>
          <w:szCs w:val="24"/>
        </w:rPr>
        <w:t xml:space="preserve"> using </w:t>
      </w:r>
      <w:r w:rsidR="005A0AF0">
        <w:rPr>
          <w:rStyle w:val="fnt0"/>
          <w:rFonts w:cs="Times New Roman"/>
          <w:szCs w:val="24"/>
        </w:rPr>
        <w:t>SAS</w:t>
      </w:r>
      <w:r w:rsidR="00D369D0">
        <w:rPr>
          <w:rStyle w:val="fnt0"/>
          <w:rFonts w:cs="Times New Roman"/>
          <w:szCs w:val="24"/>
        </w:rPr>
        <w:t xml:space="preserve"> to</w:t>
      </w:r>
      <w:r w:rsidR="00AE3388">
        <w:rPr>
          <w:rStyle w:val="fnt0"/>
          <w:rFonts w:cs="Times New Roman"/>
          <w:szCs w:val="24"/>
        </w:rPr>
        <w:t xml:space="preserve"> plot the </w:t>
      </w:r>
      <w:r w:rsidR="0001052D">
        <w:rPr>
          <w:rStyle w:val="fnt0"/>
          <w:rFonts w:cs="Times New Roman"/>
          <w:szCs w:val="24"/>
        </w:rPr>
        <w:t xml:space="preserve">variables, </w:t>
      </w:r>
      <w:r w:rsidR="00B81A69">
        <w:rPr>
          <w:rStyle w:val="fnt0"/>
          <w:rFonts w:cs="Times New Roman"/>
          <w:szCs w:val="24"/>
        </w:rPr>
        <w:t>we</w:t>
      </w:r>
      <w:r w:rsidR="00F1381A">
        <w:rPr>
          <w:rStyle w:val="fnt0"/>
          <w:rFonts w:cs="Times New Roman"/>
          <w:szCs w:val="24"/>
        </w:rPr>
        <w:t xml:space="preserve"> </w:t>
      </w:r>
      <w:r w:rsidR="00292B86">
        <w:rPr>
          <w:rStyle w:val="fnt0"/>
          <w:rFonts w:cs="Times New Roman"/>
          <w:szCs w:val="24"/>
        </w:rPr>
        <w:t>calculate measures for the separation and cohesion</w:t>
      </w:r>
      <w:r w:rsidR="004418CC">
        <w:rPr>
          <w:rStyle w:val="fnt0"/>
          <w:rFonts w:cs="Times New Roman"/>
          <w:szCs w:val="24"/>
        </w:rPr>
        <w:t xml:space="preserve">.  </w:t>
      </w:r>
      <w:r w:rsidR="00EE735B">
        <w:rPr>
          <w:rStyle w:val="fnt0"/>
          <w:rFonts w:cs="Times New Roman"/>
          <w:szCs w:val="24"/>
        </w:rPr>
        <w:t>We</w:t>
      </w:r>
      <w:r w:rsidR="00535962">
        <w:rPr>
          <w:rStyle w:val="fnt0"/>
          <w:rFonts w:cs="Times New Roman"/>
          <w:szCs w:val="24"/>
        </w:rPr>
        <w:t xml:space="preserve"> </w:t>
      </w:r>
      <w:r w:rsidR="002A35DE">
        <w:rPr>
          <w:rStyle w:val="fnt0"/>
          <w:rFonts w:cs="Times New Roman"/>
          <w:szCs w:val="24"/>
        </w:rPr>
        <w:t xml:space="preserve">then </w:t>
      </w:r>
      <w:r w:rsidR="000C32E0">
        <w:rPr>
          <w:rStyle w:val="fnt0"/>
          <w:rFonts w:cs="Times New Roman"/>
          <w:szCs w:val="24"/>
        </w:rPr>
        <w:t xml:space="preserve">use </w:t>
      </w:r>
      <w:r w:rsidR="00F76D27">
        <w:rPr>
          <w:rStyle w:val="fnt0"/>
          <w:rFonts w:cs="Times New Roman"/>
          <w:szCs w:val="24"/>
        </w:rPr>
        <w:t>multinomial</w:t>
      </w:r>
      <w:r w:rsidR="000C32E0">
        <w:rPr>
          <w:rStyle w:val="fnt0"/>
          <w:rFonts w:cs="Times New Roman"/>
          <w:szCs w:val="24"/>
        </w:rPr>
        <w:t xml:space="preserve"> logistic regression </w:t>
      </w:r>
      <w:r w:rsidR="001C2E8A">
        <w:rPr>
          <w:rStyle w:val="fnt0"/>
          <w:rFonts w:cs="Times New Roman"/>
          <w:szCs w:val="24"/>
        </w:rPr>
        <w:t xml:space="preserve">(MLR) </w:t>
      </w:r>
      <w:r w:rsidR="000C32E0">
        <w:rPr>
          <w:rStyle w:val="fnt0"/>
          <w:rFonts w:cs="Times New Roman"/>
          <w:szCs w:val="24"/>
        </w:rPr>
        <w:t xml:space="preserve">to </w:t>
      </w:r>
      <w:r w:rsidR="00BC285A">
        <w:rPr>
          <w:rStyle w:val="fnt0"/>
          <w:rFonts w:cs="Times New Roman"/>
          <w:szCs w:val="24"/>
        </w:rPr>
        <w:t xml:space="preserve">determine </w:t>
      </w:r>
      <w:r w:rsidR="00B05758">
        <w:rPr>
          <w:rStyle w:val="fnt0"/>
          <w:rFonts w:cs="Times New Roman"/>
          <w:szCs w:val="24"/>
        </w:rPr>
        <w:t xml:space="preserve">the variables </w:t>
      </w:r>
      <w:r w:rsidR="00FB4E2F">
        <w:rPr>
          <w:rStyle w:val="fnt0"/>
          <w:rFonts w:cs="Times New Roman"/>
          <w:szCs w:val="24"/>
        </w:rPr>
        <w:t xml:space="preserve">most relevant </w:t>
      </w:r>
      <w:r w:rsidR="00AD7E3B">
        <w:rPr>
          <w:rStyle w:val="fnt0"/>
          <w:rFonts w:cs="Times New Roman"/>
          <w:szCs w:val="24"/>
        </w:rPr>
        <w:t>for classificatio</w:t>
      </w:r>
      <w:r w:rsidR="00A554FF">
        <w:rPr>
          <w:rStyle w:val="fnt0"/>
          <w:rFonts w:cs="Times New Roman"/>
          <w:szCs w:val="24"/>
        </w:rPr>
        <w:t xml:space="preserve">n.  </w:t>
      </w:r>
      <w:r w:rsidR="007740C7">
        <w:rPr>
          <w:rStyle w:val="fnt0"/>
          <w:rFonts w:cs="Times New Roman"/>
          <w:szCs w:val="24"/>
        </w:rPr>
        <w:t>These variables are plotted on a scatterplot</w:t>
      </w:r>
      <w:r w:rsidR="007D7F52">
        <w:rPr>
          <w:rStyle w:val="fnt0"/>
          <w:rFonts w:cs="Times New Roman"/>
          <w:szCs w:val="24"/>
        </w:rPr>
        <w:t>,</w:t>
      </w:r>
      <w:r w:rsidR="007740C7">
        <w:rPr>
          <w:rStyle w:val="fnt0"/>
          <w:rFonts w:cs="Times New Roman"/>
          <w:szCs w:val="24"/>
        </w:rPr>
        <w:t xml:space="preserve"> and</w:t>
      </w:r>
      <w:r w:rsidR="00CC1A0E">
        <w:rPr>
          <w:rStyle w:val="fnt0"/>
          <w:rFonts w:cs="Times New Roman"/>
          <w:szCs w:val="24"/>
        </w:rPr>
        <w:t xml:space="preserve"> we calculate </w:t>
      </w:r>
      <w:r w:rsidR="00F9593F">
        <w:rPr>
          <w:rStyle w:val="fnt0"/>
          <w:rFonts w:cs="Times New Roman"/>
          <w:szCs w:val="24"/>
        </w:rPr>
        <w:t>measures for</w:t>
      </w:r>
      <w:r w:rsidR="001841D1">
        <w:rPr>
          <w:rStyle w:val="fnt0"/>
          <w:rFonts w:cs="Times New Roman"/>
          <w:szCs w:val="24"/>
        </w:rPr>
        <w:t xml:space="preserve"> the</w:t>
      </w:r>
      <w:r w:rsidR="00F9593F">
        <w:rPr>
          <w:rStyle w:val="fnt0"/>
          <w:rFonts w:cs="Times New Roman"/>
          <w:szCs w:val="24"/>
        </w:rPr>
        <w:t xml:space="preserve"> </w:t>
      </w:r>
      <w:r w:rsidR="00E64E2E">
        <w:rPr>
          <w:rStyle w:val="fnt0"/>
          <w:rFonts w:cs="Times New Roman"/>
          <w:szCs w:val="24"/>
        </w:rPr>
        <w:t xml:space="preserve">separation and cohesion in this context and </w:t>
      </w:r>
      <w:r w:rsidR="003B2983">
        <w:rPr>
          <w:rStyle w:val="fnt0"/>
          <w:rFonts w:cs="Times New Roman"/>
          <w:szCs w:val="24"/>
        </w:rPr>
        <w:t>discuss our findings</w:t>
      </w:r>
      <w:r w:rsidR="00E64E2E">
        <w:rPr>
          <w:rStyle w:val="fnt0"/>
          <w:rFonts w:cs="Times New Roman"/>
          <w:szCs w:val="24"/>
        </w:rPr>
        <w:t>.</w:t>
      </w:r>
    </w:p>
    <w:p w14:paraId="63F9B3B0" w14:textId="6969A455" w:rsidR="008208D8" w:rsidRPr="00E3060B" w:rsidRDefault="008208D8" w:rsidP="00CA52B3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 w:rsidRPr="00E3060B">
        <w:rPr>
          <w:rStyle w:val="fnt0"/>
          <w:rFonts w:cs="Times New Roman"/>
          <w:b/>
          <w:bCs/>
          <w:szCs w:val="24"/>
        </w:rPr>
        <w:t>Calculating Cohesion &amp; Separation</w:t>
      </w:r>
    </w:p>
    <w:p w14:paraId="6307ECA6" w14:textId="369E363B" w:rsidR="009E7354" w:rsidRPr="00E44A6D" w:rsidRDefault="003F117A" w:rsidP="00E44A6D">
      <w:pPr>
        <w:keepNext/>
        <w:spacing w:after="0" w:line="480" w:lineRule="auto"/>
        <w:rPr>
          <w:rFonts w:eastAsiaTheme="minorEastAsia"/>
        </w:rPr>
      </w:pPr>
      <w:r>
        <w:rPr>
          <w:rFonts w:cs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7597DED" wp14:editId="695EB1A3">
                <wp:simplePos x="0" y="0"/>
                <wp:positionH relativeFrom="column">
                  <wp:posOffset>3141185</wp:posOffset>
                </wp:positionH>
                <wp:positionV relativeFrom="paragraph">
                  <wp:posOffset>1030718</wp:posOffset>
                </wp:positionV>
                <wp:extent cx="2838450" cy="2350135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350135"/>
                          <a:chOff x="0" y="0"/>
                          <a:chExt cx="3124835" cy="260858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text on a whit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35" cy="2350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2350135"/>
                            <a:ext cx="31248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E8D3DA" w14:textId="2BC30969" w:rsidR="003851F4" w:rsidRPr="00766BB5" w:rsidRDefault="003851F4" w:rsidP="003851F4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BD5E45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Scatterplot of Mg by Cyanidins in three cultivars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97DED" id="Group 10" o:spid="_x0000_s1026" style="position:absolute;margin-left:247.35pt;margin-top:81.15pt;width:223.5pt;height:185.05pt;z-index:251670528;mso-width-relative:margin;mso-height-relative:margin" coordsize="31248,26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text on a white background&#10;&#10;Description automatically generated" style="position:absolute;width:31248;height:23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">
                  <v:imagedata r:id="rId9" o:title="A close up of text on a white background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23501;width:3124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16E8D3DA" w14:textId="2BC30969" w:rsidR="003851F4" w:rsidRPr="00766BB5" w:rsidRDefault="003851F4" w:rsidP="003851F4">
                        <w:pPr>
                          <w:pStyle w:val="Caption"/>
                          <w:rPr>
                            <w:rFonts w:cs="Times New Roman"/>
                            <w:noProof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D5E45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Scatterplot of Mg by Cyanidins in three cultivars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C75A8">
        <w:rPr>
          <w:rStyle w:val="fnt0"/>
          <w:rFonts w:cs="Times New Roman"/>
          <w:szCs w:val="24"/>
        </w:rPr>
        <w:tab/>
        <w:t xml:space="preserve">I chose </w:t>
      </w:r>
      <w:r w:rsidR="006A79B0">
        <w:rPr>
          <w:rStyle w:val="fnt0"/>
          <w:rFonts w:cs="Times New Roman"/>
          <w:szCs w:val="24"/>
        </w:rPr>
        <w:t>first to</w:t>
      </w:r>
      <w:r w:rsidR="00AC75A8">
        <w:rPr>
          <w:rStyle w:val="fnt0"/>
          <w:rFonts w:cs="Times New Roman"/>
          <w:szCs w:val="24"/>
        </w:rPr>
        <w:t xml:space="preserve"> plot </w:t>
      </w:r>
      <w:r w:rsidR="00DE21FB">
        <w:rPr>
          <w:rStyle w:val="fnt0"/>
          <w:rFonts w:cs="Times New Roman"/>
          <w:szCs w:val="24"/>
        </w:rPr>
        <w:t xml:space="preserve">proanthocyanidins by </w:t>
      </w:r>
      <w:r w:rsidR="00075C5C">
        <w:rPr>
          <w:rStyle w:val="fnt0"/>
          <w:rFonts w:cs="Times New Roman"/>
          <w:szCs w:val="24"/>
        </w:rPr>
        <w:t>magnesium</w:t>
      </w:r>
      <w:r w:rsidR="00513263">
        <w:rPr>
          <w:rStyle w:val="fnt0"/>
          <w:rFonts w:cs="Times New Roman"/>
          <w:szCs w:val="24"/>
        </w:rPr>
        <w:t xml:space="preserve"> </w:t>
      </w:r>
      <w:r w:rsidR="003B2A66">
        <w:rPr>
          <w:rStyle w:val="fnt0"/>
          <w:rFonts w:cs="Times New Roman"/>
          <w:szCs w:val="24"/>
        </w:rPr>
        <w:t xml:space="preserve">between cultivars.  </w:t>
      </w:r>
      <w:r w:rsidR="00075C5C">
        <w:rPr>
          <w:rStyle w:val="fnt0"/>
          <w:rFonts w:cs="Times New Roman"/>
          <w:szCs w:val="24"/>
        </w:rPr>
        <w:t>Proanthocyanidins are a type of phenol</w:t>
      </w:r>
      <w:r w:rsidR="005B282E">
        <w:rPr>
          <w:rStyle w:val="fnt0"/>
          <w:rFonts w:cs="Times New Roman"/>
          <w:szCs w:val="24"/>
        </w:rPr>
        <w:t>,</w:t>
      </w:r>
      <w:r w:rsidR="00075C5C">
        <w:rPr>
          <w:rStyle w:val="fnt0"/>
          <w:rFonts w:cs="Times New Roman"/>
          <w:szCs w:val="24"/>
        </w:rPr>
        <w:t xml:space="preserve"> </w:t>
      </w:r>
      <w:r w:rsidR="005B5C99">
        <w:rPr>
          <w:rStyle w:val="fnt0"/>
          <w:rFonts w:cs="Times New Roman"/>
          <w:szCs w:val="24"/>
        </w:rPr>
        <w:t>or chemical</w:t>
      </w:r>
      <w:r w:rsidR="005B282E">
        <w:rPr>
          <w:rStyle w:val="fnt0"/>
          <w:rFonts w:cs="Times New Roman"/>
          <w:szCs w:val="24"/>
        </w:rPr>
        <w:t>,</w:t>
      </w:r>
      <w:r w:rsidR="005B5C99">
        <w:rPr>
          <w:rStyle w:val="fnt0"/>
          <w:rFonts w:cs="Times New Roman"/>
          <w:szCs w:val="24"/>
        </w:rPr>
        <w:t xml:space="preserve"> </w:t>
      </w:r>
      <w:r w:rsidR="00075C5C">
        <w:rPr>
          <w:rStyle w:val="fnt0"/>
          <w:rFonts w:cs="Times New Roman"/>
          <w:szCs w:val="24"/>
        </w:rPr>
        <w:t>that affect</w:t>
      </w:r>
      <w:r w:rsidR="00022BB4">
        <w:rPr>
          <w:rStyle w:val="fnt0"/>
          <w:rFonts w:cs="Times New Roman"/>
          <w:szCs w:val="24"/>
        </w:rPr>
        <w:t>s</w:t>
      </w:r>
      <w:r w:rsidR="00075C5C">
        <w:rPr>
          <w:rStyle w:val="fnt0"/>
          <w:rFonts w:cs="Times New Roman"/>
          <w:szCs w:val="24"/>
        </w:rPr>
        <w:t xml:space="preserve"> the taste, color, and texture of </w:t>
      </w:r>
      <w:r w:rsidR="00B7257E">
        <w:rPr>
          <w:rStyle w:val="fnt0"/>
          <w:rFonts w:cs="Times New Roman"/>
          <w:szCs w:val="24"/>
        </w:rPr>
        <w:t>a</w:t>
      </w:r>
      <w:r w:rsidR="00075C5C">
        <w:rPr>
          <w:rStyle w:val="fnt0"/>
          <w:rFonts w:cs="Times New Roman"/>
          <w:szCs w:val="24"/>
        </w:rPr>
        <w:t xml:space="preserve"> wine.  </w:t>
      </w:r>
      <w:r w:rsidR="001A3C97">
        <w:rPr>
          <w:rStyle w:val="fnt0"/>
          <w:rFonts w:cs="Times New Roman"/>
          <w:szCs w:val="24"/>
        </w:rPr>
        <w:t>Magnesium is a metal</w:t>
      </w:r>
      <w:r w:rsidR="008B74E4">
        <w:rPr>
          <w:rStyle w:val="fnt0"/>
          <w:rFonts w:cs="Times New Roman"/>
          <w:szCs w:val="24"/>
        </w:rPr>
        <w:t xml:space="preserve">, affecting </w:t>
      </w:r>
      <w:r w:rsidR="00670E79">
        <w:rPr>
          <w:rStyle w:val="fnt0"/>
          <w:rFonts w:cs="Times New Roman"/>
          <w:szCs w:val="24"/>
        </w:rPr>
        <w:t>wine flavor</w:t>
      </w:r>
      <w:r w:rsidR="00DD65A8">
        <w:rPr>
          <w:rStyle w:val="fnt0"/>
          <w:rFonts w:cs="Times New Roman"/>
          <w:szCs w:val="24"/>
        </w:rPr>
        <w:t xml:space="preserve"> </w:t>
      </w:r>
      <w:r w:rsidR="00DD65A8" w:rsidRPr="00DD65A8">
        <w:rPr>
          <w:rStyle w:val="fnt0"/>
          <w:rFonts w:cs="Times New Roman"/>
          <w:szCs w:val="24"/>
        </w:rPr>
        <w:t>(Homework 3: Part II, n.d.)</w:t>
      </w:r>
      <w:r w:rsidR="00DD65A8">
        <w:rPr>
          <w:rStyle w:val="fnt0"/>
          <w:rFonts w:cs="Times New Roman"/>
          <w:szCs w:val="24"/>
        </w:rPr>
        <w:t xml:space="preserve">.  </w:t>
      </w:r>
      <w:r w:rsidR="00C4732B">
        <w:rPr>
          <w:rStyle w:val="fnt0"/>
          <w:rFonts w:cs="Times New Roman"/>
          <w:szCs w:val="24"/>
        </w:rPr>
        <w:t xml:space="preserve">Figure </w:t>
      </w:r>
      <w:r w:rsidR="00CB2187">
        <w:rPr>
          <w:rStyle w:val="fnt0"/>
          <w:rFonts w:cs="Times New Roman"/>
          <w:szCs w:val="24"/>
        </w:rPr>
        <w:t>1</w:t>
      </w:r>
      <w:r w:rsidR="00C54779">
        <w:rPr>
          <w:rStyle w:val="fnt0"/>
          <w:rFonts w:cs="Times New Roman"/>
          <w:szCs w:val="24"/>
        </w:rPr>
        <w:t xml:space="preserve"> shows these variables plotted on a scatterplot.</w:t>
      </w:r>
      <w:r w:rsidR="00C90EF5">
        <w:rPr>
          <w:rStyle w:val="fnt0"/>
          <w:rFonts w:cs="Times New Roman"/>
          <w:szCs w:val="24"/>
        </w:rPr>
        <w:t xml:space="preserve">  </w:t>
      </w:r>
      <w:r w:rsidR="00357FAA">
        <w:t>W</w:t>
      </w:r>
      <w:r w:rsidR="00696A83">
        <w:t xml:space="preserve">e see </w:t>
      </w:r>
      <w:r w:rsidR="00A6291B">
        <w:t xml:space="preserve">a wide </w:t>
      </w:r>
      <w:r w:rsidR="00F6234E">
        <w:t xml:space="preserve">range of dispersion </w:t>
      </w:r>
      <w:r w:rsidR="000E4D15">
        <w:t>among</w:t>
      </w:r>
      <w:r w:rsidR="00A6291B">
        <w:t xml:space="preserve"> the different cultivar</w:t>
      </w:r>
      <w:r w:rsidR="005A7100">
        <w:t>s;</w:t>
      </w:r>
      <w:r w:rsidR="00110556">
        <w:t xml:space="preserve"> </w:t>
      </w:r>
      <w:r w:rsidR="005A7100">
        <w:t>t</w:t>
      </w:r>
      <w:r w:rsidR="00BF020C">
        <w:t>he classes do not appear very separate or cohesive</w:t>
      </w:r>
      <w:r w:rsidR="00F90A60">
        <w:t xml:space="preserve">, as the three colors </w:t>
      </w:r>
      <w:r w:rsidR="00DD65A8">
        <w:t>are seen</w:t>
      </w:r>
      <w:r w:rsidR="00F90A60">
        <w:t xml:space="preserve"> overlapping each other.</w:t>
      </w:r>
      <w:r w:rsidR="00580801">
        <w:t xml:space="preserve">  We use </w:t>
      </w:r>
      <w:r w:rsidR="001C5022">
        <w:t xml:space="preserve">measures of </w:t>
      </w:r>
      <w:r w:rsidR="00CE73F6">
        <w:t xml:space="preserve">dispersion, including </w:t>
      </w:r>
      <w:r w:rsidR="001C5022">
        <w:t>separation and cohesion</w:t>
      </w:r>
      <w:r w:rsidR="00F14EE7">
        <w:t>,</w:t>
      </w:r>
      <w:r w:rsidR="001C5022">
        <w:t xml:space="preserve"> to assess </w:t>
      </w:r>
      <w:r w:rsidR="00D37A94">
        <w:t>the validity or separateness of our clusters</w:t>
      </w:r>
      <w:r w:rsidR="001C5022">
        <w:t xml:space="preserve">.  </w:t>
      </w:r>
      <w:r w:rsidR="00FE184A">
        <w:t xml:space="preserve">We aim </w:t>
      </w:r>
      <w:r w:rsidR="007B5385">
        <w:t xml:space="preserve">to create clusters </w:t>
      </w:r>
      <w:r w:rsidR="00644358">
        <w:t xml:space="preserve">that are highly separated and cohesive.  </w:t>
      </w:r>
      <w:r w:rsidR="00E17E26">
        <w:t xml:space="preserve">We calculate </w:t>
      </w:r>
      <w:r w:rsidR="00A60728">
        <w:t>cohesion</w:t>
      </w:r>
      <w:r w:rsidR="003F0191">
        <w:t xml:space="preserve">, also </w:t>
      </w:r>
      <w:r w:rsidR="003F0191">
        <w:lastRenderedPageBreak/>
        <w:t xml:space="preserve">called the Sum of Squared Error (SSE), </w:t>
      </w:r>
      <w:r w:rsidR="009D6FC0">
        <w:t xml:space="preserve">by </w:t>
      </w:r>
      <w:r w:rsidR="002D79F1">
        <w:t>finding the</w:t>
      </w:r>
      <w:r w:rsidR="00AF4092">
        <w:t xml:space="preserve"> </w:t>
      </w:r>
      <w:r w:rsidR="006E2FA9" w:rsidRPr="007C4F2E">
        <w:rPr>
          <w:i/>
          <w:iCs/>
        </w:rPr>
        <w:t>W</w:t>
      </w:r>
      <w:r w:rsidR="00AF4092" w:rsidRPr="007C4F2E">
        <w:rPr>
          <w:i/>
          <w:iCs/>
        </w:rPr>
        <w:t>ithin</w:t>
      </w:r>
      <w:r w:rsidR="00AF4092">
        <w:t xml:space="preserve"> </w:t>
      </w:r>
      <w:r w:rsidR="006E2FA9">
        <w:t>C</w:t>
      </w:r>
      <w:r w:rsidR="00AF4092">
        <w:t xml:space="preserve">luster </w:t>
      </w:r>
      <w:r w:rsidR="006E2FA9">
        <w:t>S</w:t>
      </w:r>
      <w:r w:rsidR="003C2556">
        <w:t>um</w:t>
      </w:r>
      <w:r w:rsidR="00AF4092">
        <w:t xml:space="preserve"> of </w:t>
      </w:r>
      <w:r w:rsidR="006E2FA9">
        <w:t>S</w:t>
      </w:r>
      <w:r w:rsidR="00AF4092">
        <w:t>quares (WCSS)</w:t>
      </w:r>
      <w:r w:rsidR="00053766">
        <w:t>:</w:t>
      </w:r>
      <w:r w:rsidR="00E72B4A"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09518A">
        <w:rPr>
          <w:rFonts w:eastAsiaTheme="minorEastAsia"/>
        </w:rPr>
        <w:t xml:space="preserve">.  </w:t>
      </w:r>
      <w:r w:rsidR="00C86DD4">
        <w:rPr>
          <w:rFonts w:eastAsiaTheme="minorEastAsia"/>
        </w:rPr>
        <w:t xml:space="preserve">What this is saying is that for every </w:t>
      </w:r>
      <w:r w:rsidR="005D6C90">
        <w:rPr>
          <w:rFonts w:eastAsiaTheme="minorEastAsia"/>
        </w:rPr>
        <w:t xml:space="preserve">data point within each cluster, </w:t>
      </w:r>
      <w:r w:rsidR="00393554">
        <w:rPr>
          <w:rFonts w:eastAsiaTheme="minorEastAsia"/>
        </w:rPr>
        <w:t xml:space="preserve">we subtract </w:t>
      </w:r>
      <w:r w:rsidR="00321530">
        <w:rPr>
          <w:rFonts w:eastAsiaTheme="minorEastAsia"/>
        </w:rPr>
        <w:t xml:space="preserve">the coordinate values from the </w:t>
      </w:r>
      <w:r w:rsidR="00AE15D7">
        <w:rPr>
          <w:rFonts w:eastAsiaTheme="minorEastAsia"/>
        </w:rPr>
        <w:t>mean value for the cluster</w:t>
      </w:r>
      <w:r w:rsidR="0022215C">
        <w:rPr>
          <w:rFonts w:eastAsiaTheme="minorEastAsia"/>
        </w:rPr>
        <w:t xml:space="preserve"> (</w:t>
      </w:r>
      <w:r w:rsidR="00DD65A8">
        <w:rPr>
          <w:rFonts w:eastAsiaTheme="minorEastAsia"/>
        </w:rPr>
        <w:t>e.g.,</w:t>
      </w:r>
      <w:r w:rsidR="0022215C">
        <w:rPr>
          <w:rFonts w:eastAsiaTheme="minorEastAsia"/>
        </w:rPr>
        <w:t xml:space="preserve"> plant variety)</w:t>
      </w:r>
      <w:r w:rsidR="005309EC">
        <w:rPr>
          <w:rFonts w:eastAsiaTheme="minorEastAsia"/>
        </w:rPr>
        <w:t xml:space="preserve">, </w:t>
      </w:r>
      <w:r w:rsidR="0015254F">
        <w:rPr>
          <w:rFonts w:eastAsiaTheme="minorEastAsia"/>
        </w:rPr>
        <w:t xml:space="preserve">square </w:t>
      </w:r>
      <w:r w:rsidR="00C53ADF">
        <w:rPr>
          <w:rFonts w:eastAsiaTheme="minorEastAsia"/>
        </w:rPr>
        <w:t xml:space="preserve">the results to </w:t>
      </w:r>
      <w:r w:rsidR="00D5351E">
        <w:rPr>
          <w:rFonts w:eastAsiaTheme="minorEastAsia"/>
        </w:rPr>
        <w:t xml:space="preserve">eliminate negative values, and sum these </w:t>
      </w:r>
      <w:r w:rsidR="002E599D">
        <w:rPr>
          <w:rFonts w:eastAsiaTheme="minorEastAsia"/>
        </w:rPr>
        <w:t>values</w:t>
      </w:r>
      <w:r w:rsidR="001B4078">
        <w:rPr>
          <w:rFonts w:eastAsiaTheme="minorEastAsia"/>
        </w:rPr>
        <w:t xml:space="preserve"> first</w:t>
      </w:r>
      <w:r w:rsidR="002E599D">
        <w:rPr>
          <w:rFonts w:eastAsiaTheme="minorEastAsia"/>
        </w:rPr>
        <w:t xml:space="preserve"> amongst themselves and the</w:t>
      </w:r>
      <w:r w:rsidR="001338E9">
        <w:rPr>
          <w:rFonts w:eastAsiaTheme="minorEastAsia"/>
        </w:rPr>
        <w:t xml:space="preserve">n </w:t>
      </w:r>
      <w:r w:rsidR="002E599D">
        <w:rPr>
          <w:rFonts w:eastAsiaTheme="minorEastAsia"/>
        </w:rPr>
        <w:t>a</w:t>
      </w:r>
      <w:r w:rsidR="00005AC4">
        <w:rPr>
          <w:rFonts w:eastAsiaTheme="minorEastAsia"/>
        </w:rPr>
        <w:t xml:space="preserve">mongst all three </w:t>
      </w:r>
      <w:r w:rsidR="00E42AFF">
        <w:rPr>
          <w:rFonts w:eastAsiaTheme="minorEastAsia"/>
        </w:rPr>
        <w:t>levels of cultivar</w:t>
      </w:r>
      <w:r w:rsidR="00005AC4">
        <w:rPr>
          <w:rFonts w:eastAsiaTheme="minorEastAsia"/>
        </w:rPr>
        <w:t xml:space="preserve"> to calculate the </w:t>
      </w:r>
      <w:r w:rsidR="00E55C59">
        <w:rPr>
          <w:rFonts w:eastAsiaTheme="minorEastAsia"/>
        </w:rPr>
        <w:t xml:space="preserve">WCSS or cohesion.  </w:t>
      </w:r>
      <w:r w:rsidR="00A30C4D">
        <w:rPr>
          <w:rFonts w:eastAsiaTheme="minorEastAsia"/>
        </w:rPr>
        <w:t>W</w:t>
      </w:r>
      <w:r w:rsidR="00AE6A62">
        <w:rPr>
          <w:rFonts w:eastAsiaTheme="minorEastAsia"/>
        </w:rPr>
        <w:t xml:space="preserve">e calculate </w:t>
      </w:r>
      <w:r w:rsidR="00E87B03">
        <w:rPr>
          <w:rFonts w:eastAsiaTheme="minorEastAsia"/>
        </w:rPr>
        <w:t xml:space="preserve">separation </w:t>
      </w:r>
      <w:r w:rsidR="007C4F2E">
        <w:rPr>
          <w:rFonts w:eastAsiaTheme="minorEastAsia"/>
        </w:rPr>
        <w:t>by finding the</w:t>
      </w:r>
      <w:r w:rsidR="00E87B03">
        <w:rPr>
          <w:rFonts w:eastAsiaTheme="minorEastAsia"/>
        </w:rPr>
        <w:t xml:space="preserve"> </w:t>
      </w:r>
      <w:r w:rsidR="00E87B03" w:rsidRPr="007C4F2E">
        <w:rPr>
          <w:rFonts w:eastAsiaTheme="minorEastAsia"/>
          <w:i/>
          <w:iCs/>
        </w:rPr>
        <w:t>Between</w:t>
      </w:r>
      <w:r w:rsidR="00E87B03">
        <w:rPr>
          <w:rFonts w:eastAsiaTheme="minorEastAsia"/>
        </w:rPr>
        <w:t xml:space="preserve"> Cluster</w:t>
      </w:r>
      <w:r w:rsidR="006E1AC4">
        <w:rPr>
          <w:rFonts w:eastAsiaTheme="minorEastAsia"/>
        </w:rPr>
        <w:t xml:space="preserve"> Sum of Squares (BCSS) =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82507F">
        <w:rPr>
          <w:rFonts w:eastAsiaTheme="minorEastAsia"/>
        </w:rPr>
        <w:t xml:space="preserve">, where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7345A3">
        <w:rPr>
          <w:rFonts w:eastAsiaTheme="minorEastAsia"/>
        </w:rPr>
        <w:t xml:space="preserve"> </w:t>
      </w:r>
      <w:r w:rsidR="00560953">
        <w:rPr>
          <w:rFonts w:eastAsiaTheme="minorEastAsia"/>
        </w:rPr>
        <w:t xml:space="preserve">is the size of cluster </w:t>
      </w:r>
      <w:r w:rsidR="00560953">
        <w:rPr>
          <w:rFonts w:eastAsiaTheme="minorEastAsia"/>
          <w:i/>
          <w:iCs/>
        </w:rPr>
        <w:t xml:space="preserve">i, </w:t>
      </w:r>
      <w:r w:rsidR="00560953">
        <w:rPr>
          <w:rFonts w:eastAsiaTheme="minorEastAsia"/>
        </w:rPr>
        <w:t xml:space="preserve">and </w:t>
      </w:r>
      <w:r w:rsidR="00560953">
        <w:rPr>
          <w:rFonts w:eastAsiaTheme="minorEastAsia"/>
          <w:i/>
          <w:iCs/>
        </w:rPr>
        <w:t xml:space="preserve">m </w:t>
      </w:r>
      <w:r w:rsidR="00560953">
        <w:rPr>
          <w:rFonts w:eastAsiaTheme="minorEastAsia"/>
        </w:rPr>
        <w:t xml:space="preserve">is the centroid of the </w:t>
      </w:r>
      <w:r w:rsidR="0038428C">
        <w:rPr>
          <w:rFonts w:eastAsiaTheme="minorEastAsia"/>
        </w:rPr>
        <w:t>entire</w:t>
      </w:r>
      <w:r w:rsidR="00560953">
        <w:rPr>
          <w:rFonts w:eastAsiaTheme="minorEastAsia"/>
        </w:rPr>
        <w:t xml:space="preserve"> data set</w:t>
      </w:r>
      <w:r w:rsidR="00C70398">
        <w:rPr>
          <w:rFonts w:eastAsiaTheme="minorEastAsia"/>
        </w:rPr>
        <w:t xml:space="preserve">.  </w:t>
      </w:r>
      <w:r w:rsidR="00121C67">
        <w:rPr>
          <w:rFonts w:eastAsiaTheme="minorEastAsia"/>
        </w:rPr>
        <w:t xml:space="preserve">What this is saying is that </w:t>
      </w:r>
      <w:r w:rsidR="00A57620">
        <w:rPr>
          <w:rFonts w:eastAsiaTheme="minorEastAsia"/>
        </w:rPr>
        <w:t>fo</w:t>
      </w:r>
      <w:r w:rsidR="009D2F34">
        <w:rPr>
          <w:rFonts w:eastAsiaTheme="minorEastAsia"/>
        </w:rPr>
        <w:t>r</w:t>
      </w:r>
      <w:r w:rsidR="00A57620">
        <w:rPr>
          <w:rFonts w:eastAsiaTheme="minorEastAsia"/>
        </w:rPr>
        <w:t xml:space="preserve"> </w:t>
      </w:r>
      <w:r w:rsidR="004F0030">
        <w:rPr>
          <w:rFonts w:eastAsiaTheme="minorEastAsia"/>
        </w:rPr>
        <w:t>every data point</w:t>
      </w:r>
      <w:r w:rsidR="009D2F34">
        <w:rPr>
          <w:rFonts w:eastAsiaTheme="minorEastAsia"/>
        </w:rPr>
        <w:t xml:space="preserve"> (</w:t>
      </w:r>
      <w:r w:rsidR="00DD65A8">
        <w:rPr>
          <w:rFonts w:eastAsiaTheme="minorEastAsia"/>
        </w:rPr>
        <w:t>e.g.,</w:t>
      </w:r>
      <w:r w:rsidR="009D2F34">
        <w:rPr>
          <w:rFonts w:eastAsiaTheme="minorEastAsia"/>
        </w:rPr>
        <w:t xml:space="preserve"> the size of the cluster</w:t>
      </w:r>
      <w:r w:rsidR="00EA4B7D">
        <w:rPr>
          <w:rFonts w:eastAsiaTheme="minorEastAsia"/>
        </w:rPr>
        <w:t xml:space="preserve"> or 59 </w:t>
      </w:r>
      <w:r w:rsidR="00012ACC">
        <w:rPr>
          <w:rFonts w:eastAsiaTheme="minorEastAsia"/>
        </w:rPr>
        <w:t>observations in the case of class 1</w:t>
      </w:r>
      <w:r w:rsidR="009D2F34">
        <w:rPr>
          <w:rFonts w:eastAsiaTheme="minorEastAsia"/>
        </w:rPr>
        <w:t xml:space="preserve">), </w:t>
      </w:r>
      <w:r w:rsidR="008A3128">
        <w:rPr>
          <w:rFonts w:eastAsiaTheme="minorEastAsia"/>
        </w:rPr>
        <w:t xml:space="preserve">we subtract the </w:t>
      </w:r>
      <w:r w:rsidR="002032C4">
        <w:rPr>
          <w:rFonts w:eastAsiaTheme="minorEastAsia"/>
        </w:rPr>
        <w:t>c</w:t>
      </w:r>
      <w:r w:rsidR="00710576">
        <w:rPr>
          <w:rFonts w:eastAsiaTheme="minorEastAsia"/>
        </w:rPr>
        <w:t xml:space="preserve">oordinate </w:t>
      </w:r>
      <w:r w:rsidR="00E51D4A">
        <w:rPr>
          <w:rFonts w:eastAsiaTheme="minorEastAsia"/>
        </w:rPr>
        <w:t>measurements</w:t>
      </w:r>
      <w:r w:rsidR="00710576">
        <w:rPr>
          <w:rFonts w:eastAsiaTheme="minorEastAsia"/>
        </w:rPr>
        <w:t xml:space="preserve"> </w:t>
      </w:r>
      <w:r w:rsidR="009F3739">
        <w:rPr>
          <w:rFonts w:eastAsiaTheme="minorEastAsia"/>
        </w:rPr>
        <w:t xml:space="preserve">of the centroid of a </w:t>
      </w:r>
      <w:r w:rsidR="003F4F4B">
        <w:rPr>
          <w:rFonts w:eastAsiaTheme="minorEastAsia"/>
        </w:rPr>
        <w:t>given cluster</w:t>
      </w:r>
      <w:r w:rsidR="00F863C2">
        <w:rPr>
          <w:rFonts w:eastAsiaTheme="minorEastAsia"/>
        </w:rPr>
        <w:t xml:space="preserve"> from </w:t>
      </w:r>
      <w:r w:rsidR="00607AC8">
        <w:rPr>
          <w:rFonts w:eastAsiaTheme="minorEastAsia"/>
        </w:rPr>
        <w:t xml:space="preserve">the coordinate </w:t>
      </w:r>
      <w:r w:rsidR="001B6A58">
        <w:rPr>
          <w:rFonts w:eastAsiaTheme="minorEastAsia"/>
        </w:rPr>
        <w:t>measurements</w:t>
      </w:r>
      <w:r w:rsidR="00607AC8">
        <w:rPr>
          <w:rFonts w:eastAsiaTheme="minorEastAsia"/>
        </w:rPr>
        <w:t xml:space="preserve"> of the grand mean</w:t>
      </w:r>
      <w:r w:rsidR="00F7523C">
        <w:rPr>
          <w:rFonts w:eastAsiaTheme="minorEastAsia"/>
        </w:rPr>
        <w:t xml:space="preserve">, </w:t>
      </w:r>
      <w:r w:rsidR="00607AC8">
        <w:rPr>
          <w:rFonts w:eastAsiaTheme="minorEastAsia"/>
        </w:rPr>
        <w:t>or the mean of the means</w:t>
      </w:r>
      <w:r w:rsidR="00F7523C">
        <w:rPr>
          <w:rFonts w:eastAsiaTheme="minorEastAsia"/>
        </w:rPr>
        <w:t xml:space="preserve">, </w:t>
      </w:r>
      <w:r w:rsidR="00340DAF">
        <w:rPr>
          <w:rFonts w:eastAsiaTheme="minorEastAsia"/>
        </w:rPr>
        <w:t>then square</w:t>
      </w:r>
      <w:r w:rsidR="00F01F6E">
        <w:rPr>
          <w:rFonts w:eastAsiaTheme="minorEastAsia"/>
        </w:rPr>
        <w:t xml:space="preserve"> and </w:t>
      </w:r>
      <w:r w:rsidR="00F32502">
        <w:rPr>
          <w:rFonts w:eastAsiaTheme="minorEastAsia"/>
        </w:rPr>
        <w:t>add the</w:t>
      </w:r>
      <w:r w:rsidR="00476B66">
        <w:rPr>
          <w:rFonts w:eastAsiaTheme="minorEastAsia"/>
        </w:rPr>
        <w:t xml:space="preserve"> </w:t>
      </w:r>
      <w:r w:rsidR="00340DAF">
        <w:rPr>
          <w:rFonts w:eastAsiaTheme="minorEastAsia"/>
        </w:rPr>
        <w:t xml:space="preserve">results as above, </w:t>
      </w:r>
      <w:r w:rsidR="00607AC8">
        <w:rPr>
          <w:rFonts w:eastAsiaTheme="minorEastAsia"/>
        </w:rPr>
        <w:t xml:space="preserve">to determine the </w:t>
      </w:r>
      <w:r w:rsidR="00356A5E">
        <w:rPr>
          <w:rFonts w:eastAsiaTheme="minorEastAsia"/>
        </w:rPr>
        <w:t>BCSS or separation.</w:t>
      </w:r>
      <w:r w:rsidR="004F0030">
        <w:rPr>
          <w:rFonts w:eastAsiaTheme="minorEastAsia"/>
        </w:rPr>
        <w:t xml:space="preserve"> </w:t>
      </w:r>
      <w:r w:rsidR="006E061F">
        <w:rPr>
          <w:rFonts w:eastAsiaTheme="minorEastAsia"/>
        </w:rPr>
        <w:t xml:space="preserve"> </w:t>
      </w:r>
      <w:r w:rsidR="00540BA8">
        <w:t>The sum of the</w:t>
      </w:r>
      <w:r w:rsidR="00E80B40">
        <w:t>se</w:t>
      </w:r>
      <w:r w:rsidR="00540BA8">
        <w:t xml:space="preserve"> two </w:t>
      </w:r>
      <w:r w:rsidR="0032357B">
        <w:t>measurements</w:t>
      </w:r>
      <w:r w:rsidR="0068305F">
        <w:t xml:space="preserve"> </w:t>
      </w:r>
      <w:r w:rsidR="00540BA8">
        <w:t xml:space="preserve">creates the </w:t>
      </w:r>
      <w:r w:rsidR="004654B7">
        <w:t>Total Cluster Sum of Squares (TCSS)</w:t>
      </w:r>
      <w:r w:rsidR="00CD6315">
        <w:t>:</w:t>
      </w:r>
      <w:r w:rsidR="001B0833">
        <w:t xml:space="preserve"> </w:t>
      </w:r>
      <m:oMath>
        <m:r>
          <w:rPr>
            <w:rFonts w:ascii="Cambria Math" w:eastAsiaTheme="minorEastAsia" w:hAnsi="Cambria Math"/>
          </w:rPr>
          <m:t>TCSS = BCSS + WCSS</m:t>
        </m:r>
        <m:r>
          <w:rPr>
            <w:rFonts w:ascii="Cambria Math" w:eastAsiaTheme="minorEastAsia" w:hAnsi="Cambria Math"/>
          </w:rPr>
          <m:t xml:space="preserve">.  </m:t>
        </m:r>
      </m:oMath>
      <w:r w:rsidR="0057340D">
        <w:t>Then, usi</w:t>
      </w:r>
      <w:r w:rsidR="008D0AC8">
        <w:t xml:space="preserve">ng the ratios </w:t>
      </w:r>
      <w:r w:rsidR="00887FBC">
        <w:t>allowed by these statistics (</w:t>
      </w:r>
      <w:r w:rsidR="00DD65A8">
        <w:t>e.g.,</w:t>
      </w:r>
      <w:r w:rsidR="00887FBC"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BCSS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TCSS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0C0B70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WCSS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TCSS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22F19">
        <w:rPr>
          <w:rFonts w:eastAsiaTheme="minorEastAsia"/>
        </w:rPr>
        <w:t xml:space="preserve">), we can </w:t>
      </w:r>
      <w:r w:rsidR="00FC086D">
        <w:rPr>
          <w:rFonts w:eastAsiaTheme="minorEastAsia"/>
        </w:rPr>
        <w:t>determine how</w:t>
      </w:r>
      <w:r w:rsidR="008E29E9">
        <w:rPr>
          <w:rFonts w:eastAsiaTheme="minorEastAsia"/>
        </w:rPr>
        <w:t xml:space="preserve"> much of the data dispersion</w:t>
      </w:r>
      <w:r w:rsidR="00280B23">
        <w:rPr>
          <w:rFonts w:eastAsiaTheme="minorEastAsia"/>
        </w:rPr>
        <w:t xml:space="preserve"> is due to cohesion and how much is due to </w:t>
      </w:r>
      <w:r w:rsidR="00B950D7">
        <w:rPr>
          <w:rFonts w:eastAsiaTheme="minorEastAsia"/>
        </w:rPr>
        <w:t>separation</w:t>
      </w:r>
      <w:r w:rsidR="00DD65A8">
        <w:rPr>
          <w:rFonts w:eastAsiaTheme="minorEastAsia"/>
        </w:rPr>
        <w:t xml:space="preserve"> </w:t>
      </w:r>
      <w:r w:rsidR="00DD65A8" w:rsidRPr="00DD65A8">
        <w:rPr>
          <w:rFonts w:eastAsiaTheme="minorEastAsia"/>
        </w:rPr>
        <w:t>(Gao, n.d.).</w:t>
      </w:r>
      <w:r w:rsidR="00B950D7">
        <w:rPr>
          <w:rFonts w:eastAsiaTheme="minorEastAsia"/>
        </w:rPr>
        <w:t xml:space="preserve">  </w:t>
      </w:r>
      <w:r w:rsidR="00391B6E">
        <w:rPr>
          <w:rFonts w:eastAsiaTheme="minorEastAsia"/>
        </w:rPr>
        <w:t>To determine th</w:t>
      </w:r>
      <w:r w:rsidR="00DE5965">
        <w:rPr>
          <w:rFonts w:eastAsiaTheme="minorEastAsia"/>
        </w:rPr>
        <w:t xml:space="preserve">ese measurements for the Wine Recognition data set, </w:t>
      </w:r>
      <w:r w:rsidR="000F19A1">
        <w:rPr>
          <w:rFonts w:eastAsiaTheme="minorEastAsia"/>
        </w:rPr>
        <w:t xml:space="preserve">I used </w:t>
      </w:r>
      <w:r w:rsidR="00DD65A8">
        <w:rPr>
          <w:rFonts w:eastAsiaTheme="minorEastAsia"/>
        </w:rPr>
        <w:t>Excel</w:t>
      </w:r>
      <w:r w:rsidR="000F19A1">
        <w:rPr>
          <w:rFonts w:eastAsiaTheme="minorEastAsia"/>
        </w:rPr>
        <w:t xml:space="preserve"> to perform the calculations described above </w:t>
      </w:r>
      <w:r w:rsidR="00CF50B5">
        <w:rPr>
          <w:rFonts w:eastAsiaTheme="minorEastAsia"/>
        </w:rPr>
        <w:t xml:space="preserve">on the given data points.  </w:t>
      </w:r>
      <w:r w:rsidR="00AD0640">
        <w:rPr>
          <w:rFonts w:eastAsiaTheme="minorEastAsia"/>
        </w:rPr>
        <w:t>Figure 2 shows the results of these calculations.</w:t>
      </w:r>
      <w:r w:rsidR="00E44A6D">
        <w:rPr>
          <w:rFonts w:eastAsiaTheme="minorEastAsia"/>
        </w:rPr>
        <w:t xml:space="preserve">  </w:t>
      </w:r>
      <w:r w:rsidR="00465031">
        <w:t xml:space="preserve">On the left-hand side of </w:t>
      </w:r>
      <w:r w:rsidR="00E17A56">
        <w:t xml:space="preserve">Figure </w:t>
      </w:r>
      <w:r w:rsidR="001F1F2F">
        <w:t>2</w:t>
      </w:r>
      <w:r w:rsidR="00E17A56">
        <w:t xml:space="preserve">, </w:t>
      </w:r>
      <w:r w:rsidR="00B076D7">
        <w:t xml:space="preserve">highlighted in </w:t>
      </w:r>
      <w:r w:rsidR="001F1F2F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DA5F222" wp14:editId="70D1A283">
                <wp:simplePos x="0" y="0"/>
                <wp:positionH relativeFrom="column">
                  <wp:posOffset>1696046</wp:posOffset>
                </wp:positionH>
                <wp:positionV relativeFrom="paragraph">
                  <wp:posOffset>5654394</wp:posOffset>
                </wp:positionV>
                <wp:extent cx="5160645" cy="2260600"/>
                <wp:effectExtent l="0" t="0" r="1905" b="6350"/>
                <wp:wrapTight wrapText="bothSides">
                  <wp:wrapPolygon edited="0">
                    <wp:start x="0" y="0"/>
                    <wp:lineTo x="0" y="21479"/>
                    <wp:lineTo x="21528" y="21479"/>
                    <wp:lineTo x="21528" y="17838"/>
                    <wp:lineTo x="17462" y="17474"/>
                    <wp:lineTo x="17462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0645" cy="2260600"/>
                          <a:chOff x="0" y="0"/>
                          <a:chExt cx="5937469" cy="2260756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930" cy="1880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884680"/>
                            <a:ext cx="5937469" cy="37607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E8BF6B" w14:textId="4B6CCF3E" w:rsidR="003F117A" w:rsidRDefault="00B90055" w:rsidP="00B90055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BB610F">
                                <w:fldChar w:fldCharType="begin"/>
                              </w:r>
                              <w:r w:rsidR="00BB610F">
                                <w:instrText xml:space="preserve"> SEQ Figure \* ARABIC </w:instrText>
                              </w:r>
                              <w:r w:rsidR="00BB610F">
                                <w:fldChar w:fldCharType="separate"/>
                              </w:r>
                              <w:r w:rsidR="00BD5E45">
                                <w:rPr>
                                  <w:noProof/>
                                </w:rPr>
                                <w:t>2</w:t>
                              </w:r>
                              <w:r w:rsidR="00BB610F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Calculating the Sum of Squares, Separation, and Cohesion for chemical </w:t>
                              </w:r>
                            </w:p>
                            <w:p w14:paraId="2C496BBA" w14:textId="2AC80EB3" w:rsidR="00B90055" w:rsidRPr="00010F72" w:rsidRDefault="00B90055" w:rsidP="00B90055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t>attributes across cultivars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5F222" id="Group 9" o:spid="_x0000_s1029" style="position:absolute;margin-left:133.55pt;margin-top:445.25pt;width:406.35pt;height:178pt;z-index:-251662336;mso-width-relative:margin;mso-height-relative:margin" coordsize="59374,22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">
                <v:shape id="Picture 6" o:spid="_x0000_s1030" type="#_x0000_t75" alt="A screenshot of a cell phone&#10;&#10;Description automatically generated" style="position:absolute;width:47739;height:18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">
                  <v:imagedata r:id="rId11" o:title="A screenshot of a cell phone&#10;&#10;Description automatically generated"/>
                </v:shape>
                <v:shape id="Text Box 7" o:spid="_x0000_s1031" type="#_x0000_t202" style="position:absolute;top:18846;width:59374;height: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57E8BF6B" w14:textId="4B6CCF3E" w:rsidR="003F117A" w:rsidRDefault="00B90055" w:rsidP="00B90055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BB610F">
                          <w:fldChar w:fldCharType="begin"/>
                        </w:r>
                        <w:r w:rsidR="00BB610F">
                          <w:instrText xml:space="preserve"> SEQ Figure \* ARABIC </w:instrText>
                        </w:r>
                        <w:r w:rsidR="00BB610F">
                          <w:fldChar w:fldCharType="separate"/>
                        </w:r>
                        <w:r w:rsidR="00BD5E45">
                          <w:rPr>
                            <w:noProof/>
                          </w:rPr>
                          <w:t>2</w:t>
                        </w:r>
                        <w:r w:rsidR="00BB610F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Calculating the Sum of Squares, Separation, and Cohesion for chemical </w:t>
                        </w:r>
                      </w:p>
                      <w:p w14:paraId="2C496BBA" w14:textId="2AC80EB3" w:rsidR="00B90055" w:rsidRPr="00010F72" w:rsidRDefault="00B90055" w:rsidP="00B90055">
                        <w:pPr>
                          <w:pStyle w:val="Caption"/>
                          <w:rPr>
                            <w:rFonts w:cs="Times New Roman"/>
                            <w:noProof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t>attributes across cultivars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B076D7">
        <w:t xml:space="preserve">red, </w:t>
      </w:r>
      <w:r w:rsidR="00E34B18">
        <w:t xml:space="preserve">we see the results of our calculations performed on the </w:t>
      </w:r>
      <w:r w:rsidR="009B5572">
        <w:t>magnesium and proanthocyanid</w:t>
      </w:r>
      <w:r w:rsidR="00382234">
        <w:t>in</w:t>
      </w:r>
      <w:r w:rsidR="009B5572">
        <w:t xml:space="preserve"> variables.  </w:t>
      </w:r>
      <w:r w:rsidR="0017150A">
        <w:t xml:space="preserve">We can thus state </w:t>
      </w:r>
      <w:r w:rsidR="002B219C">
        <w:t xml:space="preserve">96.4% of dispersion </w:t>
      </w:r>
      <w:r w:rsidR="002B219C">
        <w:lastRenderedPageBreak/>
        <w:t xml:space="preserve">is due to </w:t>
      </w:r>
      <w:r w:rsidR="001C6810">
        <w:t xml:space="preserve">separation and 3.5% due to </w:t>
      </w:r>
      <w:r w:rsidR="00527A69">
        <w:t xml:space="preserve">cohesion.  </w:t>
      </w:r>
      <w:r w:rsidR="00C449E8">
        <w:t xml:space="preserve">These seem like adequate </w:t>
      </w:r>
      <w:r w:rsidR="00761525">
        <w:t>measurements</w:t>
      </w:r>
      <w:r w:rsidR="00C449E8">
        <w:t xml:space="preserve">, </w:t>
      </w:r>
      <w:r w:rsidR="001669BC">
        <w:t xml:space="preserve">though </w:t>
      </w:r>
      <w:r w:rsidR="00582839">
        <w:t xml:space="preserve">compare them to the measurements on the right side, </w:t>
      </w:r>
      <w:r w:rsidR="00683D5F">
        <w:t>the separation</w:t>
      </w:r>
      <w:r w:rsidR="006C6380">
        <w:t xml:space="preserve"> </w:t>
      </w:r>
      <w:r w:rsidR="00683D5F">
        <w:t xml:space="preserve">and cohesion </w:t>
      </w:r>
      <w:r w:rsidR="0022083C">
        <w:t xml:space="preserve">measurements </w:t>
      </w:r>
      <w:r w:rsidR="00683D5F">
        <w:t>for two variables</w:t>
      </w:r>
      <w:r w:rsidR="0022083C">
        <w:t xml:space="preserve"> (</w:t>
      </w:r>
      <w:r w:rsidR="00DD65A8">
        <w:t>e.g.,</w:t>
      </w:r>
      <w:r w:rsidR="0022083C">
        <w:t xml:space="preserve"> </w:t>
      </w:r>
      <w:r w:rsidR="00333651">
        <w:t>alcohol and flavonoids)</w:t>
      </w:r>
      <w:r w:rsidR="00683D5F">
        <w:t xml:space="preserve"> </w:t>
      </w:r>
      <w:r w:rsidR="00FF409D">
        <w:t xml:space="preserve">found to </w:t>
      </w:r>
      <w:r w:rsidR="00C37214">
        <w:t xml:space="preserve">most heavily influence </w:t>
      </w:r>
      <w:r w:rsidR="00DF75BA">
        <w:t xml:space="preserve">the output variable </w:t>
      </w:r>
      <w:r w:rsidR="00333651">
        <w:t>(</w:t>
      </w:r>
      <w:r w:rsidR="00DD65A8">
        <w:t>e.g.,</w:t>
      </w:r>
      <w:r w:rsidR="00333651">
        <w:t xml:space="preserve"> cultivar) </w:t>
      </w:r>
      <w:r w:rsidR="006C6380">
        <w:t xml:space="preserve">as the result of MLR analysis.  </w:t>
      </w:r>
      <w:r w:rsidR="00141FAB">
        <w:t xml:space="preserve">The calculations performed on these variables show </w:t>
      </w:r>
      <w:r w:rsidR="008729C4">
        <w:t>the separation accounts for 99% of the variability</w:t>
      </w:r>
      <w:r w:rsidR="00962703">
        <w:t xml:space="preserve"> </w:t>
      </w:r>
      <w:r w:rsidR="00C84CC6">
        <w:t xml:space="preserve">between categories, while the </w:t>
      </w:r>
      <w:r w:rsidR="00FE5E39">
        <w:t xml:space="preserve">cohesion accounts </w:t>
      </w:r>
      <w:r w:rsidR="00AF3EBC">
        <w:t>for</w:t>
      </w:r>
      <w:r w:rsidR="00FE5E39">
        <w:t xml:space="preserve"> </w:t>
      </w:r>
      <w:r w:rsidR="007B2946">
        <w:t xml:space="preserve">less than 1% </w:t>
      </w:r>
      <w:r w:rsidR="00E858AA">
        <w:t xml:space="preserve">of </w:t>
      </w:r>
      <w:r w:rsidR="00AF3EBC">
        <w:t xml:space="preserve">the </w:t>
      </w:r>
      <w:r w:rsidR="00E858AA">
        <w:t xml:space="preserve">overall variation within categories.  </w:t>
      </w:r>
      <w:r w:rsidR="0016425C">
        <w:t xml:space="preserve">We </w:t>
      </w:r>
      <w:r w:rsidR="00A66EB8">
        <w:t xml:space="preserve">see more tightly coupled </w:t>
      </w:r>
      <w:r w:rsidR="005E6EF0">
        <w:t xml:space="preserve">clusters in our second model, discussed shortly.  </w:t>
      </w:r>
    </w:p>
    <w:p w14:paraId="55C7304E" w14:textId="78E8CA7F" w:rsidR="00373DA0" w:rsidRDefault="00BB610F" w:rsidP="00855104">
      <w:pPr>
        <w:spacing w:line="480" w:lineRule="auto"/>
        <w:ind w:firstLine="720"/>
        <w:rPr>
          <w:rFonts w:eastAsiaTheme="minorEastAsia"/>
        </w:rPr>
      </w:pPr>
      <w:r>
        <w:rPr>
          <w:noProof/>
        </w:rPr>
        <w:object w:dxaOrig="1440" w:dyaOrig="1440" w14:anchorId="3FEEBA8B">
          <v:shape id="_x0000_s1026" type="#_x0000_t75" style="position:absolute;left:0;text-align:left;margin-left:184.65pt;margin-top:45pt;width:281.35pt;height:219.8pt;z-index:251659264;mso-position-horizontal-relative:text;mso-position-vertical-relative:text;mso-width-relative:page;mso-height-relative:page">
            <v:imagedata r:id="rId12" o:title=""/>
            <w10:wrap type="square"/>
          </v:shape>
          <o:OLEObject Type="Embed" ProgID="Word.Document.12" ShapeID="_x0000_s1026" DrawAspect="Content" ObjectID="_1640344434" r:id="rId13">
            <o:FieldCodes>\s</o:FieldCodes>
          </o:OLEObject>
        </w:object>
      </w:r>
      <w:r w:rsidR="000E1DF1">
        <w:t xml:space="preserve">How can we determine </w:t>
      </w:r>
      <w:r w:rsidR="00756828">
        <w:t>whether</w:t>
      </w:r>
      <w:r w:rsidR="000E1DF1">
        <w:t xml:space="preserve"> we are on the right track? </w:t>
      </w:r>
      <w:r w:rsidR="007420AB">
        <w:t xml:space="preserve">The </w:t>
      </w:r>
      <w:r w:rsidR="00C4560E">
        <w:t>Sum of Squares (SS)</w:t>
      </w:r>
      <w:r w:rsidR="00CC1B9F">
        <w:t xml:space="preserve"> </w:t>
      </w:r>
      <w:r w:rsidR="008B4146">
        <w:t xml:space="preserve">is closely related </w:t>
      </w:r>
      <w:r w:rsidR="00A14406">
        <w:t>to another measurement of dispersion, va</w:t>
      </w:r>
      <w:r w:rsidR="00444EA9">
        <w:t>riance</w:t>
      </w:r>
      <w:r w:rsidR="00A14406">
        <w:t xml:space="preserve">.  </w:t>
      </w:r>
      <w:r w:rsidR="00271C08">
        <w:t xml:space="preserve">We </w:t>
      </w:r>
      <w:r w:rsidR="004B6146">
        <w:t>define</w:t>
      </w:r>
      <w:r w:rsidR="00026891">
        <w:t xml:space="preserve"> variance</w:t>
      </w:r>
      <w:r w:rsidR="00F35A5E">
        <w:t xml:space="preserve"> as: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SS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BC4D25">
        <w:rPr>
          <w:rFonts w:eastAsiaTheme="minorEastAsia"/>
        </w:rPr>
        <w:t xml:space="preserve">, </w:t>
      </w:r>
      <w:r w:rsidR="00ED4FE1">
        <w:rPr>
          <w:rFonts w:eastAsiaTheme="minorEastAsia"/>
        </w:rPr>
        <w:t xml:space="preserve">where </w:t>
      </w:r>
      <w:r w:rsidR="007258D6">
        <w:rPr>
          <w:rFonts w:eastAsiaTheme="minorEastAsia"/>
          <w:i/>
          <w:iCs/>
        </w:rPr>
        <w:t>n</w:t>
      </w:r>
      <w:r w:rsidR="007258D6">
        <w:rPr>
          <w:rFonts w:eastAsiaTheme="minorEastAsia"/>
        </w:rPr>
        <w:t xml:space="preserve"> represents the number of observations.</w:t>
      </w:r>
      <w:r w:rsidR="004D6019">
        <w:rPr>
          <w:rFonts w:eastAsiaTheme="minorEastAsia"/>
        </w:rPr>
        <w:t xml:space="preserve">  </w:t>
      </w:r>
      <w:r w:rsidR="005D16C3">
        <w:rPr>
          <w:rFonts w:eastAsiaTheme="minorEastAsia"/>
        </w:rPr>
        <w:t>Given the</w:t>
      </w:r>
      <w:r w:rsidR="004B3B46">
        <w:rPr>
          <w:rFonts w:eastAsiaTheme="minorEastAsia"/>
        </w:rPr>
        <w:t xml:space="preserve"> variance</w:t>
      </w:r>
      <w:r w:rsidR="00F746F5">
        <w:rPr>
          <w:rFonts w:eastAsiaTheme="minorEastAsia"/>
        </w:rPr>
        <w:t>,</w:t>
      </w:r>
      <w:r w:rsidR="004B3B46">
        <w:rPr>
          <w:rFonts w:eastAsiaTheme="minorEastAsia"/>
        </w:rPr>
        <w:t xml:space="preserve"> we can thus solve for the </w:t>
      </w:r>
      <w:r w:rsidR="00406DA9">
        <w:rPr>
          <w:rFonts w:eastAsiaTheme="minorEastAsia"/>
        </w:rPr>
        <w:t xml:space="preserve">SS by multiplying the variance by </w:t>
      </w:r>
      <m:oMath>
        <m:r>
          <w:rPr>
            <w:rFonts w:ascii="Cambria Math" w:eastAsiaTheme="minorEastAsia" w:hAnsi="Cambria Math"/>
          </w:rPr>
          <m:t>n – 1</m:t>
        </m:r>
      </m:oMath>
      <w:r w:rsidR="00DD65A8">
        <w:t xml:space="preserve"> </w:t>
      </w:r>
      <w:r w:rsidR="00DD65A8" w:rsidRPr="00DD65A8">
        <w:t>(Z-5: Sum of Squares, Variance, and the Standard Error of the Mean—Westgard, n.d.)</w:t>
      </w:r>
      <w:r w:rsidR="00DD65A8">
        <w:t>.</w:t>
      </w:r>
      <w:r w:rsidR="00A1455A">
        <w:t xml:space="preserve">  </w:t>
      </w:r>
      <w:r w:rsidR="00C600C5">
        <w:t xml:space="preserve">Figure </w:t>
      </w:r>
      <w:r w:rsidR="00611B3F">
        <w:t>3</w:t>
      </w:r>
      <w:r w:rsidR="00C600C5">
        <w:t xml:space="preserve"> shows </w:t>
      </w:r>
      <w:r w:rsidR="00131106">
        <w:t xml:space="preserve">the </w:t>
      </w:r>
      <w:r w:rsidR="00DA25C9">
        <w:t xml:space="preserve">variances for four variables </w:t>
      </w:r>
      <w:r w:rsidR="00CC2623">
        <w:t>in the Wine Recognition dataset</w:t>
      </w:r>
      <w:r w:rsidR="00B01D17">
        <w:t>: magnesium, proanthocyani</w:t>
      </w:r>
      <w:r w:rsidR="00577041">
        <w:t>din</w:t>
      </w:r>
      <w:r w:rsidR="00B01D17">
        <w:t xml:space="preserve">s, </w:t>
      </w:r>
      <w:r w:rsidR="000B5623">
        <w:t xml:space="preserve">alcohol, and flavonoids.  </w:t>
      </w:r>
      <w:r w:rsidR="00892E71">
        <w:t xml:space="preserve">Magnesium and </w:t>
      </w:r>
      <w:r w:rsidR="00577041">
        <w:t>proanthocyanidins</w:t>
      </w:r>
      <w:r w:rsidR="00577041">
        <w:t xml:space="preserve"> </w:t>
      </w:r>
      <w:r w:rsidR="00892E71">
        <w:t xml:space="preserve">we already discussed.  </w:t>
      </w:r>
      <w:r w:rsidR="00FB1249">
        <w:t>We measure alcohol content</w:t>
      </w:r>
      <w:r w:rsidR="00190678">
        <w:t xml:space="preserve"> in </w:t>
      </w:r>
      <w:r w:rsidR="006D0C72">
        <w:t xml:space="preserve">units of </w:t>
      </w:r>
      <w:r w:rsidR="005307EB">
        <w:rPr>
          <w:rFonts w:eastAsiaTheme="minorEastAsia"/>
        </w:rPr>
        <w:t>ABV (alcohol by volume)</w:t>
      </w:r>
      <w:r w:rsidR="00EE664F">
        <w:rPr>
          <w:rFonts w:eastAsiaTheme="minorEastAsia"/>
        </w:rPr>
        <w:t xml:space="preserve">.  </w:t>
      </w:r>
      <w:r w:rsidR="0047353C">
        <w:t>Flavonoids</w:t>
      </w:r>
      <w:bookmarkStart w:id="0" w:name="_GoBack"/>
      <w:bookmarkEnd w:id="0"/>
      <w:r w:rsidR="00577041">
        <w:rPr>
          <w:rFonts w:eastAsiaTheme="minorEastAsia"/>
        </w:rPr>
        <w:t xml:space="preserve"> </w:t>
      </w:r>
      <w:r w:rsidR="00E84C72">
        <w:rPr>
          <w:rFonts w:eastAsiaTheme="minorEastAsia"/>
        </w:rPr>
        <w:t>are another ph</w:t>
      </w:r>
      <w:r w:rsidR="00AF5262">
        <w:rPr>
          <w:rFonts w:eastAsiaTheme="minorEastAsia"/>
        </w:rPr>
        <w:t>enol found in wine</w:t>
      </w:r>
      <w:r w:rsidR="00DD65A8">
        <w:rPr>
          <w:rFonts w:eastAsiaTheme="minorEastAsia"/>
        </w:rPr>
        <w:t xml:space="preserve"> </w:t>
      </w:r>
      <w:r w:rsidR="00DD65A8" w:rsidRPr="00DD65A8">
        <w:rPr>
          <w:rFonts w:eastAsiaTheme="minorEastAsia"/>
        </w:rPr>
        <w:t>(Homework 3: Part II, n.d.)</w:t>
      </w:r>
      <w:r w:rsidR="00AF5262">
        <w:rPr>
          <w:rFonts w:eastAsiaTheme="minorEastAsia"/>
        </w:rPr>
        <w:t xml:space="preserve">.  </w:t>
      </w:r>
      <w:r w:rsidR="00D535E2">
        <w:rPr>
          <w:rFonts w:eastAsiaTheme="minorEastAsia"/>
        </w:rPr>
        <w:t xml:space="preserve">Using </w:t>
      </w:r>
      <w:r w:rsidR="00BC0F34">
        <w:rPr>
          <w:rFonts w:eastAsiaTheme="minorEastAsia"/>
        </w:rPr>
        <w:t>our calculator</w:t>
      </w:r>
      <w:r w:rsidR="00856290">
        <w:rPr>
          <w:rFonts w:eastAsiaTheme="minorEastAsia"/>
        </w:rPr>
        <w:t>,</w:t>
      </w:r>
      <w:r w:rsidR="00BC0F34">
        <w:rPr>
          <w:rFonts w:eastAsiaTheme="minorEastAsia"/>
        </w:rPr>
        <w:t xml:space="preserve"> we </w:t>
      </w:r>
      <w:r w:rsidR="00C4560E">
        <w:rPr>
          <w:rFonts w:eastAsiaTheme="minorEastAsia"/>
        </w:rPr>
        <w:t>solve for the SS</w:t>
      </w:r>
      <w:r w:rsidR="001C2E4A">
        <w:rPr>
          <w:rFonts w:eastAsiaTheme="minorEastAsia"/>
        </w:rPr>
        <w:t xml:space="preserve"> </w:t>
      </w:r>
      <w:r w:rsidR="00204DBA">
        <w:rPr>
          <w:rFonts w:eastAsiaTheme="minorEastAsia"/>
        </w:rPr>
        <w:t>g</w:t>
      </w:r>
      <w:r w:rsidR="001D3B8A">
        <w:rPr>
          <w:rFonts w:eastAsiaTheme="minorEastAsia"/>
        </w:rPr>
        <w:t xml:space="preserve">iven the </w:t>
      </w:r>
      <w:r w:rsidR="00B04CD7">
        <w:rPr>
          <w:rFonts w:eastAsiaTheme="minorEastAsia"/>
        </w:rPr>
        <w:t>variances</w:t>
      </w:r>
      <w:r w:rsidR="00D229D0">
        <w:rPr>
          <w:rFonts w:eastAsiaTheme="minorEastAsia"/>
        </w:rPr>
        <w:t xml:space="preserve"> and </w:t>
      </w:r>
      <w:r w:rsidR="00D229D0">
        <w:rPr>
          <w:rFonts w:eastAsiaTheme="minorEastAsia"/>
        </w:rPr>
        <w:lastRenderedPageBreak/>
        <w:t xml:space="preserve">number of observations per class.  </w:t>
      </w:r>
      <w:r w:rsidR="001F038A">
        <w:rPr>
          <w:rFonts w:eastAsiaTheme="minorEastAsia"/>
        </w:rPr>
        <w:t>Figure 4 displays the results of our verifications</w:t>
      </w:r>
      <w:r w:rsidR="00143C37">
        <w:rPr>
          <w:rFonts w:eastAsiaTheme="minorEastAsia"/>
        </w:rPr>
        <w:t>.</w:t>
      </w:r>
      <w:r w:rsidR="00D229D0">
        <w:rPr>
          <w:rFonts w:eastAsiaTheme="minorEastAsia"/>
        </w:rPr>
        <w:t xml:space="preserve">  </w:t>
      </w:r>
      <w:r w:rsidR="00143C37">
        <w:rPr>
          <w:rFonts w:eastAsiaTheme="minorEastAsia"/>
        </w:rPr>
        <w:t>The</w:t>
      </w:r>
      <w:r w:rsidR="006D7B51">
        <w:rPr>
          <w:rFonts w:eastAsiaTheme="minorEastAsia"/>
        </w:rPr>
        <w:t xml:space="preserve"> </w:t>
      </w:r>
      <w:r w:rsidR="002E0D06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EE9E868" wp14:editId="355475CD">
                <wp:simplePos x="0" y="0"/>
                <wp:positionH relativeFrom="column">
                  <wp:posOffset>-95367</wp:posOffset>
                </wp:positionH>
                <wp:positionV relativeFrom="paragraph">
                  <wp:posOffset>0</wp:posOffset>
                </wp:positionV>
                <wp:extent cx="2030730" cy="4381500"/>
                <wp:effectExtent l="0" t="0" r="762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4381500"/>
                          <a:chOff x="0" y="0"/>
                          <a:chExt cx="2030730" cy="43815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screenshot of a cell phone screen with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30" cy="406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123055"/>
                            <a:ext cx="203073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9C6312" w14:textId="31CA6A79" w:rsidR="002E0D06" w:rsidRPr="002911C0" w:rsidRDefault="002E0D06" w:rsidP="00DD65A8">
                              <w:pPr>
                                <w:pStyle w:val="Caption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>Figure 4. Verifying the WCSS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9E868" id="Group 12" o:spid="_x0000_s1032" style="position:absolute;left:0;text-align:left;margin-left:-7.5pt;margin-top:0;width:159.9pt;height:345pt;z-index:251681792" coordsize="20307,43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">
                <v:shape id="Picture 3" o:spid="_x0000_s1033" type="#_x0000_t75" alt="A screenshot of a cell phone screen with text&#10;&#10;Description automatically generated" style="position:absolute;width:20307;height:40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">
                  <v:imagedata r:id="rId15" o:title="A screenshot of a cell phone screen with text&#10;&#10;Description automatically generated"/>
                </v:shape>
                <v:shape id="Text Box 11" o:spid="_x0000_s1034" type="#_x0000_t202" style="position:absolute;top:41230;width:2030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319C6312" w14:textId="31CA6A79" w:rsidR="002E0D06" w:rsidRPr="002911C0" w:rsidRDefault="002E0D06" w:rsidP="00DD65A8">
                        <w:pPr>
                          <w:pStyle w:val="Caption"/>
                          <w:rPr>
                            <w:noProof/>
                            <w:sz w:val="24"/>
                          </w:rPr>
                        </w:pPr>
                        <w:r>
                          <w:t>Figure 4. Verifying the WCSS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D7B51">
        <w:rPr>
          <w:rFonts w:eastAsiaTheme="minorEastAsia"/>
        </w:rPr>
        <w:t>final calculation in this result (</w:t>
      </w:r>
      <w:r w:rsidR="008936BB">
        <w:rPr>
          <w:rFonts w:eastAsiaTheme="minorEastAsia"/>
        </w:rPr>
        <w:t xml:space="preserve">31658.19057), equals </w:t>
      </w:r>
      <w:r w:rsidR="002F7069">
        <w:rPr>
          <w:rFonts w:eastAsiaTheme="minorEastAsia"/>
        </w:rPr>
        <w:t>the</w:t>
      </w:r>
      <w:r w:rsidR="00EC6192">
        <w:rPr>
          <w:rFonts w:eastAsiaTheme="minorEastAsia"/>
        </w:rPr>
        <w:t xml:space="preserve"> calculation </w:t>
      </w:r>
      <w:r w:rsidR="00995B7C">
        <w:rPr>
          <w:rFonts w:eastAsiaTheme="minorEastAsia"/>
        </w:rPr>
        <w:t xml:space="preserve">performed </w:t>
      </w:r>
      <w:r w:rsidR="00AC43B2">
        <w:rPr>
          <w:rFonts w:eastAsiaTheme="minorEastAsia"/>
        </w:rPr>
        <w:t xml:space="preserve">above </w:t>
      </w:r>
      <w:r w:rsidR="00995B7C">
        <w:rPr>
          <w:rFonts w:eastAsiaTheme="minorEastAsia"/>
        </w:rPr>
        <w:t xml:space="preserve">by </w:t>
      </w:r>
      <w:r w:rsidR="0031760D">
        <w:rPr>
          <w:rFonts w:eastAsiaTheme="minorEastAsia"/>
        </w:rPr>
        <w:t>Excel for the</w:t>
      </w:r>
      <w:r w:rsidR="002F7069">
        <w:rPr>
          <w:rFonts w:eastAsiaTheme="minorEastAsia"/>
        </w:rPr>
        <w:t xml:space="preserve"> WCSS</w:t>
      </w:r>
      <w:r w:rsidR="00AB1283">
        <w:rPr>
          <w:rFonts w:eastAsiaTheme="minorEastAsia"/>
        </w:rPr>
        <w:t xml:space="preserve"> statisti</w:t>
      </w:r>
      <w:r w:rsidR="00635184">
        <w:rPr>
          <w:rFonts w:eastAsiaTheme="minorEastAsia"/>
        </w:rPr>
        <w:t>c</w:t>
      </w:r>
      <w:r w:rsidR="00E10DA5">
        <w:rPr>
          <w:rFonts w:eastAsiaTheme="minorEastAsia"/>
        </w:rPr>
        <w:t xml:space="preserve"> in Figure 2</w:t>
      </w:r>
      <w:r w:rsidR="00635184">
        <w:rPr>
          <w:rFonts w:eastAsiaTheme="minorEastAsia"/>
        </w:rPr>
        <w:t>.</w:t>
      </w:r>
      <w:r w:rsidR="00373DA0">
        <w:rPr>
          <w:rFonts w:eastAsiaTheme="minorEastAsia"/>
        </w:rPr>
        <w:t xml:space="preserve">  </w:t>
      </w:r>
      <w:r w:rsidR="005971FB">
        <w:rPr>
          <w:rFonts w:eastAsiaTheme="minorEastAsia"/>
        </w:rPr>
        <w:t>In effect, the two methods verify each other and confirm our results.</w:t>
      </w:r>
    </w:p>
    <w:p w14:paraId="2597BC40" w14:textId="0B483803" w:rsidR="00E3060B" w:rsidRPr="00E3060B" w:rsidRDefault="00E3060B" w:rsidP="00E3060B">
      <w:pPr>
        <w:spacing w:line="480" w:lineRule="auto"/>
        <w:rPr>
          <w:rFonts w:eastAsiaTheme="minorEastAsia"/>
          <w:b/>
          <w:bCs/>
        </w:rPr>
      </w:pPr>
      <w:r w:rsidRPr="00E3060B">
        <w:rPr>
          <w:rFonts w:eastAsiaTheme="minorEastAsia"/>
          <w:b/>
          <w:bCs/>
        </w:rPr>
        <w:t>Multinomial Logistic Regression (MLR)</w:t>
      </w:r>
    </w:p>
    <w:p w14:paraId="2D06C2B2" w14:textId="5BBA63F1" w:rsidR="003B0A1F" w:rsidRDefault="00855104" w:rsidP="00855104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How</w:t>
      </w:r>
      <w:r w:rsidR="00D075C4">
        <w:rPr>
          <w:rFonts w:eastAsiaTheme="minorEastAsia"/>
        </w:rPr>
        <w:t xml:space="preserve"> </w:t>
      </w:r>
      <w:r w:rsidR="00A25112">
        <w:rPr>
          <w:rFonts w:eastAsiaTheme="minorEastAsia"/>
        </w:rPr>
        <w:t xml:space="preserve">were we able to determine which </w:t>
      </w:r>
      <w:r w:rsidR="00373DA0">
        <w:rPr>
          <w:rFonts w:eastAsiaTheme="minorEastAsia"/>
        </w:rPr>
        <w:t xml:space="preserve">predictor variables within the dataset were most likely to influence the outcome variable?  </w:t>
      </w:r>
      <w:r w:rsidR="00CD2B99">
        <w:rPr>
          <w:rFonts w:eastAsiaTheme="minorEastAsia"/>
        </w:rPr>
        <w:t>To perform this analysis</w:t>
      </w:r>
      <w:r w:rsidR="00882927">
        <w:rPr>
          <w:rFonts w:eastAsiaTheme="minorEastAsia"/>
        </w:rPr>
        <w:t>,</w:t>
      </w:r>
      <w:r w:rsidR="00CD2B99">
        <w:rPr>
          <w:rFonts w:eastAsiaTheme="minorEastAsia"/>
        </w:rPr>
        <w:t xml:space="preserve"> we </w:t>
      </w:r>
      <w:r w:rsidR="00F93D29">
        <w:rPr>
          <w:rFonts w:eastAsiaTheme="minorEastAsia"/>
        </w:rPr>
        <w:t>turn our attention to</w:t>
      </w:r>
      <w:r w:rsidR="00CD2B99">
        <w:rPr>
          <w:rFonts w:eastAsiaTheme="minorEastAsia"/>
        </w:rPr>
        <w:t xml:space="preserve"> MLR.  </w:t>
      </w:r>
      <w:r w:rsidR="00006A7C">
        <w:rPr>
          <w:rFonts w:eastAsiaTheme="minorEastAsia"/>
        </w:rPr>
        <w:t>Monyai et al. (2016) describe MLR</w:t>
      </w:r>
      <w:r w:rsidR="00CC320D">
        <w:rPr>
          <w:rFonts w:eastAsiaTheme="minorEastAsia"/>
        </w:rPr>
        <w:t xml:space="preserve"> as being used when the dependent </w:t>
      </w:r>
      <w:r w:rsidR="00B86C79">
        <w:rPr>
          <w:rFonts w:eastAsiaTheme="minorEastAsia"/>
        </w:rPr>
        <w:t>va</w:t>
      </w:r>
      <w:r w:rsidR="00E16C51">
        <w:rPr>
          <w:rFonts w:eastAsiaTheme="minorEastAsia"/>
        </w:rPr>
        <w:t xml:space="preserve">riable has two </w:t>
      </w:r>
      <w:r w:rsidR="00273EDA">
        <w:rPr>
          <w:rFonts w:eastAsiaTheme="minorEastAsia"/>
        </w:rPr>
        <w:t>or</w:t>
      </w:r>
      <w:r w:rsidR="00E16C51">
        <w:rPr>
          <w:rFonts w:eastAsiaTheme="minorEastAsia"/>
        </w:rPr>
        <w:t xml:space="preserve"> more categories, </w:t>
      </w:r>
      <w:r w:rsidR="00B058A0">
        <w:rPr>
          <w:rFonts w:eastAsiaTheme="minorEastAsia"/>
        </w:rPr>
        <w:t xml:space="preserve">as </w:t>
      </w:r>
      <w:r w:rsidR="000C7940">
        <w:rPr>
          <w:rFonts w:eastAsiaTheme="minorEastAsia"/>
        </w:rPr>
        <w:t>wa</w:t>
      </w:r>
      <w:r w:rsidR="00B058A0">
        <w:rPr>
          <w:rFonts w:eastAsiaTheme="minorEastAsia"/>
        </w:rPr>
        <w:t xml:space="preserve">s the case in our situation.  El-Habil (2012) </w:t>
      </w:r>
      <w:r w:rsidR="00093C6E">
        <w:rPr>
          <w:rFonts w:eastAsiaTheme="minorEastAsia"/>
        </w:rPr>
        <w:t>says many statistic</w:t>
      </w:r>
      <w:r w:rsidR="00E977F6">
        <w:rPr>
          <w:rFonts w:eastAsiaTheme="minorEastAsia"/>
        </w:rPr>
        <w:t>ians consider</w:t>
      </w:r>
      <w:r w:rsidR="008F55F9">
        <w:rPr>
          <w:rFonts w:eastAsiaTheme="minorEastAsia"/>
        </w:rPr>
        <w:t xml:space="preserve"> MLR</w:t>
      </w:r>
      <w:r w:rsidR="00B11396">
        <w:rPr>
          <w:rFonts w:eastAsiaTheme="minorEastAsia"/>
        </w:rPr>
        <w:t xml:space="preserve"> to be one of the most important analyses applied to categorical data.  </w:t>
      </w:r>
      <w:r w:rsidR="000374A6">
        <w:rPr>
          <w:rFonts w:eastAsiaTheme="minorEastAsia"/>
        </w:rPr>
        <w:t>Denham (2010)</w:t>
      </w:r>
      <w:r w:rsidR="00662E60">
        <w:rPr>
          <w:rFonts w:eastAsiaTheme="minorEastAsia"/>
        </w:rPr>
        <w:t xml:space="preserve"> </w:t>
      </w:r>
      <w:r w:rsidR="002B20C2">
        <w:rPr>
          <w:rFonts w:eastAsiaTheme="minorEastAsia"/>
        </w:rPr>
        <w:t>describes the MLR model as an extension of binary logistic regression</w:t>
      </w:r>
      <w:r w:rsidR="00A923EF">
        <w:rPr>
          <w:rFonts w:eastAsiaTheme="minorEastAsia"/>
        </w:rPr>
        <w:t xml:space="preserve">, </w:t>
      </w:r>
      <w:r w:rsidR="00273EDA">
        <w:rPr>
          <w:rFonts w:eastAsiaTheme="minorEastAsia"/>
        </w:rPr>
        <w:t>like</w:t>
      </w:r>
      <w:r w:rsidR="002D59AC">
        <w:rPr>
          <w:rFonts w:eastAsiaTheme="minorEastAsia"/>
        </w:rPr>
        <w:t xml:space="preserve"> </w:t>
      </w:r>
      <w:r w:rsidR="00B17637">
        <w:rPr>
          <w:rFonts w:eastAsiaTheme="minorEastAsia"/>
        </w:rPr>
        <w:t>discriminant analysis</w:t>
      </w:r>
      <w:r w:rsidR="0040143B">
        <w:rPr>
          <w:rFonts w:eastAsiaTheme="minorEastAsia"/>
        </w:rPr>
        <w:t>, though perhaps more useful</w:t>
      </w:r>
      <w:r w:rsidR="00E10DA5">
        <w:rPr>
          <w:rFonts w:eastAsiaTheme="minorEastAsia"/>
        </w:rPr>
        <w:t xml:space="preserve">.  </w:t>
      </w:r>
      <w:r w:rsidR="00D775F9">
        <w:rPr>
          <w:rFonts w:eastAsiaTheme="minorEastAsia"/>
        </w:rPr>
        <w:t xml:space="preserve">We </w:t>
      </w:r>
      <w:r w:rsidR="003B0A1F">
        <w:rPr>
          <w:rFonts w:eastAsiaTheme="minorEastAsia"/>
        </w:rPr>
        <w:t xml:space="preserve">thus </w:t>
      </w:r>
      <w:r w:rsidR="000578B8">
        <w:rPr>
          <w:rFonts w:eastAsiaTheme="minorEastAsia"/>
        </w:rPr>
        <w:t>implement MLR</w:t>
      </w:r>
      <w:r w:rsidR="00843D7A">
        <w:rPr>
          <w:rFonts w:eastAsiaTheme="minorEastAsia"/>
        </w:rPr>
        <w:t xml:space="preserve"> </w:t>
      </w:r>
      <w:r w:rsidR="00D06DCB">
        <w:rPr>
          <w:rFonts w:eastAsiaTheme="minorEastAsia"/>
        </w:rPr>
        <w:t xml:space="preserve">analysis </w:t>
      </w:r>
      <w:r w:rsidR="00830EC8">
        <w:rPr>
          <w:rFonts w:eastAsiaTheme="minorEastAsia"/>
        </w:rPr>
        <w:t xml:space="preserve">via SAS to determine the </w:t>
      </w:r>
      <w:r w:rsidR="00C167CB">
        <w:rPr>
          <w:rFonts w:eastAsiaTheme="minorEastAsia"/>
        </w:rPr>
        <w:t xml:space="preserve">chemical </w:t>
      </w:r>
      <w:r w:rsidR="00103F40">
        <w:rPr>
          <w:rFonts w:eastAsiaTheme="minorEastAsia"/>
        </w:rPr>
        <w:t xml:space="preserve">attributes most relevant </w:t>
      </w:r>
      <w:r w:rsidR="00540C2B">
        <w:rPr>
          <w:rFonts w:eastAsiaTheme="minorEastAsia"/>
        </w:rPr>
        <w:t xml:space="preserve">in determining cultivars.  </w:t>
      </w:r>
    </w:p>
    <w:p w14:paraId="21D669C8" w14:textId="18E760A7" w:rsidR="000C15FA" w:rsidRDefault="003211B9" w:rsidP="00AE7F80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56C0C">
        <w:rPr>
          <w:rFonts w:eastAsiaTheme="minorEastAsia"/>
        </w:rPr>
        <w:t>logistic procedure in SAS provides</w:t>
      </w:r>
      <w:r w:rsidR="006950FA">
        <w:rPr>
          <w:rFonts w:eastAsiaTheme="minorEastAsia"/>
        </w:rPr>
        <w:t xml:space="preserve"> four automatic </w:t>
      </w:r>
      <w:r w:rsidR="00E85072">
        <w:rPr>
          <w:rFonts w:eastAsiaTheme="minorEastAsia"/>
        </w:rPr>
        <w:t>model selection techniques: forward selection, backward elimination, stepwise selection</w:t>
      </w:r>
      <w:r w:rsidR="00B774A2">
        <w:rPr>
          <w:rFonts w:eastAsiaTheme="minorEastAsia"/>
        </w:rPr>
        <w:t xml:space="preserve">, and the best subset selection.  </w:t>
      </w:r>
      <w:r w:rsidR="00AD4178">
        <w:rPr>
          <w:rFonts w:eastAsiaTheme="minorEastAsia"/>
        </w:rPr>
        <w:t xml:space="preserve">The </w:t>
      </w:r>
      <w:r w:rsidR="0090402C">
        <w:rPr>
          <w:rFonts w:eastAsiaTheme="minorEastAsia"/>
        </w:rPr>
        <w:t xml:space="preserve">model presented in this paper makes use of stepwise selection, </w:t>
      </w:r>
      <w:r w:rsidR="00AB4DF7">
        <w:rPr>
          <w:rFonts w:eastAsiaTheme="minorEastAsia"/>
        </w:rPr>
        <w:t xml:space="preserve">which </w:t>
      </w:r>
      <w:r w:rsidR="00AB4DF7" w:rsidRPr="00AB4DF7">
        <w:rPr>
          <w:rFonts w:eastAsiaTheme="minorEastAsia"/>
        </w:rPr>
        <w:t>Shtatland et al.</w:t>
      </w:r>
      <w:r w:rsidR="00AB4DF7">
        <w:rPr>
          <w:rFonts w:eastAsiaTheme="minorEastAsia"/>
        </w:rPr>
        <w:t xml:space="preserve"> (</w:t>
      </w:r>
      <w:r w:rsidR="00AB4DF7" w:rsidRPr="00AB4DF7">
        <w:rPr>
          <w:rFonts w:eastAsiaTheme="minorEastAsia"/>
        </w:rPr>
        <w:t>2001)</w:t>
      </w:r>
      <w:r w:rsidR="0033164F">
        <w:rPr>
          <w:rFonts w:eastAsiaTheme="minorEastAsia"/>
        </w:rPr>
        <w:t xml:space="preserve"> describe</w:t>
      </w:r>
      <w:r w:rsidR="00FA01E3">
        <w:rPr>
          <w:rFonts w:eastAsiaTheme="minorEastAsia"/>
        </w:rPr>
        <w:t>s</w:t>
      </w:r>
      <w:r w:rsidR="0033164F">
        <w:rPr>
          <w:rFonts w:eastAsiaTheme="minorEastAsia"/>
        </w:rPr>
        <w:t xml:space="preserve"> </w:t>
      </w:r>
      <w:r w:rsidR="0047339F">
        <w:rPr>
          <w:rFonts w:eastAsiaTheme="minorEastAsia"/>
        </w:rPr>
        <w:t xml:space="preserve">as </w:t>
      </w:r>
      <w:r w:rsidR="009E4647">
        <w:rPr>
          <w:rFonts w:eastAsiaTheme="minorEastAsia"/>
        </w:rPr>
        <w:t xml:space="preserve">being a </w:t>
      </w:r>
      <w:r w:rsidR="005260E2">
        <w:rPr>
          <w:rFonts w:eastAsiaTheme="minorEastAsia"/>
        </w:rPr>
        <w:t>“</w:t>
      </w:r>
      <w:r w:rsidR="009E4647">
        <w:rPr>
          <w:rFonts w:eastAsiaTheme="minorEastAsia"/>
        </w:rPr>
        <w:t>more flexible and sophisticated selection procedure</w:t>
      </w:r>
      <w:r w:rsidR="005260E2">
        <w:rPr>
          <w:rFonts w:eastAsiaTheme="minorEastAsia"/>
        </w:rPr>
        <w:t>”</w:t>
      </w:r>
      <w:r w:rsidR="00D724E9">
        <w:rPr>
          <w:rFonts w:eastAsiaTheme="minorEastAsia"/>
        </w:rPr>
        <w:t xml:space="preserve"> (p. 22)</w:t>
      </w:r>
      <w:r w:rsidR="00431327">
        <w:rPr>
          <w:rFonts w:eastAsiaTheme="minorEastAsia"/>
        </w:rPr>
        <w:t xml:space="preserve"> than the other</w:t>
      </w:r>
      <w:r w:rsidR="006B4C5C">
        <w:rPr>
          <w:rFonts w:eastAsiaTheme="minorEastAsia"/>
        </w:rPr>
        <w:t xml:space="preserve">s, </w:t>
      </w:r>
      <w:r w:rsidR="00F14E66">
        <w:rPr>
          <w:rFonts w:eastAsiaTheme="minorEastAsia"/>
        </w:rPr>
        <w:t xml:space="preserve">incorporating elements of both </w:t>
      </w:r>
      <w:r w:rsidR="00AB6BAE">
        <w:rPr>
          <w:rFonts w:eastAsiaTheme="minorEastAsia"/>
        </w:rPr>
        <w:t xml:space="preserve">the forward selection and backward elimination models.  </w:t>
      </w:r>
      <w:r w:rsidR="00F4585D">
        <w:rPr>
          <w:rFonts w:eastAsiaTheme="minorEastAsia"/>
        </w:rPr>
        <w:t xml:space="preserve">Using a </w:t>
      </w:r>
      <w:r w:rsidR="00A75936">
        <w:rPr>
          <w:rFonts w:eastAsiaTheme="minorEastAsia"/>
        </w:rPr>
        <w:t xml:space="preserve">stepwise selection </w:t>
      </w:r>
      <w:r w:rsidR="00EB0CA7">
        <w:rPr>
          <w:rFonts w:eastAsiaTheme="minorEastAsia"/>
        </w:rPr>
        <w:t>technique</w:t>
      </w:r>
      <w:r w:rsidR="00A75936">
        <w:rPr>
          <w:rFonts w:eastAsiaTheme="minorEastAsia"/>
        </w:rPr>
        <w:t xml:space="preserve"> </w:t>
      </w:r>
      <w:r w:rsidR="00151FF1">
        <w:rPr>
          <w:rFonts w:eastAsiaTheme="minorEastAsia"/>
        </w:rPr>
        <w:t xml:space="preserve">allows </w:t>
      </w:r>
      <w:r w:rsidR="00644B62">
        <w:rPr>
          <w:rFonts w:eastAsiaTheme="minorEastAsia"/>
        </w:rPr>
        <w:t xml:space="preserve">us </w:t>
      </w:r>
      <w:r w:rsidR="00967ED3">
        <w:rPr>
          <w:rFonts w:eastAsiaTheme="minorEastAsia"/>
        </w:rPr>
        <w:t>to create a parsimonious model</w:t>
      </w:r>
      <w:r w:rsidR="00446314">
        <w:rPr>
          <w:rFonts w:eastAsiaTheme="minorEastAsia"/>
        </w:rPr>
        <w:t xml:space="preserve">, </w:t>
      </w:r>
      <w:r w:rsidR="00FD3C6F">
        <w:rPr>
          <w:rFonts w:eastAsiaTheme="minorEastAsia"/>
        </w:rPr>
        <w:t xml:space="preserve">capable of getting the </w:t>
      </w:r>
      <w:r w:rsidR="00FD3C6F">
        <w:rPr>
          <w:rFonts w:eastAsiaTheme="minorEastAsia"/>
        </w:rPr>
        <w:lastRenderedPageBreak/>
        <w:t>most from the fewest number of factors</w:t>
      </w:r>
      <w:r w:rsidR="00641CC4">
        <w:rPr>
          <w:rFonts w:eastAsiaTheme="minorEastAsia"/>
        </w:rPr>
        <w:t xml:space="preserve">.  </w:t>
      </w:r>
      <w:r w:rsidR="00522EE1">
        <w:rPr>
          <w:rFonts w:eastAsiaTheme="minorEastAsia"/>
        </w:rPr>
        <w:t xml:space="preserve">Figure </w:t>
      </w:r>
      <w:r w:rsidR="000356A7">
        <w:rPr>
          <w:rFonts w:eastAsiaTheme="minorEastAsia"/>
        </w:rPr>
        <w:t>5</w:t>
      </w:r>
      <w:r w:rsidR="00522EE1">
        <w:rPr>
          <w:rFonts w:eastAsiaTheme="minorEastAsia"/>
        </w:rPr>
        <w:t xml:space="preserve"> displays the </w:t>
      </w:r>
      <w:r w:rsidR="00D73A8B">
        <w:rPr>
          <w:noProof/>
        </w:rPr>
        <w:object w:dxaOrig="225" w:dyaOrig="225" w14:anchorId="73198841">
          <v:shape id="_x0000_s1028" type="#_x0000_t75" style="position:absolute;left:0;text-align:left;margin-left:209.15pt;margin-top:44.1pt;width:298.1pt;height:121.5pt;z-index:-251640832;mso-position-horizontal-relative:text;mso-position-vertical-relative:text;mso-width-relative:page;mso-height-relative:page" wrapcoords="6335 2000 6335 16933 5331 18000 5192 18267 5192 19333 5538 19600 14746 19600 16373 19333 16373 18667 16096 18133 15196 16933 15196 2000 6335 2000">
            <v:imagedata r:id="rId16" o:title=""/>
            <w10:wrap type="square"/>
          </v:shape>
          <o:OLEObject Type="Embed" ProgID="Word.Document.12" ShapeID="_x0000_s1028" DrawAspect="Content" ObjectID="_1640344435" r:id="rId17">
            <o:FieldCodes>\s</o:FieldCodes>
          </o:OLEObject>
        </w:object>
      </w:r>
      <w:r w:rsidR="002F2111">
        <w:rPr>
          <w:rFonts w:eastAsiaTheme="minorEastAsia"/>
        </w:rPr>
        <w:t xml:space="preserve">Analysis of Effects output </w:t>
      </w:r>
      <w:r w:rsidR="00492C15">
        <w:rPr>
          <w:rFonts w:eastAsiaTheme="minorEastAsia"/>
        </w:rPr>
        <w:t>from our MLR model</w:t>
      </w:r>
      <w:r w:rsidR="00522EE1">
        <w:rPr>
          <w:rFonts w:eastAsiaTheme="minorEastAsia"/>
        </w:rPr>
        <w:t xml:space="preserve">.  </w:t>
      </w:r>
      <w:r w:rsidR="00295068">
        <w:rPr>
          <w:rFonts w:eastAsiaTheme="minorEastAsia"/>
        </w:rPr>
        <w:t>We</w:t>
      </w:r>
      <w:r w:rsidR="000E2F72">
        <w:rPr>
          <w:rFonts w:eastAsiaTheme="minorEastAsia"/>
        </w:rPr>
        <w:t xml:space="preserve"> </w:t>
      </w:r>
      <w:r w:rsidR="00295068">
        <w:rPr>
          <w:rFonts w:eastAsiaTheme="minorEastAsia"/>
        </w:rPr>
        <w:t xml:space="preserve">determine there is a </w:t>
      </w:r>
      <w:r w:rsidR="00BB1E68">
        <w:rPr>
          <w:rFonts w:eastAsiaTheme="minorEastAsia"/>
        </w:rPr>
        <w:t xml:space="preserve">significant relationship between the predictor variables, alcohol and flavonoids, </w:t>
      </w:r>
      <w:r w:rsidR="00F25A0D">
        <w:rPr>
          <w:rFonts w:eastAsiaTheme="minorEastAsia"/>
        </w:rPr>
        <w:t xml:space="preserve">and the outcome variable, cultivar.  </w:t>
      </w:r>
      <w:r w:rsidR="000C23C4">
        <w:rPr>
          <w:rFonts w:eastAsiaTheme="minorEastAsia"/>
        </w:rPr>
        <w:t xml:space="preserve">These variables </w:t>
      </w:r>
      <w:r w:rsidR="003B2AC6">
        <w:rPr>
          <w:rFonts w:eastAsiaTheme="minorEastAsia"/>
        </w:rPr>
        <w:t xml:space="preserve">are </w:t>
      </w:r>
      <w:r w:rsidR="007141E1">
        <w:rPr>
          <w:rFonts w:eastAsiaTheme="minorEastAsia"/>
        </w:rPr>
        <w:t xml:space="preserve">said to be the most </w:t>
      </w:r>
      <w:r w:rsidR="001110E9">
        <w:rPr>
          <w:rFonts w:eastAsiaTheme="minorEastAsia"/>
        </w:rPr>
        <w:t>effective</w:t>
      </w:r>
      <w:r w:rsidR="00D309CD">
        <w:rPr>
          <w:rFonts w:eastAsiaTheme="minorEastAsia"/>
        </w:rPr>
        <w:t xml:space="preserve"> indicators of the outcome variable</w:t>
      </w:r>
      <w:r w:rsidR="00B55109">
        <w:rPr>
          <w:rFonts w:eastAsiaTheme="minorEastAsia"/>
        </w:rPr>
        <w:t xml:space="preserve">.  </w:t>
      </w:r>
      <w:r w:rsidR="00A115B2">
        <w:rPr>
          <w:rFonts w:eastAsiaTheme="minorEastAsia"/>
        </w:rPr>
        <w:t>As in</w:t>
      </w:r>
      <w:r w:rsidR="004902BF">
        <w:rPr>
          <w:rFonts w:eastAsiaTheme="minorEastAsia"/>
        </w:rPr>
        <w:t>dicated on the right-hand side of Figure 2</w:t>
      </w:r>
      <w:r w:rsidR="00B55109">
        <w:rPr>
          <w:rFonts w:eastAsiaTheme="minorEastAsia"/>
        </w:rPr>
        <w:t xml:space="preserve">, </w:t>
      </w:r>
      <w:r w:rsidR="00E7188D">
        <w:rPr>
          <w:rFonts w:eastAsiaTheme="minorEastAsia"/>
        </w:rPr>
        <w:t xml:space="preserve">we see the separation accounts for 99% of the variability within this model, </w:t>
      </w:r>
      <w:r w:rsidR="00ED3BFF">
        <w:rPr>
          <w:rFonts w:eastAsiaTheme="minorEastAsia"/>
        </w:rPr>
        <w:t xml:space="preserve">and the cohesion accounts for &lt; 1%.  In effect, we </w:t>
      </w:r>
      <w:r w:rsidR="0018591B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52F152" wp14:editId="5D2472A9">
                <wp:simplePos x="0" y="0"/>
                <wp:positionH relativeFrom="column">
                  <wp:posOffset>2614174</wp:posOffset>
                </wp:positionH>
                <wp:positionV relativeFrom="paragraph">
                  <wp:posOffset>3461256</wp:posOffset>
                </wp:positionV>
                <wp:extent cx="3317240" cy="2804795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7240" cy="2804795"/>
                          <a:chOff x="0" y="0"/>
                          <a:chExt cx="3317240" cy="280479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close up of text on a white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40" cy="2490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2546350"/>
                            <a:ext cx="33172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AF223A" w14:textId="4AED85EC" w:rsidR="00BD5E45" w:rsidRPr="00987440" w:rsidRDefault="00BD5E45" w:rsidP="00BD5E45">
                              <w:pPr>
                                <w:pStyle w:val="Caption"/>
                                <w:rPr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4E4F32">
                                <w:t>6. Scatterplot of</w:t>
                              </w:r>
                              <w:r w:rsidR="00E464B7">
                                <w:t xml:space="preserve"> Alcohol</w:t>
                              </w:r>
                              <w:r>
                                <w:t xml:space="preserve"> by Flavonoid</w:t>
                              </w:r>
                              <w:r w:rsidR="0018591B">
                                <w:t xml:space="preserve"> in three </w:t>
                              </w:r>
                              <w:r>
                                <w:t>cultivars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2F152" id="Group 14" o:spid="_x0000_s1035" style="position:absolute;left:0;text-align:left;margin-left:205.85pt;margin-top:272.55pt;width:261.2pt;height:220.85pt;z-index:251684864" coordsize="33172,2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">
                <v:shape id="Picture 5" o:spid="_x0000_s1036" type="#_x0000_t75" alt="A close up of text on a white background&#10;&#10;Description automatically generated" style="position:absolute;width:33172;height:2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">
                  <v:imagedata r:id="rId19" o:title="A close up of text on a white background&#10;&#10;Description automatically generated"/>
                </v:shape>
                <v:shape id="Text Box 13" o:spid="_x0000_s1037" type="#_x0000_t202" style="position:absolute;top:25463;width:3317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14AF223A" w14:textId="4AED85EC" w:rsidR="00BD5E45" w:rsidRPr="00987440" w:rsidRDefault="00BD5E45" w:rsidP="00BD5E45">
                        <w:pPr>
                          <w:pStyle w:val="Caption"/>
                          <w:rPr>
                            <w:sz w:val="24"/>
                          </w:rPr>
                        </w:pPr>
                        <w:r>
                          <w:t xml:space="preserve">Figure </w:t>
                        </w:r>
                        <w:r w:rsidR="004E4F32">
                          <w:t>6. Scatterplot of</w:t>
                        </w:r>
                        <w:r w:rsidR="00E464B7">
                          <w:t xml:space="preserve"> Alcohol</w:t>
                        </w:r>
                        <w:r>
                          <w:t xml:space="preserve"> by Flavonoid</w:t>
                        </w:r>
                        <w:r w:rsidR="0018591B">
                          <w:t xml:space="preserve"> in three </w:t>
                        </w:r>
                        <w:r>
                          <w:t>cultivars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D3BFF">
        <w:rPr>
          <w:rFonts w:eastAsiaTheme="minorEastAsia"/>
        </w:rPr>
        <w:t xml:space="preserve">have a </w:t>
      </w:r>
      <w:r w:rsidR="00481C6F">
        <w:rPr>
          <w:rFonts w:eastAsiaTheme="minorEastAsia"/>
        </w:rPr>
        <w:t xml:space="preserve">highly separated, tightly coupled model.  </w:t>
      </w:r>
      <w:r w:rsidR="003849D5">
        <w:rPr>
          <w:rFonts w:eastAsiaTheme="minorEastAsia"/>
        </w:rPr>
        <w:t xml:space="preserve">Figure 6 shows this </w:t>
      </w:r>
      <w:r w:rsidR="00AE7F80">
        <w:rPr>
          <w:rFonts w:eastAsiaTheme="minorEastAsia"/>
        </w:rPr>
        <w:t xml:space="preserve">model plotted on a </w:t>
      </w:r>
      <w:r w:rsidR="005702F8">
        <w:rPr>
          <w:rFonts w:eastAsiaTheme="minorEastAsia"/>
        </w:rPr>
        <w:t xml:space="preserve">scatterplot.  </w:t>
      </w:r>
      <w:r w:rsidR="009F3100">
        <w:rPr>
          <w:rFonts w:eastAsiaTheme="minorEastAsia"/>
        </w:rPr>
        <w:t>In this scatterplot, we see the separability among classes to be more distinct</w:t>
      </w:r>
      <w:r w:rsidR="00B03615">
        <w:rPr>
          <w:rFonts w:eastAsiaTheme="minorEastAsia"/>
        </w:rPr>
        <w:t>.</w:t>
      </w:r>
    </w:p>
    <w:p w14:paraId="3CB737D2" w14:textId="6A974A2E" w:rsidR="00AC4EB0" w:rsidRPr="00AC4EB0" w:rsidRDefault="00AC4EB0" w:rsidP="00AC4EB0">
      <w:pPr>
        <w:spacing w:line="480" w:lineRule="auto"/>
        <w:rPr>
          <w:rFonts w:eastAsiaTheme="minorEastAsia"/>
          <w:b/>
          <w:bCs/>
        </w:rPr>
      </w:pPr>
      <w:r w:rsidRPr="00AC4EB0">
        <w:rPr>
          <w:rFonts w:eastAsiaTheme="minorEastAsia"/>
          <w:b/>
          <w:bCs/>
        </w:rPr>
        <w:t>Conclusion</w:t>
      </w:r>
    </w:p>
    <w:p w14:paraId="3E0D0E6E" w14:textId="683FA9A8" w:rsidR="0018591B" w:rsidRDefault="0018591B" w:rsidP="00AE7F80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In closing, </w:t>
      </w:r>
      <w:r w:rsidR="005156BA">
        <w:rPr>
          <w:rFonts w:eastAsiaTheme="minorEastAsia"/>
        </w:rPr>
        <w:t xml:space="preserve">we </w:t>
      </w:r>
      <w:r w:rsidR="00B72E38">
        <w:rPr>
          <w:rFonts w:eastAsiaTheme="minorEastAsia"/>
        </w:rPr>
        <w:t xml:space="preserve">calculated the sum of squares for </w:t>
      </w:r>
      <w:r w:rsidR="00A92080">
        <w:rPr>
          <w:rFonts w:eastAsiaTheme="minorEastAsia"/>
        </w:rPr>
        <w:t xml:space="preserve">four attributes found </w:t>
      </w:r>
      <w:r w:rsidR="005C448D">
        <w:rPr>
          <w:rFonts w:eastAsiaTheme="minorEastAsia"/>
        </w:rPr>
        <w:t>in the Wine Recognition dataset</w:t>
      </w:r>
      <w:r w:rsidR="00283FFA">
        <w:rPr>
          <w:rFonts w:eastAsiaTheme="minorEastAsia"/>
        </w:rPr>
        <w:t xml:space="preserve">, mg, </w:t>
      </w:r>
      <w:r w:rsidR="00BD13CE">
        <w:t>cyanidins</w:t>
      </w:r>
      <w:r w:rsidR="003C3057">
        <w:rPr>
          <w:rFonts w:eastAsiaTheme="minorEastAsia"/>
        </w:rPr>
        <w:t xml:space="preserve">, </w:t>
      </w:r>
      <w:r w:rsidR="00F3718A">
        <w:rPr>
          <w:rFonts w:eastAsiaTheme="minorEastAsia"/>
        </w:rPr>
        <w:t>alcohols, and flavonoids</w:t>
      </w:r>
      <w:r w:rsidR="002B6089">
        <w:rPr>
          <w:rFonts w:eastAsiaTheme="minorEastAsia"/>
        </w:rPr>
        <w:t xml:space="preserve">, using </w:t>
      </w:r>
      <w:r w:rsidR="00575770">
        <w:rPr>
          <w:rFonts w:eastAsiaTheme="minorEastAsia"/>
        </w:rPr>
        <w:t xml:space="preserve">SAS in combination with Excel and </w:t>
      </w:r>
      <w:r w:rsidR="002871DB">
        <w:rPr>
          <w:rFonts w:eastAsiaTheme="minorEastAsia"/>
        </w:rPr>
        <w:t xml:space="preserve">verified our results.  </w:t>
      </w:r>
      <w:r w:rsidR="00ED63D9">
        <w:rPr>
          <w:rFonts w:eastAsiaTheme="minorEastAsia"/>
        </w:rPr>
        <w:t>We used MLR</w:t>
      </w:r>
      <w:r w:rsidR="00D14583">
        <w:rPr>
          <w:rFonts w:eastAsiaTheme="minorEastAsia"/>
        </w:rPr>
        <w:t xml:space="preserve"> to determine the </w:t>
      </w:r>
      <w:r w:rsidR="009D2E4F">
        <w:rPr>
          <w:rFonts w:eastAsiaTheme="minorEastAsia"/>
        </w:rPr>
        <w:t xml:space="preserve">factors most influential in </w:t>
      </w:r>
      <w:r w:rsidR="0024399C">
        <w:rPr>
          <w:rFonts w:eastAsiaTheme="minorEastAsia"/>
        </w:rPr>
        <w:t xml:space="preserve">predicting </w:t>
      </w:r>
      <w:r w:rsidR="00A95441">
        <w:rPr>
          <w:rFonts w:eastAsiaTheme="minorEastAsia"/>
        </w:rPr>
        <w:t>plant variety</w:t>
      </w:r>
      <w:r w:rsidR="00034F34">
        <w:rPr>
          <w:rFonts w:eastAsiaTheme="minorEastAsia"/>
        </w:rPr>
        <w:t xml:space="preserve">: </w:t>
      </w:r>
      <w:r w:rsidR="00986245">
        <w:rPr>
          <w:rFonts w:eastAsiaTheme="minorEastAsia"/>
        </w:rPr>
        <w:t xml:space="preserve">alcohol and flavonoids.  </w:t>
      </w:r>
      <w:r w:rsidR="00DD65A8">
        <w:rPr>
          <w:rFonts w:eastAsiaTheme="minorEastAsia"/>
        </w:rPr>
        <w:t>We calculated measures of cohesion and separation for these models, concluding with a model where separation accounts for 99% of the variability, and cohesion the remaining 1%.  We used SAS to plot the scatterplots of these variables to visualize the results.  We can see, by comparison, how the results in Figure 6 are more tightly coupled than those in Figure 2.</w:t>
      </w:r>
    </w:p>
    <w:p w14:paraId="78179864" w14:textId="23BD6D2E" w:rsidR="00ED6EF9" w:rsidRDefault="00AC4EB0" w:rsidP="00E33A55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R</w:t>
      </w:r>
      <w:r w:rsidR="00E33A55">
        <w:rPr>
          <w:rFonts w:eastAsiaTheme="minorEastAsia"/>
        </w:rPr>
        <w:t>eferences</w:t>
      </w:r>
    </w:p>
    <w:p w14:paraId="7FD50AE0" w14:textId="0831F812" w:rsidR="00285152" w:rsidRDefault="00CC7FD4" w:rsidP="0037071E">
      <w:pPr>
        <w:spacing w:line="480" w:lineRule="auto"/>
        <w:ind w:left="720" w:hanging="720"/>
        <w:rPr>
          <w:rFonts w:eastAsiaTheme="minorEastAsia"/>
        </w:rPr>
      </w:pPr>
      <w:r w:rsidRPr="00CC7FD4">
        <w:rPr>
          <w:rFonts w:eastAsiaTheme="minorEastAsia"/>
        </w:rPr>
        <w:t>Denham, Bryan</w:t>
      </w:r>
      <w:r w:rsidR="00AA2E97">
        <w:rPr>
          <w:rFonts w:eastAsiaTheme="minorEastAsia"/>
        </w:rPr>
        <w:t xml:space="preserve"> </w:t>
      </w:r>
      <w:r w:rsidRPr="00CC7FD4">
        <w:rPr>
          <w:rFonts w:eastAsiaTheme="minorEastAsia"/>
        </w:rPr>
        <w:t>E. (2010). Measurement of risk perceptions in social research: A comparative analysis of ordinary least squares, ordinal</w:t>
      </w:r>
      <w:r w:rsidR="00BD13CE">
        <w:rPr>
          <w:rFonts w:eastAsiaTheme="minorEastAsia"/>
        </w:rPr>
        <w:t>,</w:t>
      </w:r>
      <w:r w:rsidRPr="00CC7FD4">
        <w:rPr>
          <w:rFonts w:eastAsiaTheme="minorEastAsia"/>
        </w:rPr>
        <w:t xml:space="preserve"> and multinomial logistic regression models. Journal of Risk Research, 13(5), 571–589. https://doi.org/10.1080/13669870903172386</w:t>
      </w:r>
    </w:p>
    <w:p w14:paraId="750CDD6D" w14:textId="18DC413A" w:rsidR="009609E2" w:rsidRDefault="009609E2" w:rsidP="0024763B">
      <w:pPr>
        <w:spacing w:line="480" w:lineRule="auto"/>
        <w:ind w:left="720" w:hanging="720"/>
        <w:rPr>
          <w:rFonts w:eastAsiaTheme="minorEastAsia"/>
        </w:rPr>
      </w:pPr>
      <w:r w:rsidRPr="009609E2">
        <w:rPr>
          <w:rFonts w:eastAsiaTheme="minorEastAsia"/>
        </w:rPr>
        <w:t>El-Habil, A. M. (2012). An Application on Multinomial Logistic Regression Model. Pakistan Journal of Statistics &amp; Operation Research, 8(2), 271–291. https://doi.org/10.18187/pjsor.v8i2.234</w:t>
      </w:r>
    </w:p>
    <w:p w14:paraId="316C46D1" w14:textId="119FF7C4" w:rsidR="00E33A55" w:rsidRPr="00ED6EF9" w:rsidRDefault="00D813D2" w:rsidP="00E33A55">
      <w:pPr>
        <w:spacing w:line="480" w:lineRule="auto"/>
        <w:rPr>
          <w:rFonts w:eastAsiaTheme="minorEastAsia"/>
        </w:rPr>
      </w:pPr>
      <w:r w:rsidRPr="00D813D2">
        <w:rPr>
          <w:rFonts w:eastAsiaTheme="minorEastAsia"/>
        </w:rPr>
        <w:t>Gao, J. (n.d.). Clustering Lecture 1: Basics. 62.</w:t>
      </w:r>
    </w:p>
    <w:p w14:paraId="3FCDC893" w14:textId="743620CC" w:rsidR="00F43023" w:rsidRDefault="005D4F83" w:rsidP="009172D5">
      <w:pPr>
        <w:spacing w:line="480" w:lineRule="auto"/>
        <w:ind w:left="720" w:hanging="720"/>
        <w:rPr>
          <w:rFonts w:eastAsiaTheme="minorEastAsia"/>
        </w:rPr>
      </w:pPr>
      <w:r w:rsidRPr="005D4F83">
        <w:rPr>
          <w:rFonts w:eastAsiaTheme="minorEastAsia"/>
        </w:rPr>
        <w:t xml:space="preserve">Homework 3: Part II. (n.d.). Retrieved January 11, 2020, from </w:t>
      </w:r>
      <w:hyperlink r:id="rId20" w:history="1">
        <w:r w:rsidR="005A0C97" w:rsidRPr="00AD0BA1">
          <w:rPr>
            <w:rStyle w:val="Hyperlink"/>
            <w:rFonts w:eastAsiaTheme="minorEastAsia"/>
          </w:rPr>
          <w:t>https://cs.brown.edu/courses/cs100/homework/homework-3-part-ii/</w:t>
        </w:r>
      </w:hyperlink>
    </w:p>
    <w:p w14:paraId="487A985E" w14:textId="5BA030C5" w:rsidR="005A0C97" w:rsidRDefault="005A0C97" w:rsidP="009172D5">
      <w:pPr>
        <w:spacing w:line="480" w:lineRule="auto"/>
        <w:ind w:left="720" w:hanging="720"/>
        <w:rPr>
          <w:rFonts w:eastAsiaTheme="minorEastAsia"/>
        </w:rPr>
      </w:pPr>
      <w:r w:rsidRPr="005A0C97">
        <w:rPr>
          <w:rFonts w:eastAsiaTheme="minorEastAsia"/>
        </w:rPr>
        <w:t xml:space="preserve">Monyai, S., Lesaoana, ’Maseka, Darikwa, T., &amp; Nyamugure, P. (2016). Application of multinomial logistic regression to educational factors of the 2009 General Household Survey in South Africa. Journal of Applied Statistics, 43(1), 128–139. </w:t>
      </w:r>
      <w:hyperlink r:id="rId21" w:history="1">
        <w:r w:rsidR="001A3B4E" w:rsidRPr="00AD0BA1">
          <w:rPr>
            <w:rStyle w:val="Hyperlink"/>
            <w:rFonts w:eastAsiaTheme="minorEastAsia"/>
          </w:rPr>
          <w:t>https://doi.org/10.1080/02664763.2015.1077941</w:t>
        </w:r>
      </w:hyperlink>
    </w:p>
    <w:p w14:paraId="2B7BD540" w14:textId="7C861DD5" w:rsidR="00343FDE" w:rsidRDefault="00343FDE" w:rsidP="009172D5">
      <w:pPr>
        <w:spacing w:line="480" w:lineRule="auto"/>
        <w:ind w:left="720" w:hanging="720"/>
        <w:rPr>
          <w:rFonts w:eastAsiaTheme="minorEastAsia"/>
        </w:rPr>
      </w:pPr>
      <w:r w:rsidRPr="00343FDE">
        <w:rPr>
          <w:rFonts w:eastAsiaTheme="minorEastAsia"/>
        </w:rPr>
        <w:t>Shtatland, E. S., Cain, E. M., &amp; Barton, M. B. (2001). THE PERILS OF STEPWISE LOGISTIC REGRESSION AND HOW TO ESCAPE THEM USING INFORMATION CRITERIA AND THE OUTPUT DELIVERY SYSTEM.</w:t>
      </w:r>
    </w:p>
    <w:p w14:paraId="40335CC1" w14:textId="40F57FEB" w:rsidR="00DD65A8" w:rsidRDefault="00DD65A8" w:rsidP="009172D5">
      <w:pPr>
        <w:spacing w:line="480" w:lineRule="auto"/>
        <w:ind w:left="720" w:hanging="720"/>
        <w:rPr>
          <w:rFonts w:eastAsiaTheme="minorEastAsia"/>
        </w:rPr>
      </w:pPr>
      <w:r w:rsidRPr="00DD65A8">
        <w:rPr>
          <w:rFonts w:eastAsiaTheme="minorEastAsia"/>
        </w:rPr>
        <w:t>Z-5: Sum of Squares, Variance, and the Standard Error of the Mean—Westgard. (n.d.). Retrieved January 12, 2020, from https://www.westgard.com/lesson35.htm</w:t>
      </w:r>
    </w:p>
    <w:sectPr w:rsidR="00DD65A8" w:rsidSect="003E5A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588D0" w14:textId="77777777" w:rsidR="00BB610F" w:rsidRDefault="00BB610F" w:rsidP="005F3F88">
      <w:pPr>
        <w:spacing w:after="0" w:line="240" w:lineRule="auto"/>
      </w:pPr>
      <w:r>
        <w:separator/>
      </w:r>
    </w:p>
  </w:endnote>
  <w:endnote w:type="continuationSeparator" w:id="0">
    <w:p w14:paraId="726AD93E" w14:textId="77777777" w:rsidR="00BB610F" w:rsidRDefault="00BB610F" w:rsidP="005F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23FFE" w14:textId="77777777" w:rsidR="00BB610F" w:rsidRDefault="00BB610F" w:rsidP="005F3F88">
      <w:pPr>
        <w:spacing w:after="0" w:line="240" w:lineRule="auto"/>
      </w:pPr>
      <w:r>
        <w:separator/>
      </w:r>
    </w:p>
  </w:footnote>
  <w:footnote w:type="continuationSeparator" w:id="0">
    <w:p w14:paraId="687660E1" w14:textId="77777777" w:rsidR="00BB610F" w:rsidRDefault="00BB610F" w:rsidP="005F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AFDDF" w14:textId="184D3DAE" w:rsidR="005F3F88" w:rsidRDefault="00773F65" w:rsidP="005F3F88">
    <w:pPr>
      <w:pStyle w:val="Header"/>
    </w:pPr>
    <w:r>
      <w:t>FOOD &amp; BEVERAGE BI USE CASE: WINE RECOGNITION</w:t>
    </w:r>
    <w:r w:rsidR="005F3F88">
      <w:tab/>
    </w:r>
    <w:sdt>
      <w:sdtPr>
        <w:id w:val="-9031361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3F88">
          <w:fldChar w:fldCharType="begin"/>
        </w:r>
        <w:r w:rsidR="005F3F88">
          <w:instrText xml:space="preserve"> PAGE   \* MERGEFORMAT </w:instrText>
        </w:r>
        <w:r w:rsidR="005F3F88">
          <w:fldChar w:fldCharType="separate"/>
        </w:r>
        <w:r w:rsidR="005F3F88">
          <w:rPr>
            <w:noProof/>
          </w:rPr>
          <w:t>2</w:t>
        </w:r>
        <w:r w:rsidR="005F3F88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AB56" w14:textId="44E225A3" w:rsidR="005F3F88" w:rsidRDefault="005F3F88" w:rsidP="005F3F88">
    <w:pPr>
      <w:pStyle w:val="Header"/>
    </w:pPr>
    <w:r>
      <w:t xml:space="preserve">Running head: </w:t>
    </w:r>
    <w:r w:rsidR="00773F65">
      <w:t>FOOD &amp; BEVERAGE BI USE CASE: WINE RECOGNITION</w:t>
    </w:r>
    <w:r>
      <w:tab/>
    </w:r>
    <w:sdt>
      <w:sdtPr>
        <w:id w:val="1686017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2MLAwMra0MLC0NDBS0lEKTi0uzszPAymwrAUAjc+JxywAAAA="/>
  </w:docVars>
  <w:rsids>
    <w:rsidRoot w:val="00773F65"/>
    <w:rsid w:val="00002068"/>
    <w:rsid w:val="00005AC4"/>
    <w:rsid w:val="00006690"/>
    <w:rsid w:val="00006A7C"/>
    <w:rsid w:val="000070CB"/>
    <w:rsid w:val="0001052D"/>
    <w:rsid w:val="00012ACC"/>
    <w:rsid w:val="00014335"/>
    <w:rsid w:val="00015ED3"/>
    <w:rsid w:val="00020EC4"/>
    <w:rsid w:val="00021647"/>
    <w:rsid w:val="00022BB4"/>
    <w:rsid w:val="00024E05"/>
    <w:rsid w:val="00025CFC"/>
    <w:rsid w:val="00026891"/>
    <w:rsid w:val="0002727D"/>
    <w:rsid w:val="00034B5C"/>
    <w:rsid w:val="00034CF4"/>
    <w:rsid w:val="00034F34"/>
    <w:rsid w:val="000353C8"/>
    <w:rsid w:val="000356A7"/>
    <w:rsid w:val="000374A6"/>
    <w:rsid w:val="00043EC5"/>
    <w:rsid w:val="000479C6"/>
    <w:rsid w:val="00051973"/>
    <w:rsid w:val="00052E8C"/>
    <w:rsid w:val="0005362C"/>
    <w:rsid w:val="00053766"/>
    <w:rsid w:val="00054BA5"/>
    <w:rsid w:val="00054FC3"/>
    <w:rsid w:val="00055DB2"/>
    <w:rsid w:val="000578B8"/>
    <w:rsid w:val="00057ABC"/>
    <w:rsid w:val="00061987"/>
    <w:rsid w:val="00061D17"/>
    <w:rsid w:val="00063029"/>
    <w:rsid w:val="00064578"/>
    <w:rsid w:val="000657D0"/>
    <w:rsid w:val="00066700"/>
    <w:rsid w:val="00067167"/>
    <w:rsid w:val="0006734A"/>
    <w:rsid w:val="000705CC"/>
    <w:rsid w:val="00072282"/>
    <w:rsid w:val="000729A3"/>
    <w:rsid w:val="00073C87"/>
    <w:rsid w:val="00074C45"/>
    <w:rsid w:val="00075091"/>
    <w:rsid w:val="0007534B"/>
    <w:rsid w:val="00075C5C"/>
    <w:rsid w:val="0008172E"/>
    <w:rsid w:val="0008421B"/>
    <w:rsid w:val="000850EC"/>
    <w:rsid w:val="00086D9E"/>
    <w:rsid w:val="00093B86"/>
    <w:rsid w:val="00093C6E"/>
    <w:rsid w:val="0009518A"/>
    <w:rsid w:val="0009549C"/>
    <w:rsid w:val="0009734F"/>
    <w:rsid w:val="000A00E8"/>
    <w:rsid w:val="000A0986"/>
    <w:rsid w:val="000A0FFD"/>
    <w:rsid w:val="000A1BFD"/>
    <w:rsid w:val="000A358C"/>
    <w:rsid w:val="000A5007"/>
    <w:rsid w:val="000B073F"/>
    <w:rsid w:val="000B5623"/>
    <w:rsid w:val="000B5BB2"/>
    <w:rsid w:val="000B66A6"/>
    <w:rsid w:val="000B6721"/>
    <w:rsid w:val="000C0B70"/>
    <w:rsid w:val="000C15FA"/>
    <w:rsid w:val="000C23C4"/>
    <w:rsid w:val="000C32E0"/>
    <w:rsid w:val="000C4D41"/>
    <w:rsid w:val="000C5BF8"/>
    <w:rsid w:val="000C6340"/>
    <w:rsid w:val="000C7940"/>
    <w:rsid w:val="000D0D54"/>
    <w:rsid w:val="000D106E"/>
    <w:rsid w:val="000D65A5"/>
    <w:rsid w:val="000E0EA9"/>
    <w:rsid w:val="000E107B"/>
    <w:rsid w:val="000E1DF1"/>
    <w:rsid w:val="000E29AE"/>
    <w:rsid w:val="000E2F72"/>
    <w:rsid w:val="000E4D15"/>
    <w:rsid w:val="000E7A6E"/>
    <w:rsid w:val="000F0098"/>
    <w:rsid w:val="000F0B3F"/>
    <w:rsid w:val="000F1178"/>
    <w:rsid w:val="000F19A1"/>
    <w:rsid w:val="000F5435"/>
    <w:rsid w:val="001002A7"/>
    <w:rsid w:val="00100ED0"/>
    <w:rsid w:val="0010235B"/>
    <w:rsid w:val="00103E7C"/>
    <w:rsid w:val="00103F40"/>
    <w:rsid w:val="00107516"/>
    <w:rsid w:val="00110556"/>
    <w:rsid w:val="001110E9"/>
    <w:rsid w:val="001148B6"/>
    <w:rsid w:val="001149C6"/>
    <w:rsid w:val="00114AC5"/>
    <w:rsid w:val="00116833"/>
    <w:rsid w:val="00116FC7"/>
    <w:rsid w:val="00121C67"/>
    <w:rsid w:val="00122585"/>
    <w:rsid w:val="00122A05"/>
    <w:rsid w:val="00123848"/>
    <w:rsid w:val="00124672"/>
    <w:rsid w:val="0012556D"/>
    <w:rsid w:val="00127650"/>
    <w:rsid w:val="00127BBC"/>
    <w:rsid w:val="00127E28"/>
    <w:rsid w:val="00131106"/>
    <w:rsid w:val="001338E9"/>
    <w:rsid w:val="00134C83"/>
    <w:rsid w:val="00135201"/>
    <w:rsid w:val="00136822"/>
    <w:rsid w:val="0014013B"/>
    <w:rsid w:val="001407F2"/>
    <w:rsid w:val="00141FAB"/>
    <w:rsid w:val="00142470"/>
    <w:rsid w:val="00142FEF"/>
    <w:rsid w:val="00143C37"/>
    <w:rsid w:val="00144922"/>
    <w:rsid w:val="00145281"/>
    <w:rsid w:val="0014691C"/>
    <w:rsid w:val="00151FF1"/>
    <w:rsid w:val="00152146"/>
    <w:rsid w:val="0015254F"/>
    <w:rsid w:val="00152808"/>
    <w:rsid w:val="00152F6C"/>
    <w:rsid w:val="0015325E"/>
    <w:rsid w:val="001533EC"/>
    <w:rsid w:val="00156651"/>
    <w:rsid w:val="00156C0C"/>
    <w:rsid w:val="00156D65"/>
    <w:rsid w:val="00161FFD"/>
    <w:rsid w:val="0016237A"/>
    <w:rsid w:val="001626E0"/>
    <w:rsid w:val="00163E28"/>
    <w:rsid w:val="0016425C"/>
    <w:rsid w:val="001669BC"/>
    <w:rsid w:val="0017150A"/>
    <w:rsid w:val="00171836"/>
    <w:rsid w:val="0017222E"/>
    <w:rsid w:val="00173B90"/>
    <w:rsid w:val="00181653"/>
    <w:rsid w:val="001830D4"/>
    <w:rsid w:val="001841D1"/>
    <w:rsid w:val="001843BA"/>
    <w:rsid w:val="001856B5"/>
    <w:rsid w:val="0018591B"/>
    <w:rsid w:val="001870D5"/>
    <w:rsid w:val="00187EC6"/>
    <w:rsid w:val="00190678"/>
    <w:rsid w:val="0019533B"/>
    <w:rsid w:val="00197CC0"/>
    <w:rsid w:val="001A0C69"/>
    <w:rsid w:val="001A37A8"/>
    <w:rsid w:val="001A3B4E"/>
    <w:rsid w:val="001A3C97"/>
    <w:rsid w:val="001A4B17"/>
    <w:rsid w:val="001A5CF5"/>
    <w:rsid w:val="001B0833"/>
    <w:rsid w:val="001B2E09"/>
    <w:rsid w:val="001B4078"/>
    <w:rsid w:val="001B4C95"/>
    <w:rsid w:val="001B6A58"/>
    <w:rsid w:val="001C0D1A"/>
    <w:rsid w:val="001C2E4A"/>
    <w:rsid w:val="001C2E8A"/>
    <w:rsid w:val="001C39D1"/>
    <w:rsid w:val="001C43FA"/>
    <w:rsid w:val="001C5022"/>
    <w:rsid w:val="001C6401"/>
    <w:rsid w:val="001C6810"/>
    <w:rsid w:val="001C7F9D"/>
    <w:rsid w:val="001D3B8A"/>
    <w:rsid w:val="001E0C5C"/>
    <w:rsid w:val="001E4304"/>
    <w:rsid w:val="001E592C"/>
    <w:rsid w:val="001F038A"/>
    <w:rsid w:val="001F06ED"/>
    <w:rsid w:val="001F1F2F"/>
    <w:rsid w:val="001F2539"/>
    <w:rsid w:val="001F7E7A"/>
    <w:rsid w:val="00201253"/>
    <w:rsid w:val="00201E7A"/>
    <w:rsid w:val="002032C4"/>
    <w:rsid w:val="00204DBA"/>
    <w:rsid w:val="00206F17"/>
    <w:rsid w:val="002073B9"/>
    <w:rsid w:val="002105F5"/>
    <w:rsid w:val="0022083C"/>
    <w:rsid w:val="0022183D"/>
    <w:rsid w:val="0022215C"/>
    <w:rsid w:val="002225C8"/>
    <w:rsid w:val="002243BF"/>
    <w:rsid w:val="00224C31"/>
    <w:rsid w:val="00230360"/>
    <w:rsid w:val="00236B10"/>
    <w:rsid w:val="0024306A"/>
    <w:rsid w:val="0024399C"/>
    <w:rsid w:val="0024763B"/>
    <w:rsid w:val="002519D1"/>
    <w:rsid w:val="002534DC"/>
    <w:rsid w:val="00254C3C"/>
    <w:rsid w:val="00260B32"/>
    <w:rsid w:val="002634CE"/>
    <w:rsid w:val="002665C1"/>
    <w:rsid w:val="002668EC"/>
    <w:rsid w:val="00267E16"/>
    <w:rsid w:val="00271C08"/>
    <w:rsid w:val="002737ED"/>
    <w:rsid w:val="00273EDA"/>
    <w:rsid w:val="0027629A"/>
    <w:rsid w:val="00280B23"/>
    <w:rsid w:val="00282055"/>
    <w:rsid w:val="002820DB"/>
    <w:rsid w:val="00283FFA"/>
    <w:rsid w:val="00284B17"/>
    <w:rsid w:val="00285152"/>
    <w:rsid w:val="00286E37"/>
    <w:rsid w:val="002871DB"/>
    <w:rsid w:val="0028788B"/>
    <w:rsid w:val="00290726"/>
    <w:rsid w:val="00290891"/>
    <w:rsid w:val="00290CB7"/>
    <w:rsid w:val="0029286D"/>
    <w:rsid w:val="00292B86"/>
    <w:rsid w:val="00293033"/>
    <w:rsid w:val="00293597"/>
    <w:rsid w:val="00295068"/>
    <w:rsid w:val="00297C80"/>
    <w:rsid w:val="002A35DE"/>
    <w:rsid w:val="002A3AA4"/>
    <w:rsid w:val="002B0F23"/>
    <w:rsid w:val="002B20C2"/>
    <w:rsid w:val="002B219C"/>
    <w:rsid w:val="002B4142"/>
    <w:rsid w:val="002B5384"/>
    <w:rsid w:val="002B59E3"/>
    <w:rsid w:val="002B6089"/>
    <w:rsid w:val="002B7D5C"/>
    <w:rsid w:val="002C1D1A"/>
    <w:rsid w:val="002C4C9F"/>
    <w:rsid w:val="002C6697"/>
    <w:rsid w:val="002D0D11"/>
    <w:rsid w:val="002D2D32"/>
    <w:rsid w:val="002D2F93"/>
    <w:rsid w:val="002D59AC"/>
    <w:rsid w:val="002D79F1"/>
    <w:rsid w:val="002E0D06"/>
    <w:rsid w:val="002E1060"/>
    <w:rsid w:val="002E16C6"/>
    <w:rsid w:val="002E338E"/>
    <w:rsid w:val="002E599D"/>
    <w:rsid w:val="002E7529"/>
    <w:rsid w:val="002E7775"/>
    <w:rsid w:val="002E7AC6"/>
    <w:rsid w:val="002F0FC5"/>
    <w:rsid w:val="002F1F8B"/>
    <w:rsid w:val="002F2111"/>
    <w:rsid w:val="002F48F7"/>
    <w:rsid w:val="002F7069"/>
    <w:rsid w:val="00300FF1"/>
    <w:rsid w:val="003027E9"/>
    <w:rsid w:val="00302FA2"/>
    <w:rsid w:val="00307A71"/>
    <w:rsid w:val="00311019"/>
    <w:rsid w:val="00311AB4"/>
    <w:rsid w:val="00316BBE"/>
    <w:rsid w:val="0031760D"/>
    <w:rsid w:val="003211B9"/>
    <w:rsid w:val="00321530"/>
    <w:rsid w:val="00321D9D"/>
    <w:rsid w:val="0032357B"/>
    <w:rsid w:val="003265EB"/>
    <w:rsid w:val="00330A3F"/>
    <w:rsid w:val="0033164F"/>
    <w:rsid w:val="00331719"/>
    <w:rsid w:val="00331DF2"/>
    <w:rsid w:val="00333651"/>
    <w:rsid w:val="00333824"/>
    <w:rsid w:val="00333B44"/>
    <w:rsid w:val="00335092"/>
    <w:rsid w:val="00335FE2"/>
    <w:rsid w:val="00340AC9"/>
    <w:rsid w:val="00340DAF"/>
    <w:rsid w:val="0034194B"/>
    <w:rsid w:val="00343FDE"/>
    <w:rsid w:val="00344B04"/>
    <w:rsid w:val="0034540C"/>
    <w:rsid w:val="00346413"/>
    <w:rsid w:val="00346C19"/>
    <w:rsid w:val="00350372"/>
    <w:rsid w:val="00352486"/>
    <w:rsid w:val="00356A5E"/>
    <w:rsid w:val="00357FAA"/>
    <w:rsid w:val="003633ED"/>
    <w:rsid w:val="003647C5"/>
    <w:rsid w:val="0037071E"/>
    <w:rsid w:val="00373039"/>
    <w:rsid w:val="00373DA0"/>
    <w:rsid w:val="00373EFC"/>
    <w:rsid w:val="0037495C"/>
    <w:rsid w:val="00377591"/>
    <w:rsid w:val="00382234"/>
    <w:rsid w:val="00382413"/>
    <w:rsid w:val="00382AC8"/>
    <w:rsid w:val="0038428C"/>
    <w:rsid w:val="003849D5"/>
    <w:rsid w:val="003851F4"/>
    <w:rsid w:val="003852AF"/>
    <w:rsid w:val="00386D70"/>
    <w:rsid w:val="003874FC"/>
    <w:rsid w:val="003917CE"/>
    <w:rsid w:val="00391B6E"/>
    <w:rsid w:val="0039251A"/>
    <w:rsid w:val="00393554"/>
    <w:rsid w:val="00394166"/>
    <w:rsid w:val="003958D5"/>
    <w:rsid w:val="003A26F8"/>
    <w:rsid w:val="003A4350"/>
    <w:rsid w:val="003A6E58"/>
    <w:rsid w:val="003B0A1F"/>
    <w:rsid w:val="003B2983"/>
    <w:rsid w:val="003B2A66"/>
    <w:rsid w:val="003B2AC6"/>
    <w:rsid w:val="003B2E61"/>
    <w:rsid w:val="003B327B"/>
    <w:rsid w:val="003B505D"/>
    <w:rsid w:val="003C03FC"/>
    <w:rsid w:val="003C13C4"/>
    <w:rsid w:val="003C2556"/>
    <w:rsid w:val="003C3057"/>
    <w:rsid w:val="003C442B"/>
    <w:rsid w:val="003C5F04"/>
    <w:rsid w:val="003D2CB2"/>
    <w:rsid w:val="003D2F3F"/>
    <w:rsid w:val="003D54CB"/>
    <w:rsid w:val="003D7334"/>
    <w:rsid w:val="003E042B"/>
    <w:rsid w:val="003E5A39"/>
    <w:rsid w:val="003E7C5E"/>
    <w:rsid w:val="003F0191"/>
    <w:rsid w:val="003F117A"/>
    <w:rsid w:val="003F3605"/>
    <w:rsid w:val="003F38E3"/>
    <w:rsid w:val="003F3CCA"/>
    <w:rsid w:val="003F4F4B"/>
    <w:rsid w:val="003F774F"/>
    <w:rsid w:val="003F7F02"/>
    <w:rsid w:val="0040143B"/>
    <w:rsid w:val="00403892"/>
    <w:rsid w:val="0040485A"/>
    <w:rsid w:val="00406DA9"/>
    <w:rsid w:val="0041089B"/>
    <w:rsid w:val="00412D13"/>
    <w:rsid w:val="00414D94"/>
    <w:rsid w:val="004178C2"/>
    <w:rsid w:val="0042643B"/>
    <w:rsid w:val="00426EB0"/>
    <w:rsid w:val="0042717A"/>
    <w:rsid w:val="00430026"/>
    <w:rsid w:val="00431327"/>
    <w:rsid w:val="0043335C"/>
    <w:rsid w:val="00435DC2"/>
    <w:rsid w:val="00437ECE"/>
    <w:rsid w:val="004418CC"/>
    <w:rsid w:val="0044371A"/>
    <w:rsid w:val="00444EA9"/>
    <w:rsid w:val="00445074"/>
    <w:rsid w:val="00445E29"/>
    <w:rsid w:val="00446314"/>
    <w:rsid w:val="004508E6"/>
    <w:rsid w:val="00451002"/>
    <w:rsid w:val="004516EE"/>
    <w:rsid w:val="004520AF"/>
    <w:rsid w:val="00453A1C"/>
    <w:rsid w:val="0045429F"/>
    <w:rsid w:val="0045432E"/>
    <w:rsid w:val="00457DD6"/>
    <w:rsid w:val="00457F71"/>
    <w:rsid w:val="0046437E"/>
    <w:rsid w:val="00465031"/>
    <w:rsid w:val="004654B7"/>
    <w:rsid w:val="004673C4"/>
    <w:rsid w:val="0047171D"/>
    <w:rsid w:val="00471BA9"/>
    <w:rsid w:val="0047339F"/>
    <w:rsid w:val="0047353C"/>
    <w:rsid w:val="004746FF"/>
    <w:rsid w:val="00474F6A"/>
    <w:rsid w:val="00475187"/>
    <w:rsid w:val="00476B66"/>
    <w:rsid w:val="0047742E"/>
    <w:rsid w:val="004817B5"/>
    <w:rsid w:val="00481C6F"/>
    <w:rsid w:val="004831D7"/>
    <w:rsid w:val="00483318"/>
    <w:rsid w:val="004902BF"/>
    <w:rsid w:val="00492C15"/>
    <w:rsid w:val="004944D1"/>
    <w:rsid w:val="0049475E"/>
    <w:rsid w:val="00495CC8"/>
    <w:rsid w:val="004A5DB8"/>
    <w:rsid w:val="004B3B46"/>
    <w:rsid w:val="004B6146"/>
    <w:rsid w:val="004B6BC0"/>
    <w:rsid w:val="004B7E29"/>
    <w:rsid w:val="004C40DB"/>
    <w:rsid w:val="004C483D"/>
    <w:rsid w:val="004C4A38"/>
    <w:rsid w:val="004C4D60"/>
    <w:rsid w:val="004C5363"/>
    <w:rsid w:val="004D453C"/>
    <w:rsid w:val="004D5F39"/>
    <w:rsid w:val="004D6019"/>
    <w:rsid w:val="004E07FB"/>
    <w:rsid w:val="004E1094"/>
    <w:rsid w:val="004E435B"/>
    <w:rsid w:val="004E4F32"/>
    <w:rsid w:val="004E723F"/>
    <w:rsid w:val="004E7687"/>
    <w:rsid w:val="004F0030"/>
    <w:rsid w:val="004F1DAF"/>
    <w:rsid w:val="004F320C"/>
    <w:rsid w:val="004F5573"/>
    <w:rsid w:val="005042BC"/>
    <w:rsid w:val="005118FB"/>
    <w:rsid w:val="00513263"/>
    <w:rsid w:val="005156BA"/>
    <w:rsid w:val="00516BC2"/>
    <w:rsid w:val="00521D97"/>
    <w:rsid w:val="005220C1"/>
    <w:rsid w:val="00522EE1"/>
    <w:rsid w:val="00524626"/>
    <w:rsid w:val="00525508"/>
    <w:rsid w:val="005260E2"/>
    <w:rsid w:val="00526A44"/>
    <w:rsid w:val="00527A69"/>
    <w:rsid w:val="005307EB"/>
    <w:rsid w:val="005309EC"/>
    <w:rsid w:val="00535962"/>
    <w:rsid w:val="00540BA8"/>
    <w:rsid w:val="00540C2B"/>
    <w:rsid w:val="00542167"/>
    <w:rsid w:val="005431DE"/>
    <w:rsid w:val="005456DA"/>
    <w:rsid w:val="00550941"/>
    <w:rsid w:val="0055242D"/>
    <w:rsid w:val="00554857"/>
    <w:rsid w:val="00557373"/>
    <w:rsid w:val="005575DA"/>
    <w:rsid w:val="00560953"/>
    <w:rsid w:val="00561986"/>
    <w:rsid w:val="00562D2E"/>
    <w:rsid w:val="00563FDB"/>
    <w:rsid w:val="005659CA"/>
    <w:rsid w:val="005702F8"/>
    <w:rsid w:val="0057340D"/>
    <w:rsid w:val="00575461"/>
    <w:rsid w:val="00575770"/>
    <w:rsid w:val="00576396"/>
    <w:rsid w:val="00577041"/>
    <w:rsid w:val="0058024E"/>
    <w:rsid w:val="00580469"/>
    <w:rsid w:val="00580801"/>
    <w:rsid w:val="00582839"/>
    <w:rsid w:val="00584D33"/>
    <w:rsid w:val="00585DDA"/>
    <w:rsid w:val="005903D4"/>
    <w:rsid w:val="00591D10"/>
    <w:rsid w:val="00594C64"/>
    <w:rsid w:val="005961F4"/>
    <w:rsid w:val="005971FB"/>
    <w:rsid w:val="005A0AF0"/>
    <w:rsid w:val="005A0C97"/>
    <w:rsid w:val="005A2710"/>
    <w:rsid w:val="005A4D48"/>
    <w:rsid w:val="005A5133"/>
    <w:rsid w:val="005A7100"/>
    <w:rsid w:val="005B1004"/>
    <w:rsid w:val="005B282E"/>
    <w:rsid w:val="005B4095"/>
    <w:rsid w:val="005B42F6"/>
    <w:rsid w:val="005B5C99"/>
    <w:rsid w:val="005B5EBF"/>
    <w:rsid w:val="005C1360"/>
    <w:rsid w:val="005C309C"/>
    <w:rsid w:val="005C3C7C"/>
    <w:rsid w:val="005C448D"/>
    <w:rsid w:val="005C6E8D"/>
    <w:rsid w:val="005D16C3"/>
    <w:rsid w:val="005D4F83"/>
    <w:rsid w:val="005D6C90"/>
    <w:rsid w:val="005E2F20"/>
    <w:rsid w:val="005E3054"/>
    <w:rsid w:val="005E49F9"/>
    <w:rsid w:val="005E4D1F"/>
    <w:rsid w:val="005E5594"/>
    <w:rsid w:val="005E69D4"/>
    <w:rsid w:val="005E6EF0"/>
    <w:rsid w:val="005E7B58"/>
    <w:rsid w:val="005F3F88"/>
    <w:rsid w:val="00600EE7"/>
    <w:rsid w:val="00601614"/>
    <w:rsid w:val="00601E58"/>
    <w:rsid w:val="00603123"/>
    <w:rsid w:val="006070EC"/>
    <w:rsid w:val="00607AC8"/>
    <w:rsid w:val="00610EB3"/>
    <w:rsid w:val="00611B3F"/>
    <w:rsid w:val="00612824"/>
    <w:rsid w:val="00612CD9"/>
    <w:rsid w:val="00615B54"/>
    <w:rsid w:val="006202FE"/>
    <w:rsid w:val="006236C8"/>
    <w:rsid w:val="006251A3"/>
    <w:rsid w:val="00627F2B"/>
    <w:rsid w:val="00635184"/>
    <w:rsid w:val="006363F5"/>
    <w:rsid w:val="006400BF"/>
    <w:rsid w:val="0064073F"/>
    <w:rsid w:val="00641CC4"/>
    <w:rsid w:val="00644358"/>
    <w:rsid w:val="00644B62"/>
    <w:rsid w:val="00646290"/>
    <w:rsid w:val="006503D9"/>
    <w:rsid w:val="00650432"/>
    <w:rsid w:val="006506F2"/>
    <w:rsid w:val="00650EE6"/>
    <w:rsid w:val="006511A8"/>
    <w:rsid w:val="00651BEE"/>
    <w:rsid w:val="006579F1"/>
    <w:rsid w:val="00662E60"/>
    <w:rsid w:val="00663C45"/>
    <w:rsid w:val="00664390"/>
    <w:rsid w:val="00670E79"/>
    <w:rsid w:val="0067370B"/>
    <w:rsid w:val="006740A9"/>
    <w:rsid w:val="00675737"/>
    <w:rsid w:val="006762B2"/>
    <w:rsid w:val="0068305F"/>
    <w:rsid w:val="00683D5F"/>
    <w:rsid w:val="00684A3E"/>
    <w:rsid w:val="00684BD1"/>
    <w:rsid w:val="006855AE"/>
    <w:rsid w:val="00685674"/>
    <w:rsid w:val="006909B7"/>
    <w:rsid w:val="00690A82"/>
    <w:rsid w:val="006915EF"/>
    <w:rsid w:val="00693475"/>
    <w:rsid w:val="006936E0"/>
    <w:rsid w:val="006950FA"/>
    <w:rsid w:val="0069596F"/>
    <w:rsid w:val="00696A83"/>
    <w:rsid w:val="00696BE2"/>
    <w:rsid w:val="00697E3C"/>
    <w:rsid w:val="006A04DF"/>
    <w:rsid w:val="006A1BE7"/>
    <w:rsid w:val="006A21C8"/>
    <w:rsid w:val="006A2BBF"/>
    <w:rsid w:val="006A6CDA"/>
    <w:rsid w:val="006A6D44"/>
    <w:rsid w:val="006A79B0"/>
    <w:rsid w:val="006B2EC8"/>
    <w:rsid w:val="006B4C5C"/>
    <w:rsid w:val="006B5C49"/>
    <w:rsid w:val="006C051E"/>
    <w:rsid w:val="006C0EC9"/>
    <w:rsid w:val="006C2417"/>
    <w:rsid w:val="006C3178"/>
    <w:rsid w:val="006C48A9"/>
    <w:rsid w:val="006C4D18"/>
    <w:rsid w:val="006C5A8F"/>
    <w:rsid w:val="006C5C7C"/>
    <w:rsid w:val="006C6380"/>
    <w:rsid w:val="006C6E27"/>
    <w:rsid w:val="006C7034"/>
    <w:rsid w:val="006C73C2"/>
    <w:rsid w:val="006D0C72"/>
    <w:rsid w:val="006D3D23"/>
    <w:rsid w:val="006D4EBD"/>
    <w:rsid w:val="006D68D8"/>
    <w:rsid w:val="006D7B51"/>
    <w:rsid w:val="006E061F"/>
    <w:rsid w:val="006E1AC4"/>
    <w:rsid w:val="006E2FA9"/>
    <w:rsid w:val="006E39A5"/>
    <w:rsid w:val="006E3B48"/>
    <w:rsid w:val="006E6FAB"/>
    <w:rsid w:val="006E7278"/>
    <w:rsid w:val="006F1377"/>
    <w:rsid w:val="006F14C6"/>
    <w:rsid w:val="006F47F3"/>
    <w:rsid w:val="006F6E3D"/>
    <w:rsid w:val="006F7190"/>
    <w:rsid w:val="007004F6"/>
    <w:rsid w:val="007007EE"/>
    <w:rsid w:val="00701268"/>
    <w:rsid w:val="007032E7"/>
    <w:rsid w:val="00703417"/>
    <w:rsid w:val="007051EF"/>
    <w:rsid w:val="00706042"/>
    <w:rsid w:val="0070685D"/>
    <w:rsid w:val="007074D1"/>
    <w:rsid w:val="00707BCF"/>
    <w:rsid w:val="00710576"/>
    <w:rsid w:val="00713446"/>
    <w:rsid w:val="0071406D"/>
    <w:rsid w:val="007141E1"/>
    <w:rsid w:val="007151EF"/>
    <w:rsid w:val="007161D1"/>
    <w:rsid w:val="007162A6"/>
    <w:rsid w:val="007172DB"/>
    <w:rsid w:val="007172FD"/>
    <w:rsid w:val="00723FAA"/>
    <w:rsid w:val="0072434E"/>
    <w:rsid w:val="007258D6"/>
    <w:rsid w:val="00725CAD"/>
    <w:rsid w:val="007271C0"/>
    <w:rsid w:val="00727E5F"/>
    <w:rsid w:val="007327B7"/>
    <w:rsid w:val="007345A3"/>
    <w:rsid w:val="007413E2"/>
    <w:rsid w:val="007420AB"/>
    <w:rsid w:val="00742E88"/>
    <w:rsid w:val="00743306"/>
    <w:rsid w:val="00746672"/>
    <w:rsid w:val="0075037B"/>
    <w:rsid w:val="00756828"/>
    <w:rsid w:val="007605E3"/>
    <w:rsid w:val="00761525"/>
    <w:rsid w:val="00761E6D"/>
    <w:rsid w:val="007626AB"/>
    <w:rsid w:val="007670E4"/>
    <w:rsid w:val="0077099F"/>
    <w:rsid w:val="00773692"/>
    <w:rsid w:val="00773F65"/>
    <w:rsid w:val="007740C7"/>
    <w:rsid w:val="00775329"/>
    <w:rsid w:val="00782185"/>
    <w:rsid w:val="007822D3"/>
    <w:rsid w:val="00782437"/>
    <w:rsid w:val="00783E2D"/>
    <w:rsid w:val="0078484B"/>
    <w:rsid w:val="00784BA5"/>
    <w:rsid w:val="0078665A"/>
    <w:rsid w:val="00787652"/>
    <w:rsid w:val="00790CF6"/>
    <w:rsid w:val="0079123A"/>
    <w:rsid w:val="00796DDB"/>
    <w:rsid w:val="007A1071"/>
    <w:rsid w:val="007A7F68"/>
    <w:rsid w:val="007B291C"/>
    <w:rsid w:val="007B2946"/>
    <w:rsid w:val="007B5385"/>
    <w:rsid w:val="007B56FF"/>
    <w:rsid w:val="007B6463"/>
    <w:rsid w:val="007B681C"/>
    <w:rsid w:val="007C4F2E"/>
    <w:rsid w:val="007C730D"/>
    <w:rsid w:val="007D162F"/>
    <w:rsid w:val="007D1FDC"/>
    <w:rsid w:val="007D2274"/>
    <w:rsid w:val="007D6985"/>
    <w:rsid w:val="007D790B"/>
    <w:rsid w:val="007D7BEB"/>
    <w:rsid w:val="007D7F52"/>
    <w:rsid w:val="007E3463"/>
    <w:rsid w:val="007E41F1"/>
    <w:rsid w:val="007E43A7"/>
    <w:rsid w:val="007E545A"/>
    <w:rsid w:val="007E6BFC"/>
    <w:rsid w:val="007E731C"/>
    <w:rsid w:val="007F09F1"/>
    <w:rsid w:val="007F3208"/>
    <w:rsid w:val="007F457B"/>
    <w:rsid w:val="007F4E36"/>
    <w:rsid w:val="008005DC"/>
    <w:rsid w:val="008027A5"/>
    <w:rsid w:val="008029B8"/>
    <w:rsid w:val="00805938"/>
    <w:rsid w:val="00807FB0"/>
    <w:rsid w:val="008141F4"/>
    <w:rsid w:val="008165EE"/>
    <w:rsid w:val="00817008"/>
    <w:rsid w:val="008208D8"/>
    <w:rsid w:val="00822F19"/>
    <w:rsid w:val="0082507F"/>
    <w:rsid w:val="0082664E"/>
    <w:rsid w:val="00826F99"/>
    <w:rsid w:val="00830EC8"/>
    <w:rsid w:val="00832FE1"/>
    <w:rsid w:val="00833281"/>
    <w:rsid w:val="00835841"/>
    <w:rsid w:val="00837E9E"/>
    <w:rsid w:val="008402F3"/>
    <w:rsid w:val="00840678"/>
    <w:rsid w:val="00842AFC"/>
    <w:rsid w:val="00843D7A"/>
    <w:rsid w:val="00846B04"/>
    <w:rsid w:val="0085422D"/>
    <w:rsid w:val="00855104"/>
    <w:rsid w:val="00855C4F"/>
    <w:rsid w:val="00856290"/>
    <w:rsid w:val="00856DF0"/>
    <w:rsid w:val="0086221A"/>
    <w:rsid w:val="008634F4"/>
    <w:rsid w:val="0086612F"/>
    <w:rsid w:val="008662B7"/>
    <w:rsid w:val="00867912"/>
    <w:rsid w:val="00872383"/>
    <w:rsid w:val="008729C4"/>
    <w:rsid w:val="00873CA8"/>
    <w:rsid w:val="00880C92"/>
    <w:rsid w:val="00881166"/>
    <w:rsid w:val="00881FAA"/>
    <w:rsid w:val="00882927"/>
    <w:rsid w:val="008868FB"/>
    <w:rsid w:val="008869E6"/>
    <w:rsid w:val="00887BF7"/>
    <w:rsid w:val="00887FBC"/>
    <w:rsid w:val="00892E71"/>
    <w:rsid w:val="008936BB"/>
    <w:rsid w:val="00895B43"/>
    <w:rsid w:val="0089733B"/>
    <w:rsid w:val="008A05BD"/>
    <w:rsid w:val="008A2529"/>
    <w:rsid w:val="008A3128"/>
    <w:rsid w:val="008A39F1"/>
    <w:rsid w:val="008A4E1C"/>
    <w:rsid w:val="008A5767"/>
    <w:rsid w:val="008A5A39"/>
    <w:rsid w:val="008A6509"/>
    <w:rsid w:val="008A67C6"/>
    <w:rsid w:val="008B3D24"/>
    <w:rsid w:val="008B4146"/>
    <w:rsid w:val="008B416A"/>
    <w:rsid w:val="008B4196"/>
    <w:rsid w:val="008B4487"/>
    <w:rsid w:val="008B48C7"/>
    <w:rsid w:val="008B74E4"/>
    <w:rsid w:val="008C650A"/>
    <w:rsid w:val="008D0AC8"/>
    <w:rsid w:val="008D47EE"/>
    <w:rsid w:val="008D6395"/>
    <w:rsid w:val="008E1D7C"/>
    <w:rsid w:val="008E1F2B"/>
    <w:rsid w:val="008E29E9"/>
    <w:rsid w:val="008E73D1"/>
    <w:rsid w:val="008E7C9F"/>
    <w:rsid w:val="008E7FC7"/>
    <w:rsid w:val="008F0B38"/>
    <w:rsid w:val="008F1E89"/>
    <w:rsid w:val="008F55F9"/>
    <w:rsid w:val="008F5E84"/>
    <w:rsid w:val="008F5EA5"/>
    <w:rsid w:val="008F657F"/>
    <w:rsid w:val="008F667A"/>
    <w:rsid w:val="008F7562"/>
    <w:rsid w:val="008F7EFC"/>
    <w:rsid w:val="0090402C"/>
    <w:rsid w:val="009153C0"/>
    <w:rsid w:val="009172D5"/>
    <w:rsid w:val="009214E5"/>
    <w:rsid w:val="00923670"/>
    <w:rsid w:val="00935ABE"/>
    <w:rsid w:val="00935DD6"/>
    <w:rsid w:val="009446CF"/>
    <w:rsid w:val="00944A89"/>
    <w:rsid w:val="00945C6C"/>
    <w:rsid w:val="00950F67"/>
    <w:rsid w:val="00953D93"/>
    <w:rsid w:val="0095758F"/>
    <w:rsid w:val="009579CE"/>
    <w:rsid w:val="009609E2"/>
    <w:rsid w:val="00960ED3"/>
    <w:rsid w:val="00962703"/>
    <w:rsid w:val="00962D48"/>
    <w:rsid w:val="00964B98"/>
    <w:rsid w:val="00967A77"/>
    <w:rsid w:val="00967ED3"/>
    <w:rsid w:val="00972C24"/>
    <w:rsid w:val="009743E0"/>
    <w:rsid w:val="00977459"/>
    <w:rsid w:val="00980CFA"/>
    <w:rsid w:val="00986087"/>
    <w:rsid w:val="00986245"/>
    <w:rsid w:val="009875A8"/>
    <w:rsid w:val="00987EB6"/>
    <w:rsid w:val="00990622"/>
    <w:rsid w:val="00992582"/>
    <w:rsid w:val="00995B7C"/>
    <w:rsid w:val="00995DE8"/>
    <w:rsid w:val="00997146"/>
    <w:rsid w:val="009A6D5C"/>
    <w:rsid w:val="009A7365"/>
    <w:rsid w:val="009B2CFE"/>
    <w:rsid w:val="009B45BA"/>
    <w:rsid w:val="009B4A69"/>
    <w:rsid w:val="009B4E24"/>
    <w:rsid w:val="009B5572"/>
    <w:rsid w:val="009B562D"/>
    <w:rsid w:val="009B5FF9"/>
    <w:rsid w:val="009B6C9F"/>
    <w:rsid w:val="009C1107"/>
    <w:rsid w:val="009C5954"/>
    <w:rsid w:val="009C5A70"/>
    <w:rsid w:val="009D0F1E"/>
    <w:rsid w:val="009D2E4F"/>
    <w:rsid w:val="009D2F34"/>
    <w:rsid w:val="009D5A4D"/>
    <w:rsid w:val="009D6FC0"/>
    <w:rsid w:val="009E39E0"/>
    <w:rsid w:val="009E4647"/>
    <w:rsid w:val="009E590C"/>
    <w:rsid w:val="009E6292"/>
    <w:rsid w:val="009E6B33"/>
    <w:rsid w:val="009E7354"/>
    <w:rsid w:val="009F0CAE"/>
    <w:rsid w:val="009F3100"/>
    <w:rsid w:val="009F3739"/>
    <w:rsid w:val="009F59FD"/>
    <w:rsid w:val="00A00603"/>
    <w:rsid w:val="00A00A05"/>
    <w:rsid w:val="00A03B5D"/>
    <w:rsid w:val="00A0639B"/>
    <w:rsid w:val="00A115B2"/>
    <w:rsid w:val="00A12BFE"/>
    <w:rsid w:val="00A14406"/>
    <w:rsid w:val="00A1455A"/>
    <w:rsid w:val="00A17B06"/>
    <w:rsid w:val="00A25112"/>
    <w:rsid w:val="00A2731A"/>
    <w:rsid w:val="00A3049D"/>
    <w:rsid w:val="00A30C4D"/>
    <w:rsid w:val="00A34ABA"/>
    <w:rsid w:val="00A353F0"/>
    <w:rsid w:val="00A37DE2"/>
    <w:rsid w:val="00A4089D"/>
    <w:rsid w:val="00A51689"/>
    <w:rsid w:val="00A53E67"/>
    <w:rsid w:val="00A554FF"/>
    <w:rsid w:val="00A5661C"/>
    <w:rsid w:val="00A57620"/>
    <w:rsid w:val="00A60728"/>
    <w:rsid w:val="00A6291B"/>
    <w:rsid w:val="00A66831"/>
    <w:rsid w:val="00A66EB8"/>
    <w:rsid w:val="00A75936"/>
    <w:rsid w:val="00A766A1"/>
    <w:rsid w:val="00A771B5"/>
    <w:rsid w:val="00A804A5"/>
    <w:rsid w:val="00A80DAF"/>
    <w:rsid w:val="00A82C5F"/>
    <w:rsid w:val="00A862AF"/>
    <w:rsid w:val="00A864EA"/>
    <w:rsid w:val="00A90871"/>
    <w:rsid w:val="00A90BE9"/>
    <w:rsid w:val="00A90FE5"/>
    <w:rsid w:val="00A92080"/>
    <w:rsid w:val="00A923EF"/>
    <w:rsid w:val="00A9522B"/>
    <w:rsid w:val="00A95441"/>
    <w:rsid w:val="00A958B1"/>
    <w:rsid w:val="00A967C5"/>
    <w:rsid w:val="00A96EEA"/>
    <w:rsid w:val="00AA14D4"/>
    <w:rsid w:val="00AA2E97"/>
    <w:rsid w:val="00AA5FC9"/>
    <w:rsid w:val="00AB1283"/>
    <w:rsid w:val="00AB280F"/>
    <w:rsid w:val="00AB4DF7"/>
    <w:rsid w:val="00AB6BAE"/>
    <w:rsid w:val="00AB7E67"/>
    <w:rsid w:val="00AC1A10"/>
    <w:rsid w:val="00AC1E1E"/>
    <w:rsid w:val="00AC2015"/>
    <w:rsid w:val="00AC43B2"/>
    <w:rsid w:val="00AC4EB0"/>
    <w:rsid w:val="00AC5F5C"/>
    <w:rsid w:val="00AC63CF"/>
    <w:rsid w:val="00AC75A8"/>
    <w:rsid w:val="00AC7A31"/>
    <w:rsid w:val="00AD0382"/>
    <w:rsid w:val="00AD0640"/>
    <w:rsid w:val="00AD0AF8"/>
    <w:rsid w:val="00AD2F83"/>
    <w:rsid w:val="00AD4178"/>
    <w:rsid w:val="00AD584C"/>
    <w:rsid w:val="00AD5E04"/>
    <w:rsid w:val="00AD7E3B"/>
    <w:rsid w:val="00AE15D7"/>
    <w:rsid w:val="00AE271B"/>
    <w:rsid w:val="00AE3388"/>
    <w:rsid w:val="00AE6436"/>
    <w:rsid w:val="00AE6A62"/>
    <w:rsid w:val="00AE7F80"/>
    <w:rsid w:val="00AF1992"/>
    <w:rsid w:val="00AF2991"/>
    <w:rsid w:val="00AF2A34"/>
    <w:rsid w:val="00AF3EBC"/>
    <w:rsid w:val="00AF4092"/>
    <w:rsid w:val="00AF5262"/>
    <w:rsid w:val="00AF7161"/>
    <w:rsid w:val="00B01D17"/>
    <w:rsid w:val="00B03124"/>
    <w:rsid w:val="00B03615"/>
    <w:rsid w:val="00B03843"/>
    <w:rsid w:val="00B04CD7"/>
    <w:rsid w:val="00B05758"/>
    <w:rsid w:val="00B058A0"/>
    <w:rsid w:val="00B06BE5"/>
    <w:rsid w:val="00B076D7"/>
    <w:rsid w:val="00B11396"/>
    <w:rsid w:val="00B131D9"/>
    <w:rsid w:val="00B14E92"/>
    <w:rsid w:val="00B16A37"/>
    <w:rsid w:val="00B17637"/>
    <w:rsid w:val="00B2117C"/>
    <w:rsid w:val="00B21F46"/>
    <w:rsid w:val="00B21F7A"/>
    <w:rsid w:val="00B25BDA"/>
    <w:rsid w:val="00B26198"/>
    <w:rsid w:val="00B27C3C"/>
    <w:rsid w:val="00B3014E"/>
    <w:rsid w:val="00B305D1"/>
    <w:rsid w:val="00B3081A"/>
    <w:rsid w:val="00B35196"/>
    <w:rsid w:val="00B354E6"/>
    <w:rsid w:val="00B41E36"/>
    <w:rsid w:val="00B50DD1"/>
    <w:rsid w:val="00B51A08"/>
    <w:rsid w:val="00B5431A"/>
    <w:rsid w:val="00B546B5"/>
    <w:rsid w:val="00B55109"/>
    <w:rsid w:val="00B61833"/>
    <w:rsid w:val="00B648D8"/>
    <w:rsid w:val="00B674DC"/>
    <w:rsid w:val="00B67FB0"/>
    <w:rsid w:val="00B71820"/>
    <w:rsid w:val="00B7257E"/>
    <w:rsid w:val="00B728FA"/>
    <w:rsid w:val="00B72E38"/>
    <w:rsid w:val="00B73F85"/>
    <w:rsid w:val="00B774A2"/>
    <w:rsid w:val="00B7757F"/>
    <w:rsid w:val="00B81A69"/>
    <w:rsid w:val="00B826C9"/>
    <w:rsid w:val="00B82AD7"/>
    <w:rsid w:val="00B84254"/>
    <w:rsid w:val="00B86C79"/>
    <w:rsid w:val="00B86CE6"/>
    <w:rsid w:val="00B90055"/>
    <w:rsid w:val="00B94003"/>
    <w:rsid w:val="00B94A26"/>
    <w:rsid w:val="00B950D7"/>
    <w:rsid w:val="00BA1FA9"/>
    <w:rsid w:val="00BA4D0A"/>
    <w:rsid w:val="00BB1E68"/>
    <w:rsid w:val="00BB610F"/>
    <w:rsid w:val="00BB7423"/>
    <w:rsid w:val="00BC03AE"/>
    <w:rsid w:val="00BC0F34"/>
    <w:rsid w:val="00BC285A"/>
    <w:rsid w:val="00BC4D25"/>
    <w:rsid w:val="00BC4FC6"/>
    <w:rsid w:val="00BD13CE"/>
    <w:rsid w:val="00BD5E45"/>
    <w:rsid w:val="00BE3DBD"/>
    <w:rsid w:val="00BE4299"/>
    <w:rsid w:val="00BE7034"/>
    <w:rsid w:val="00BF020C"/>
    <w:rsid w:val="00C015DF"/>
    <w:rsid w:val="00C0195C"/>
    <w:rsid w:val="00C0291F"/>
    <w:rsid w:val="00C11359"/>
    <w:rsid w:val="00C11461"/>
    <w:rsid w:val="00C14C37"/>
    <w:rsid w:val="00C1507E"/>
    <w:rsid w:val="00C167CB"/>
    <w:rsid w:val="00C17DB9"/>
    <w:rsid w:val="00C209D3"/>
    <w:rsid w:val="00C22C26"/>
    <w:rsid w:val="00C23239"/>
    <w:rsid w:val="00C245A6"/>
    <w:rsid w:val="00C26474"/>
    <w:rsid w:val="00C3112D"/>
    <w:rsid w:val="00C34D25"/>
    <w:rsid w:val="00C37214"/>
    <w:rsid w:val="00C37AC1"/>
    <w:rsid w:val="00C40538"/>
    <w:rsid w:val="00C42A7C"/>
    <w:rsid w:val="00C449E8"/>
    <w:rsid w:val="00C4560E"/>
    <w:rsid w:val="00C462A1"/>
    <w:rsid w:val="00C4732B"/>
    <w:rsid w:val="00C53ADF"/>
    <w:rsid w:val="00C54779"/>
    <w:rsid w:val="00C600C5"/>
    <w:rsid w:val="00C62482"/>
    <w:rsid w:val="00C62A50"/>
    <w:rsid w:val="00C65912"/>
    <w:rsid w:val="00C70398"/>
    <w:rsid w:val="00C728BA"/>
    <w:rsid w:val="00C72A8C"/>
    <w:rsid w:val="00C73798"/>
    <w:rsid w:val="00C7443E"/>
    <w:rsid w:val="00C751B4"/>
    <w:rsid w:val="00C756BF"/>
    <w:rsid w:val="00C76857"/>
    <w:rsid w:val="00C8199B"/>
    <w:rsid w:val="00C826C2"/>
    <w:rsid w:val="00C84CC6"/>
    <w:rsid w:val="00C86DD4"/>
    <w:rsid w:val="00C90EF5"/>
    <w:rsid w:val="00C92B71"/>
    <w:rsid w:val="00C96B7C"/>
    <w:rsid w:val="00CA52B3"/>
    <w:rsid w:val="00CA621F"/>
    <w:rsid w:val="00CB0A37"/>
    <w:rsid w:val="00CB1596"/>
    <w:rsid w:val="00CB1F8E"/>
    <w:rsid w:val="00CB2187"/>
    <w:rsid w:val="00CB3DDE"/>
    <w:rsid w:val="00CB7221"/>
    <w:rsid w:val="00CC1A0E"/>
    <w:rsid w:val="00CC1B9F"/>
    <w:rsid w:val="00CC2623"/>
    <w:rsid w:val="00CC320D"/>
    <w:rsid w:val="00CC4380"/>
    <w:rsid w:val="00CC7FD4"/>
    <w:rsid w:val="00CD0080"/>
    <w:rsid w:val="00CD0A25"/>
    <w:rsid w:val="00CD2B99"/>
    <w:rsid w:val="00CD4CAC"/>
    <w:rsid w:val="00CD5891"/>
    <w:rsid w:val="00CD6315"/>
    <w:rsid w:val="00CD7879"/>
    <w:rsid w:val="00CD7C43"/>
    <w:rsid w:val="00CE2CA3"/>
    <w:rsid w:val="00CE39A5"/>
    <w:rsid w:val="00CE5766"/>
    <w:rsid w:val="00CE73F6"/>
    <w:rsid w:val="00CE74FF"/>
    <w:rsid w:val="00CF090E"/>
    <w:rsid w:val="00CF1AEF"/>
    <w:rsid w:val="00CF5000"/>
    <w:rsid w:val="00CF50B5"/>
    <w:rsid w:val="00CF74C6"/>
    <w:rsid w:val="00D04012"/>
    <w:rsid w:val="00D04348"/>
    <w:rsid w:val="00D05225"/>
    <w:rsid w:val="00D06DCB"/>
    <w:rsid w:val="00D075C4"/>
    <w:rsid w:val="00D1074C"/>
    <w:rsid w:val="00D137A4"/>
    <w:rsid w:val="00D13D94"/>
    <w:rsid w:val="00D14583"/>
    <w:rsid w:val="00D14E48"/>
    <w:rsid w:val="00D16B97"/>
    <w:rsid w:val="00D17B45"/>
    <w:rsid w:val="00D2211A"/>
    <w:rsid w:val="00D229D0"/>
    <w:rsid w:val="00D231AC"/>
    <w:rsid w:val="00D2735E"/>
    <w:rsid w:val="00D309CD"/>
    <w:rsid w:val="00D33D39"/>
    <w:rsid w:val="00D34FBD"/>
    <w:rsid w:val="00D369D0"/>
    <w:rsid w:val="00D37A94"/>
    <w:rsid w:val="00D41B8C"/>
    <w:rsid w:val="00D4260D"/>
    <w:rsid w:val="00D4350E"/>
    <w:rsid w:val="00D43DC1"/>
    <w:rsid w:val="00D444EA"/>
    <w:rsid w:val="00D52CDA"/>
    <w:rsid w:val="00D5351E"/>
    <w:rsid w:val="00D535E2"/>
    <w:rsid w:val="00D53A12"/>
    <w:rsid w:val="00D5569F"/>
    <w:rsid w:val="00D60422"/>
    <w:rsid w:val="00D615B1"/>
    <w:rsid w:val="00D64C94"/>
    <w:rsid w:val="00D724E9"/>
    <w:rsid w:val="00D72918"/>
    <w:rsid w:val="00D73356"/>
    <w:rsid w:val="00D73A8B"/>
    <w:rsid w:val="00D7457F"/>
    <w:rsid w:val="00D7467E"/>
    <w:rsid w:val="00D775F9"/>
    <w:rsid w:val="00D813D2"/>
    <w:rsid w:val="00D83489"/>
    <w:rsid w:val="00D834F7"/>
    <w:rsid w:val="00D83AA7"/>
    <w:rsid w:val="00D87E9D"/>
    <w:rsid w:val="00D91D61"/>
    <w:rsid w:val="00D936D4"/>
    <w:rsid w:val="00D94626"/>
    <w:rsid w:val="00D946AD"/>
    <w:rsid w:val="00D949A2"/>
    <w:rsid w:val="00DA1DFA"/>
    <w:rsid w:val="00DA25C9"/>
    <w:rsid w:val="00DA2E0D"/>
    <w:rsid w:val="00DA4453"/>
    <w:rsid w:val="00DA54F0"/>
    <w:rsid w:val="00DA5DAB"/>
    <w:rsid w:val="00DA6075"/>
    <w:rsid w:val="00DA7CE0"/>
    <w:rsid w:val="00DB1590"/>
    <w:rsid w:val="00DB48F9"/>
    <w:rsid w:val="00DB51B6"/>
    <w:rsid w:val="00DB5460"/>
    <w:rsid w:val="00DC086D"/>
    <w:rsid w:val="00DC0B33"/>
    <w:rsid w:val="00DC12D6"/>
    <w:rsid w:val="00DC4F9B"/>
    <w:rsid w:val="00DD15F4"/>
    <w:rsid w:val="00DD447D"/>
    <w:rsid w:val="00DD48E0"/>
    <w:rsid w:val="00DD6001"/>
    <w:rsid w:val="00DD65A8"/>
    <w:rsid w:val="00DE0396"/>
    <w:rsid w:val="00DE21FB"/>
    <w:rsid w:val="00DE5965"/>
    <w:rsid w:val="00DE695E"/>
    <w:rsid w:val="00DE6960"/>
    <w:rsid w:val="00DF109F"/>
    <w:rsid w:val="00DF30E9"/>
    <w:rsid w:val="00DF606A"/>
    <w:rsid w:val="00DF74A1"/>
    <w:rsid w:val="00DF75BA"/>
    <w:rsid w:val="00DF7862"/>
    <w:rsid w:val="00E02761"/>
    <w:rsid w:val="00E05321"/>
    <w:rsid w:val="00E10DA5"/>
    <w:rsid w:val="00E11F40"/>
    <w:rsid w:val="00E13E39"/>
    <w:rsid w:val="00E16C51"/>
    <w:rsid w:val="00E17A06"/>
    <w:rsid w:val="00E17A56"/>
    <w:rsid w:val="00E17E26"/>
    <w:rsid w:val="00E21A65"/>
    <w:rsid w:val="00E22191"/>
    <w:rsid w:val="00E22288"/>
    <w:rsid w:val="00E25D41"/>
    <w:rsid w:val="00E3060B"/>
    <w:rsid w:val="00E31952"/>
    <w:rsid w:val="00E33A55"/>
    <w:rsid w:val="00E34B18"/>
    <w:rsid w:val="00E37754"/>
    <w:rsid w:val="00E415C2"/>
    <w:rsid w:val="00E427AC"/>
    <w:rsid w:val="00E42AFF"/>
    <w:rsid w:val="00E4467D"/>
    <w:rsid w:val="00E4470B"/>
    <w:rsid w:val="00E44A6D"/>
    <w:rsid w:val="00E464B7"/>
    <w:rsid w:val="00E504C4"/>
    <w:rsid w:val="00E5191D"/>
    <w:rsid w:val="00E51D4A"/>
    <w:rsid w:val="00E55927"/>
    <w:rsid w:val="00E55C59"/>
    <w:rsid w:val="00E60F95"/>
    <w:rsid w:val="00E64C4B"/>
    <w:rsid w:val="00E64E2E"/>
    <w:rsid w:val="00E65979"/>
    <w:rsid w:val="00E70164"/>
    <w:rsid w:val="00E703E4"/>
    <w:rsid w:val="00E70F64"/>
    <w:rsid w:val="00E7188D"/>
    <w:rsid w:val="00E72B4A"/>
    <w:rsid w:val="00E72B8A"/>
    <w:rsid w:val="00E73C9C"/>
    <w:rsid w:val="00E745E8"/>
    <w:rsid w:val="00E77BE0"/>
    <w:rsid w:val="00E80B40"/>
    <w:rsid w:val="00E82194"/>
    <w:rsid w:val="00E84C72"/>
    <w:rsid w:val="00E85072"/>
    <w:rsid w:val="00E858AA"/>
    <w:rsid w:val="00E87AC1"/>
    <w:rsid w:val="00E87B03"/>
    <w:rsid w:val="00E87F62"/>
    <w:rsid w:val="00E96729"/>
    <w:rsid w:val="00E96D45"/>
    <w:rsid w:val="00E977F6"/>
    <w:rsid w:val="00EA055E"/>
    <w:rsid w:val="00EA2502"/>
    <w:rsid w:val="00EA4B7D"/>
    <w:rsid w:val="00EA53AF"/>
    <w:rsid w:val="00EA58CA"/>
    <w:rsid w:val="00EA7F01"/>
    <w:rsid w:val="00EB0CA7"/>
    <w:rsid w:val="00EB29B8"/>
    <w:rsid w:val="00EB3575"/>
    <w:rsid w:val="00EB5D7A"/>
    <w:rsid w:val="00EB7550"/>
    <w:rsid w:val="00EC4FB1"/>
    <w:rsid w:val="00EC6192"/>
    <w:rsid w:val="00ED06F8"/>
    <w:rsid w:val="00ED0B93"/>
    <w:rsid w:val="00ED1A24"/>
    <w:rsid w:val="00ED3BFF"/>
    <w:rsid w:val="00ED4FE1"/>
    <w:rsid w:val="00ED5443"/>
    <w:rsid w:val="00ED63D9"/>
    <w:rsid w:val="00ED6EF9"/>
    <w:rsid w:val="00ED7275"/>
    <w:rsid w:val="00ED7EA4"/>
    <w:rsid w:val="00EE395E"/>
    <w:rsid w:val="00EE5C3E"/>
    <w:rsid w:val="00EE664F"/>
    <w:rsid w:val="00EE72A2"/>
    <w:rsid w:val="00EE735B"/>
    <w:rsid w:val="00EF1B93"/>
    <w:rsid w:val="00EF6649"/>
    <w:rsid w:val="00EF695C"/>
    <w:rsid w:val="00EF6B39"/>
    <w:rsid w:val="00EF6BA1"/>
    <w:rsid w:val="00F00210"/>
    <w:rsid w:val="00F008B3"/>
    <w:rsid w:val="00F00B06"/>
    <w:rsid w:val="00F01F6E"/>
    <w:rsid w:val="00F028DD"/>
    <w:rsid w:val="00F02A34"/>
    <w:rsid w:val="00F0630C"/>
    <w:rsid w:val="00F07473"/>
    <w:rsid w:val="00F11D1A"/>
    <w:rsid w:val="00F1381A"/>
    <w:rsid w:val="00F14E66"/>
    <w:rsid w:val="00F14ED2"/>
    <w:rsid w:val="00F14EE7"/>
    <w:rsid w:val="00F2034A"/>
    <w:rsid w:val="00F22EBA"/>
    <w:rsid w:val="00F23CB3"/>
    <w:rsid w:val="00F248F8"/>
    <w:rsid w:val="00F25A0D"/>
    <w:rsid w:val="00F32237"/>
    <w:rsid w:val="00F32502"/>
    <w:rsid w:val="00F328F9"/>
    <w:rsid w:val="00F32D0A"/>
    <w:rsid w:val="00F35A5E"/>
    <w:rsid w:val="00F36C85"/>
    <w:rsid w:val="00F3718A"/>
    <w:rsid w:val="00F40C92"/>
    <w:rsid w:val="00F43023"/>
    <w:rsid w:val="00F434DC"/>
    <w:rsid w:val="00F4585D"/>
    <w:rsid w:val="00F47451"/>
    <w:rsid w:val="00F5447C"/>
    <w:rsid w:val="00F572E3"/>
    <w:rsid w:val="00F574D6"/>
    <w:rsid w:val="00F57688"/>
    <w:rsid w:val="00F61D05"/>
    <w:rsid w:val="00F6234E"/>
    <w:rsid w:val="00F624AA"/>
    <w:rsid w:val="00F62B9F"/>
    <w:rsid w:val="00F64176"/>
    <w:rsid w:val="00F65FF9"/>
    <w:rsid w:val="00F6623C"/>
    <w:rsid w:val="00F67756"/>
    <w:rsid w:val="00F7036B"/>
    <w:rsid w:val="00F71B10"/>
    <w:rsid w:val="00F7259D"/>
    <w:rsid w:val="00F746F5"/>
    <w:rsid w:val="00F7523C"/>
    <w:rsid w:val="00F76D27"/>
    <w:rsid w:val="00F76D57"/>
    <w:rsid w:val="00F826E9"/>
    <w:rsid w:val="00F848A2"/>
    <w:rsid w:val="00F863C2"/>
    <w:rsid w:val="00F86F92"/>
    <w:rsid w:val="00F87280"/>
    <w:rsid w:val="00F90A60"/>
    <w:rsid w:val="00F91553"/>
    <w:rsid w:val="00F9246D"/>
    <w:rsid w:val="00F93D29"/>
    <w:rsid w:val="00F9593F"/>
    <w:rsid w:val="00F95F35"/>
    <w:rsid w:val="00FA01E3"/>
    <w:rsid w:val="00FA0B7D"/>
    <w:rsid w:val="00FA2470"/>
    <w:rsid w:val="00FA33A8"/>
    <w:rsid w:val="00FB0C7D"/>
    <w:rsid w:val="00FB1249"/>
    <w:rsid w:val="00FB1254"/>
    <w:rsid w:val="00FB2250"/>
    <w:rsid w:val="00FB2904"/>
    <w:rsid w:val="00FB4E2F"/>
    <w:rsid w:val="00FC039C"/>
    <w:rsid w:val="00FC086D"/>
    <w:rsid w:val="00FC50A8"/>
    <w:rsid w:val="00FD03A8"/>
    <w:rsid w:val="00FD250D"/>
    <w:rsid w:val="00FD3C6F"/>
    <w:rsid w:val="00FD424D"/>
    <w:rsid w:val="00FD7368"/>
    <w:rsid w:val="00FE184A"/>
    <w:rsid w:val="00FE1C53"/>
    <w:rsid w:val="00FE503A"/>
    <w:rsid w:val="00FE5D4D"/>
    <w:rsid w:val="00FE5E39"/>
    <w:rsid w:val="00FE625A"/>
    <w:rsid w:val="00FE6683"/>
    <w:rsid w:val="00FE7413"/>
    <w:rsid w:val="00FF03AC"/>
    <w:rsid w:val="00FF28F6"/>
    <w:rsid w:val="00FF409D"/>
    <w:rsid w:val="00FF4B04"/>
    <w:rsid w:val="00FF7099"/>
    <w:rsid w:val="00FF70A3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11D5B"/>
  <w15:chartTrackingRefBased/>
  <w15:docId w15:val="{1C16FAAE-9E99-4DD0-B66A-BFB49A3C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C462A1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88"/>
  </w:style>
  <w:style w:type="paragraph" w:styleId="Footer">
    <w:name w:val="footer"/>
    <w:basedOn w:val="Normal"/>
    <w:link w:val="Foot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88"/>
  </w:style>
  <w:style w:type="paragraph" w:styleId="Caption">
    <w:name w:val="caption"/>
    <w:basedOn w:val="Normal"/>
    <w:next w:val="Normal"/>
    <w:uiPriority w:val="35"/>
    <w:unhideWhenUsed/>
    <w:qFormat/>
    <w:rsid w:val="00E446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53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0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.docx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s://doi.org/10.1080/02664763.2015.1077941" TargetMode="External"/><Relationship Id="rId7" Type="http://schemas.openxmlformats.org/officeDocument/2006/relationships/header" Target="header2.xml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hyperlink" Target="https://cs.brown.edu/courses/cs100/homework/homework-3-part-ii/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5b8edcfd5ce8d99e/Documents/Custom%20Office%20Templates/APA-Cover-Page-Template-Ne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APA-Cover-Page-Template-New.dotm</Template>
  <TotalTime>493</TotalTime>
  <Pages>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Miner</cp:lastModifiedBy>
  <cp:revision>17</cp:revision>
  <dcterms:created xsi:type="dcterms:W3CDTF">2020-01-12T11:24:00Z</dcterms:created>
  <dcterms:modified xsi:type="dcterms:W3CDTF">2020-01-12T21:20:00Z</dcterms:modified>
</cp:coreProperties>
</file>