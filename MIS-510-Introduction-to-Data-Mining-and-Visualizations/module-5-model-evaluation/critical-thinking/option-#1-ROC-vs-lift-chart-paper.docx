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CAF95" w14:textId="6BF717D9" w:rsidR="00C462A1" w:rsidRDefault="00595198" w:rsidP="00C462A1">
      <w:pPr>
        <w:spacing w:after="0" w:line="480" w:lineRule="auto"/>
        <w:jc w:val="center"/>
      </w:pPr>
      <w:r>
        <w:t>Option #1</w:t>
      </w:r>
      <w:r w:rsidR="00316034">
        <w:t>:</w:t>
      </w:r>
      <w:r>
        <w:t xml:space="preserve"> ROC vs</w:t>
      </w:r>
      <w:r w:rsidR="000E5D66">
        <w:t>.</w:t>
      </w:r>
      <w:r>
        <w:t xml:space="preserve"> Lift Chart</w:t>
      </w:r>
    </w:p>
    <w:p w14:paraId="0478C252" w14:textId="77777777" w:rsidR="00C462A1" w:rsidRPr="00173365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173365">
        <w:rPr>
          <w:rStyle w:val="fnt0"/>
          <w:rFonts w:cs="Times New Roman"/>
          <w:szCs w:val="24"/>
        </w:rPr>
        <w:t>Scott Miner</w:t>
      </w:r>
    </w:p>
    <w:p w14:paraId="27C37971" w14:textId="77777777" w:rsidR="005F3F88" w:rsidRDefault="00C462A1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  <w:sectPr w:rsidR="005F3F88" w:rsidSect="005F3F8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  <w:r w:rsidRPr="00173365">
        <w:rPr>
          <w:rStyle w:val="fnt0"/>
          <w:rFonts w:cs="Times New Roman"/>
          <w:szCs w:val="24"/>
        </w:rPr>
        <w:t>Colorado State University – Global Campus</w:t>
      </w:r>
    </w:p>
    <w:p w14:paraId="111699A1" w14:textId="1507502D" w:rsidR="00C462A1" w:rsidRDefault="00595198" w:rsidP="00C462A1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 w:rsidRPr="00595198">
        <w:rPr>
          <w:rStyle w:val="fnt0"/>
          <w:rFonts w:cs="Times New Roman"/>
          <w:b/>
          <w:szCs w:val="24"/>
        </w:rPr>
        <w:lastRenderedPageBreak/>
        <w:t>Option #1</w:t>
      </w:r>
      <w:r w:rsidR="00316034">
        <w:rPr>
          <w:rStyle w:val="fnt0"/>
          <w:rFonts w:cs="Times New Roman"/>
          <w:b/>
          <w:szCs w:val="24"/>
        </w:rPr>
        <w:t>:</w:t>
      </w:r>
      <w:r w:rsidRPr="00595198">
        <w:rPr>
          <w:rStyle w:val="fnt0"/>
          <w:rFonts w:cs="Times New Roman"/>
          <w:b/>
          <w:szCs w:val="24"/>
        </w:rPr>
        <w:t xml:space="preserve"> ROC vs</w:t>
      </w:r>
      <w:r w:rsidR="00DE3335">
        <w:rPr>
          <w:rStyle w:val="fnt0"/>
          <w:rFonts w:cs="Times New Roman"/>
          <w:b/>
          <w:szCs w:val="24"/>
        </w:rPr>
        <w:t>.</w:t>
      </w:r>
      <w:r w:rsidRPr="00595198">
        <w:rPr>
          <w:rStyle w:val="fnt0"/>
          <w:rFonts w:cs="Times New Roman"/>
          <w:b/>
          <w:szCs w:val="24"/>
        </w:rPr>
        <w:t xml:space="preserve"> Lift Chart</w:t>
      </w:r>
    </w:p>
    <w:p w14:paraId="1B0F6174" w14:textId="18A2C008" w:rsidR="00553516" w:rsidRDefault="004904DB" w:rsidP="003E5A39">
      <w:pPr>
        <w:spacing w:after="0" w:line="480" w:lineRule="auto"/>
        <w:rPr>
          <w:rStyle w:val="fnt0"/>
          <w:rFonts w:eastAsiaTheme="minorEastAsia" w:cs="Times New Roman"/>
          <w:szCs w:val="24"/>
        </w:rPr>
      </w:pPr>
      <w:r>
        <w:rPr>
          <w:rFonts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5ED9099C" wp14:editId="7A77275E">
                <wp:simplePos x="0" y="0"/>
                <wp:positionH relativeFrom="column">
                  <wp:posOffset>3877294</wp:posOffset>
                </wp:positionH>
                <wp:positionV relativeFrom="paragraph">
                  <wp:posOffset>3782093</wp:posOffset>
                </wp:positionV>
                <wp:extent cx="1976755" cy="2654300"/>
                <wp:effectExtent l="0" t="0" r="4445" b="0"/>
                <wp:wrapTight wrapText="bothSides">
                  <wp:wrapPolygon edited="0">
                    <wp:start x="0" y="0"/>
                    <wp:lineTo x="0" y="21393"/>
                    <wp:lineTo x="21440" y="21393"/>
                    <wp:lineTo x="21440" y="0"/>
                    <wp:lineTo x="0" y="0"/>
                  </wp:wrapPolygon>
                </wp:wrapTight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6755" cy="2654300"/>
                          <a:chOff x="0" y="0"/>
                          <a:chExt cx="1976755" cy="2654300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6755" cy="18141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0" y="1870075"/>
                            <a:ext cx="1976755" cy="78422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4DBAD8E" w14:textId="40B4A798" w:rsidR="004904DB" w:rsidRPr="00296AD1" w:rsidRDefault="004904DB" w:rsidP="004904DB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 w:rsidRPr="00727523">
                                <w:t>Figure 2. Basic ROC curve with five discrete classifiers. Reprinted from “An introduction to ROC analysis," by T. Fawcett, 2006, Pattern Recognition Letters, 27(8), 862.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D9099C" id="Group 4" o:spid="_x0000_s1026" style="position:absolute;margin-left:305.3pt;margin-top:297.8pt;width:155.65pt;height:209pt;z-index:251672576" coordsize="19767,2654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A screenshot of a cell phone&#10;&#10;Description automatically generated" style="position:absolute;width:19767;height:181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">
                  <v:imagedata r:id="rId14" o:title="A screenshot of a cell phon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8" type="#_x0000_t202" style="position:absolute;top:18700;width:19767;height:78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04DBAD8E" w14:textId="40B4A798" w:rsidR="004904DB" w:rsidRPr="00296AD1" w:rsidRDefault="004904DB" w:rsidP="004904DB">
                        <w:pPr>
                          <w:pStyle w:val="Caption"/>
                          <w:rPr>
                            <w:rFonts w:cs="Times New Roman"/>
                            <w:noProof/>
                            <w:color w:val="000000"/>
                            <w:sz w:val="24"/>
                            <w:szCs w:val="24"/>
                          </w:rPr>
                        </w:pPr>
                        <w:r w:rsidRPr="00727523">
                          <w:t>Figure 2. Basic ROC curve with five discrete classifiers. Reprinted from “An introduction to ROC analysis," by T. Fawcett, 2006, Pattern Recognition Letters, 27(8), 862.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422760">
        <w:rPr>
          <w:rFonts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5B85E374" wp14:editId="73473F69">
                <wp:simplePos x="0" y="0"/>
                <wp:positionH relativeFrom="column">
                  <wp:posOffset>1756954</wp:posOffset>
                </wp:positionH>
                <wp:positionV relativeFrom="paragraph">
                  <wp:posOffset>391259</wp:posOffset>
                </wp:positionV>
                <wp:extent cx="4233545" cy="2386330"/>
                <wp:effectExtent l="0" t="0" r="6985" b="9525"/>
                <wp:wrapTight wrapText="bothSides">
                  <wp:wrapPolygon edited="0">
                    <wp:start x="0" y="0"/>
                    <wp:lineTo x="0" y="21382"/>
                    <wp:lineTo x="21480" y="21382"/>
                    <wp:lineTo x="21480" y="0"/>
                    <wp:lineTo x="0" y="0"/>
                  </wp:wrapPolygon>
                </wp:wrapTight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3545" cy="2386330"/>
                          <a:chOff x="0" y="0"/>
                          <a:chExt cx="4607560" cy="2510693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A screenshot of a cell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7560" cy="2052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" name="Text Box 1"/>
                        <wps:cNvSpPr txBox="1"/>
                        <wps:spPr>
                          <a:xfrm>
                            <a:off x="0" y="2095994"/>
                            <a:ext cx="4607560" cy="414699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0CEACC3" w14:textId="7033BCB4" w:rsidR="009118A8" w:rsidRPr="00611E6D" w:rsidRDefault="009118A8" w:rsidP="009118A8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color w:val="000000"/>
                                  <w:sz w:val="24"/>
                                  <w:szCs w:val="24"/>
                                  <w:shd w:val="clear" w:color="auto" w:fill="FFFFFF"/>
                                </w:rPr>
                              </w:pPr>
                              <w:r>
                                <w:t>Figure</w:t>
                              </w:r>
                              <w:r w:rsidR="00737414">
                                <w:t xml:space="preserve"> 1</w:t>
                              </w:r>
                              <w:bookmarkStart w:id="0" w:name="_GoBack"/>
                              <w:bookmarkEnd w:id="0"/>
                              <w:r>
                                <w:t xml:space="preserve">. </w:t>
                              </w:r>
                              <w:r w:rsidR="00B43653">
                                <w:t xml:space="preserve">Confusion matrix </w:t>
                              </w:r>
                              <w:r w:rsidR="004904DB">
                                <w:t>with</w:t>
                              </w:r>
                              <w:r w:rsidR="00B43653">
                                <w:t xml:space="preserve"> common </w:t>
                              </w:r>
                              <w:r w:rsidR="00E40EEE">
                                <w:t>performance metrics</w:t>
                              </w:r>
                              <w:r w:rsidR="00A36061">
                                <w:t>.</w:t>
                              </w:r>
                              <w:r w:rsidRPr="009F4737">
                                <w:t xml:space="preserve"> </w:t>
                              </w:r>
                              <w:r w:rsidR="0043159B">
                                <w:t>Reprinted f</w:t>
                              </w:r>
                              <w:r w:rsidRPr="009F4737">
                                <w:t>rom</w:t>
                              </w:r>
                              <w:r w:rsidR="006A4D8F">
                                <w:t xml:space="preserve"> “</w:t>
                              </w:r>
                              <w:r w:rsidR="00294D8E" w:rsidRPr="00294D8E">
                                <w:t>An introduction to ROC analysis</w:t>
                              </w:r>
                              <w:r w:rsidRPr="009F4737">
                                <w:t xml:space="preserve">," by </w:t>
                              </w:r>
                              <w:r w:rsidR="0081799A">
                                <w:t>T. Fawcett</w:t>
                              </w:r>
                              <w:r w:rsidR="0026658B">
                                <w:t>, 2006, Pattern Recognition Lett</w:t>
                              </w:r>
                              <w:r w:rsidR="00233628">
                                <w:t>ers, 27(8)</w:t>
                              </w:r>
                              <w:r w:rsidR="00141715">
                                <w:t>,</w:t>
                              </w:r>
                              <w:r w:rsidR="00850F59">
                                <w:t xml:space="preserve"> 86</w:t>
                              </w:r>
                              <w:r w:rsidR="000C7AE5">
                                <w:t xml:space="preserve">2.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B85E374" id="Group 9" o:spid="_x0000_s1029" style="position:absolute;margin-left:138.35pt;margin-top:30.8pt;width:333.35pt;height:187.9pt;z-index:251648000;mso-width-relative:margin;mso-height-relative:margin" coordsize="46075,25106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30" type="#_x0000_t75" alt="A screenshot of a cell phone&#10;&#10;Description automatically generated" style="position:absolute;width:46075;height:205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">
                  <v:imagedata r:id="rId16" o:title="A screenshot of a cell phone&#10;&#10;Description automatically generated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1" type="#_x0000_t202" style="position:absolute;top:20959;width:46075;height:41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" stroked="f">
                  <v:textbox inset="0,0,0,0">
                    <w:txbxContent>
                      <w:p w14:paraId="10CEACC3" w14:textId="7033BCB4" w:rsidR="009118A8" w:rsidRPr="00611E6D" w:rsidRDefault="009118A8" w:rsidP="009118A8">
                        <w:pPr>
                          <w:pStyle w:val="Caption"/>
                          <w:rPr>
                            <w:rFonts w:cs="Times New Roman"/>
                            <w:noProof/>
                            <w:color w:val="000000"/>
                            <w:sz w:val="24"/>
                            <w:szCs w:val="24"/>
                            <w:shd w:val="clear" w:color="auto" w:fill="FFFFFF"/>
                          </w:rPr>
                        </w:pPr>
                        <w:r>
                          <w:t>Figure</w:t>
                        </w:r>
                        <w:r w:rsidR="00737414">
                          <w:t xml:space="preserve"> 1</w:t>
                        </w:r>
                        <w:bookmarkStart w:id="1" w:name="_GoBack"/>
                        <w:bookmarkEnd w:id="1"/>
                        <w:r>
                          <w:t xml:space="preserve">. </w:t>
                        </w:r>
                        <w:r w:rsidR="00B43653">
                          <w:t xml:space="preserve">Confusion matrix </w:t>
                        </w:r>
                        <w:r w:rsidR="004904DB">
                          <w:t>with</w:t>
                        </w:r>
                        <w:r w:rsidR="00B43653">
                          <w:t xml:space="preserve"> common </w:t>
                        </w:r>
                        <w:r w:rsidR="00E40EEE">
                          <w:t>performance metrics</w:t>
                        </w:r>
                        <w:r w:rsidR="00A36061">
                          <w:t>.</w:t>
                        </w:r>
                        <w:r w:rsidRPr="009F4737">
                          <w:t xml:space="preserve"> </w:t>
                        </w:r>
                        <w:r w:rsidR="0043159B">
                          <w:t>Reprinted f</w:t>
                        </w:r>
                        <w:r w:rsidRPr="009F4737">
                          <w:t>rom</w:t>
                        </w:r>
                        <w:r w:rsidR="006A4D8F">
                          <w:t xml:space="preserve"> “</w:t>
                        </w:r>
                        <w:r w:rsidR="00294D8E" w:rsidRPr="00294D8E">
                          <w:t>An introduction to ROC analysis</w:t>
                        </w:r>
                        <w:r w:rsidRPr="009F4737">
                          <w:t xml:space="preserve">," by </w:t>
                        </w:r>
                        <w:r w:rsidR="0081799A">
                          <w:t>T. Fawcett</w:t>
                        </w:r>
                        <w:r w:rsidR="0026658B">
                          <w:t>, 2006, Pattern Recognition Lett</w:t>
                        </w:r>
                        <w:r w:rsidR="00233628">
                          <w:t>ers, 27(8)</w:t>
                        </w:r>
                        <w:r w:rsidR="00141715">
                          <w:t>,</w:t>
                        </w:r>
                        <w:r w:rsidR="00850F59">
                          <w:t xml:space="preserve"> 86</w:t>
                        </w:r>
                        <w:r w:rsidR="000C7AE5">
                          <w:t xml:space="preserve">2. 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595198">
        <w:rPr>
          <w:rStyle w:val="fnt0"/>
          <w:rFonts w:cs="Times New Roman"/>
          <w:szCs w:val="24"/>
        </w:rPr>
        <w:tab/>
        <w:t xml:space="preserve">The assignment asks the student to </w:t>
      </w:r>
      <w:r w:rsidR="00FD172A">
        <w:rPr>
          <w:rStyle w:val="fnt0"/>
          <w:rFonts w:cs="Times New Roman"/>
          <w:szCs w:val="24"/>
        </w:rPr>
        <w:t>compare</w:t>
      </w:r>
      <w:r w:rsidR="00595198">
        <w:rPr>
          <w:rStyle w:val="fnt0"/>
          <w:rFonts w:cs="Times New Roman"/>
          <w:szCs w:val="24"/>
        </w:rPr>
        <w:t xml:space="preserve"> Receiver Operating Characteristic (ROC) curves and Lift Charts.  </w:t>
      </w:r>
      <w:r w:rsidR="00DE3335">
        <w:rPr>
          <w:rStyle w:val="fnt0"/>
          <w:rFonts w:cs="Times New Roman"/>
          <w:szCs w:val="24"/>
        </w:rPr>
        <w:t xml:space="preserve">ROC curves plot </w:t>
      </w:r>
      <w:r w:rsidR="009F0D4C">
        <w:rPr>
          <w:rStyle w:val="fnt0"/>
          <w:rFonts w:cs="Times New Roman"/>
          <w:szCs w:val="24"/>
        </w:rPr>
        <w:t xml:space="preserve">the </w:t>
      </w:r>
      <w:r w:rsidR="00DE3335">
        <w:rPr>
          <w:rStyle w:val="fnt0"/>
          <w:rFonts w:cs="Times New Roman"/>
          <w:szCs w:val="24"/>
        </w:rPr>
        <w:t>true positive rate (TPR) of a classifier</w:t>
      </w:r>
      <w:r w:rsidR="00BF19C8">
        <w:rPr>
          <w:rStyle w:val="fnt0"/>
          <w:rFonts w:cs="Times New Roman"/>
          <w:szCs w:val="24"/>
        </w:rPr>
        <w:t xml:space="preserve"> by its false positive rate (FPR)</w:t>
      </w:r>
      <w:r w:rsidR="00981756">
        <w:rPr>
          <w:rStyle w:val="fnt0"/>
          <w:rFonts w:cs="Times New Roman"/>
          <w:szCs w:val="24"/>
        </w:rPr>
        <w:t xml:space="preserve"> </w:t>
      </w:r>
      <w:r w:rsidR="00981756" w:rsidRPr="00981756">
        <w:rPr>
          <w:rStyle w:val="fnt0"/>
          <w:rFonts w:cs="Times New Roman"/>
          <w:szCs w:val="24"/>
        </w:rPr>
        <w:t>(Sinha &amp; May, 2004)</w:t>
      </w:r>
      <w:r w:rsidR="00981756">
        <w:rPr>
          <w:rStyle w:val="fnt0"/>
          <w:rFonts w:cs="Times New Roman"/>
          <w:szCs w:val="24"/>
        </w:rPr>
        <w:t>.</w:t>
      </w:r>
      <w:r w:rsidR="00DE3335">
        <w:rPr>
          <w:rStyle w:val="fnt0"/>
          <w:rFonts w:cs="Times New Roman"/>
          <w:i/>
          <w:iCs/>
          <w:szCs w:val="24"/>
        </w:rPr>
        <w:t xml:space="preserve"> </w:t>
      </w:r>
      <w:r w:rsidR="00040FF5">
        <w:rPr>
          <w:rStyle w:val="fnt0"/>
          <w:rFonts w:cs="Times New Roman"/>
          <w:i/>
          <w:iCs/>
          <w:szCs w:val="24"/>
        </w:rPr>
        <w:t xml:space="preserve"> </w:t>
      </w:r>
      <w:r w:rsidR="004306AA">
        <w:rPr>
          <w:rStyle w:val="fnt0"/>
          <w:rFonts w:cs="Times New Roman"/>
          <w:szCs w:val="24"/>
        </w:rPr>
        <w:t>We</w:t>
      </w:r>
      <w:r w:rsidR="006952D4">
        <w:rPr>
          <w:rStyle w:val="fnt0"/>
          <w:rFonts w:cs="Times New Roman"/>
          <w:szCs w:val="24"/>
        </w:rPr>
        <w:t xml:space="preserve"> </w:t>
      </w:r>
      <w:r w:rsidR="004306AA">
        <w:rPr>
          <w:rStyle w:val="fnt0"/>
          <w:rFonts w:cs="Times New Roman"/>
          <w:szCs w:val="24"/>
        </w:rPr>
        <w:t>express TPR as</w:t>
      </w:r>
      <w:r w:rsidR="006952D4">
        <w:rPr>
          <w:rStyle w:val="fnt0"/>
          <w:rFonts w:cs="Times New Roman"/>
          <w:szCs w:val="24"/>
        </w:rPr>
        <w:t xml:space="preserve"> </w:t>
      </w:r>
      <m:oMath>
        <m:f>
          <m:fPr>
            <m:ctrlPr>
              <w:rPr>
                <w:rStyle w:val="fnt0"/>
                <w:rFonts w:ascii="Cambria Math" w:hAnsi="Cambria Math" w:cs="Times New Roman"/>
                <w:szCs w:val="24"/>
              </w:rPr>
            </m:ctrlPr>
          </m:fPr>
          <m:num>
            <m:r>
              <w:rPr>
                <w:rStyle w:val="fnt0"/>
                <w:rFonts w:ascii="Cambria Math" w:hAnsi="Cambria Math" w:cs="Times New Roman"/>
                <w:szCs w:val="24"/>
              </w:rPr>
              <m:t>TP</m:t>
            </m:r>
            <m:ctrlPr>
              <w:rPr>
                <w:rStyle w:val="fnt0"/>
                <w:rFonts w:ascii="Cambria Math" w:hAnsi="Cambria Math" w:cs="Times New Roman"/>
                <w:i/>
                <w:szCs w:val="24"/>
              </w:rPr>
            </m:ctrlPr>
          </m:num>
          <m:den>
            <m:r>
              <w:rPr>
                <w:rStyle w:val="fnt0"/>
                <w:rFonts w:ascii="Cambria Math" w:hAnsi="Cambria Math" w:cs="Times New Roman"/>
                <w:szCs w:val="24"/>
              </w:rPr>
              <m:t>TP+FN</m:t>
            </m:r>
            <m:ctrlPr>
              <w:rPr>
                <w:rStyle w:val="fnt0"/>
                <w:rFonts w:ascii="Cambria Math" w:hAnsi="Cambria Math" w:cs="Times New Roman"/>
                <w:i/>
                <w:szCs w:val="24"/>
              </w:rPr>
            </m:ctrlPr>
          </m:den>
        </m:f>
        <m:r>
          <w:rPr>
            <w:rStyle w:val="fnt0"/>
            <w:rFonts w:ascii="Cambria Math" w:hAnsi="Cambria Math" w:cs="Times New Roman"/>
            <w:szCs w:val="24"/>
          </w:rPr>
          <m:t>.</m:t>
        </m:r>
      </m:oMath>
      <w:r w:rsidR="004306AA">
        <w:rPr>
          <w:rStyle w:val="fnt0"/>
          <w:rFonts w:eastAsiaTheme="minorEastAsia" w:cs="Times New Roman"/>
          <w:szCs w:val="24"/>
        </w:rPr>
        <w:t xml:space="preserve">  </w:t>
      </w:r>
      <w:r w:rsidR="006A3BCC">
        <w:rPr>
          <w:rStyle w:val="fnt0"/>
          <w:rFonts w:eastAsiaTheme="minorEastAsia" w:cs="Times New Roman"/>
          <w:szCs w:val="24"/>
        </w:rPr>
        <w:t xml:space="preserve">The </w:t>
      </w:r>
      <w:r w:rsidR="00B45C8C">
        <w:rPr>
          <w:rStyle w:val="fnt0"/>
          <w:rFonts w:eastAsiaTheme="minorEastAsia" w:cs="Times New Roman"/>
          <w:szCs w:val="24"/>
        </w:rPr>
        <w:t>equation for FPR is</w:t>
      </w:r>
      <w:r w:rsidR="006952D4">
        <w:rPr>
          <w:rStyle w:val="fnt0"/>
          <w:rFonts w:eastAsiaTheme="minorEastAsia" w:cs="Times New Roman"/>
          <w:szCs w:val="24"/>
        </w:rPr>
        <w:t xml:space="preserve"> </w:t>
      </w:r>
      <m:oMath>
        <m:f>
          <m:fPr>
            <m:ctrlPr>
              <w:rPr>
                <w:rStyle w:val="fnt0"/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w:rPr>
                <w:rStyle w:val="fnt0"/>
                <w:rFonts w:ascii="Cambria Math" w:eastAsiaTheme="minorEastAsia" w:hAnsi="Cambria Math" w:cs="Times New Roman"/>
                <w:szCs w:val="24"/>
              </w:rPr>
              <m:t>FP</m:t>
            </m:r>
            <m:ctrlPr>
              <w:rPr>
                <w:rStyle w:val="fnt0"/>
                <w:rFonts w:ascii="Cambria Math" w:eastAsiaTheme="minorEastAsia" w:hAnsi="Cambria Math" w:cs="Times New Roman"/>
                <w:i/>
                <w:szCs w:val="24"/>
              </w:rPr>
            </m:ctrlPr>
          </m:num>
          <m:den>
            <m:r>
              <w:rPr>
                <w:rStyle w:val="fnt0"/>
                <w:rFonts w:ascii="Cambria Math" w:eastAsiaTheme="minorEastAsia" w:hAnsi="Cambria Math" w:cs="Times New Roman"/>
                <w:szCs w:val="24"/>
              </w:rPr>
              <m:t>FP+TN</m:t>
            </m:r>
            <m:ctrlPr>
              <w:rPr>
                <w:rStyle w:val="fnt0"/>
                <w:rFonts w:ascii="Cambria Math" w:eastAsiaTheme="minorEastAsia" w:hAnsi="Cambria Math" w:cs="Times New Roman"/>
                <w:i/>
                <w:szCs w:val="24"/>
              </w:rPr>
            </m:ctrlPr>
          </m:den>
        </m:f>
      </m:oMath>
      <w:r w:rsidR="00F95F2B">
        <w:rPr>
          <w:rStyle w:val="fnt0"/>
          <w:rFonts w:eastAsiaTheme="minorEastAsia" w:cs="Times New Roman"/>
          <w:szCs w:val="24"/>
        </w:rPr>
        <w:t xml:space="preserve">.  </w:t>
      </w:r>
      <w:r w:rsidR="00F236E5">
        <w:rPr>
          <w:rStyle w:val="fnt0"/>
          <w:rFonts w:eastAsiaTheme="minorEastAsia" w:cs="Times New Roman"/>
          <w:i/>
          <w:iCs/>
          <w:szCs w:val="24"/>
        </w:rPr>
        <w:t>T</w:t>
      </w:r>
      <w:r w:rsidR="0031051D">
        <w:rPr>
          <w:rStyle w:val="fnt0"/>
          <w:rFonts w:eastAsiaTheme="minorEastAsia" w:cs="Times New Roman"/>
          <w:szCs w:val="24"/>
        </w:rPr>
        <w:t xml:space="preserve">, </w:t>
      </w:r>
      <w:r w:rsidR="00D36080" w:rsidRPr="00F236E5">
        <w:rPr>
          <w:rStyle w:val="fnt0"/>
          <w:rFonts w:eastAsiaTheme="minorEastAsia" w:cs="Times New Roman"/>
          <w:i/>
          <w:iCs/>
          <w:szCs w:val="24"/>
        </w:rPr>
        <w:t>F</w:t>
      </w:r>
      <w:r w:rsidR="00D36080">
        <w:rPr>
          <w:rStyle w:val="fnt0"/>
          <w:rFonts w:eastAsiaTheme="minorEastAsia" w:cs="Times New Roman"/>
          <w:szCs w:val="24"/>
        </w:rPr>
        <w:t xml:space="preserve">, </w:t>
      </w:r>
      <w:r w:rsidR="00D36080" w:rsidRPr="00F236E5">
        <w:rPr>
          <w:rStyle w:val="fnt0"/>
          <w:rFonts w:eastAsiaTheme="minorEastAsia" w:cs="Times New Roman"/>
          <w:i/>
          <w:iCs/>
          <w:szCs w:val="24"/>
        </w:rPr>
        <w:t>P</w:t>
      </w:r>
      <w:r w:rsidR="00D36080">
        <w:rPr>
          <w:rStyle w:val="fnt0"/>
          <w:rFonts w:eastAsiaTheme="minorEastAsia" w:cs="Times New Roman"/>
          <w:szCs w:val="24"/>
        </w:rPr>
        <w:t xml:space="preserve">, and </w:t>
      </w:r>
      <w:r w:rsidR="00D36080" w:rsidRPr="002408AA">
        <w:rPr>
          <w:rStyle w:val="fnt0"/>
          <w:rFonts w:eastAsiaTheme="minorEastAsia" w:cs="Times New Roman"/>
          <w:i/>
          <w:iCs/>
          <w:szCs w:val="24"/>
        </w:rPr>
        <w:t xml:space="preserve">N </w:t>
      </w:r>
      <w:r w:rsidR="00D36080">
        <w:rPr>
          <w:rStyle w:val="fnt0"/>
          <w:rFonts w:eastAsiaTheme="minorEastAsia" w:cs="Times New Roman"/>
          <w:szCs w:val="24"/>
        </w:rPr>
        <w:t xml:space="preserve">stand for </w:t>
      </w:r>
      <w:r w:rsidR="00D36080" w:rsidRPr="002408AA">
        <w:rPr>
          <w:rStyle w:val="fnt0"/>
          <w:rFonts w:eastAsiaTheme="minorEastAsia" w:cs="Times New Roman"/>
          <w:i/>
          <w:iCs/>
          <w:szCs w:val="24"/>
        </w:rPr>
        <w:t>True</w:t>
      </w:r>
      <w:r w:rsidR="00D36080">
        <w:rPr>
          <w:rStyle w:val="fnt0"/>
          <w:rFonts w:eastAsiaTheme="minorEastAsia" w:cs="Times New Roman"/>
          <w:szCs w:val="24"/>
        </w:rPr>
        <w:t xml:space="preserve">, </w:t>
      </w:r>
      <w:r w:rsidR="00D36080" w:rsidRPr="002408AA">
        <w:rPr>
          <w:rStyle w:val="fnt0"/>
          <w:rFonts w:eastAsiaTheme="minorEastAsia" w:cs="Times New Roman"/>
          <w:i/>
          <w:iCs/>
          <w:szCs w:val="24"/>
        </w:rPr>
        <w:t>False</w:t>
      </w:r>
      <w:r w:rsidR="00D36080">
        <w:rPr>
          <w:rStyle w:val="fnt0"/>
          <w:rFonts w:eastAsiaTheme="minorEastAsia" w:cs="Times New Roman"/>
          <w:szCs w:val="24"/>
        </w:rPr>
        <w:t xml:space="preserve">, </w:t>
      </w:r>
      <w:r w:rsidR="00B21156" w:rsidRPr="002408AA">
        <w:rPr>
          <w:rStyle w:val="fnt0"/>
          <w:rFonts w:eastAsiaTheme="minorEastAsia" w:cs="Times New Roman"/>
          <w:i/>
          <w:iCs/>
          <w:szCs w:val="24"/>
        </w:rPr>
        <w:t>Positive</w:t>
      </w:r>
      <w:r w:rsidR="00B21156">
        <w:rPr>
          <w:rStyle w:val="fnt0"/>
          <w:rFonts w:eastAsiaTheme="minorEastAsia" w:cs="Times New Roman"/>
          <w:szCs w:val="24"/>
        </w:rPr>
        <w:t xml:space="preserve">, and </w:t>
      </w:r>
      <w:r w:rsidR="00B21156" w:rsidRPr="002408AA">
        <w:rPr>
          <w:rStyle w:val="fnt0"/>
          <w:rFonts w:eastAsiaTheme="minorEastAsia" w:cs="Times New Roman"/>
          <w:i/>
          <w:iCs/>
          <w:szCs w:val="24"/>
        </w:rPr>
        <w:t>Negative</w:t>
      </w:r>
      <w:r w:rsidR="00B21156">
        <w:rPr>
          <w:rStyle w:val="fnt0"/>
          <w:rFonts w:eastAsiaTheme="minorEastAsia" w:cs="Times New Roman"/>
          <w:szCs w:val="24"/>
        </w:rPr>
        <w:t>, respectively.</w:t>
      </w:r>
      <w:r w:rsidR="0067763C">
        <w:rPr>
          <w:rStyle w:val="fnt0"/>
          <w:rFonts w:eastAsiaTheme="minorEastAsia" w:cs="Times New Roman"/>
          <w:szCs w:val="24"/>
        </w:rPr>
        <w:t xml:space="preserve">  We compute these measures from </w:t>
      </w:r>
      <w:r w:rsidR="00DF030E">
        <w:rPr>
          <w:rStyle w:val="fnt0"/>
          <w:rFonts w:eastAsiaTheme="minorEastAsia" w:cs="Times New Roman"/>
          <w:szCs w:val="24"/>
        </w:rPr>
        <w:t xml:space="preserve">confusion </w:t>
      </w:r>
      <w:r w:rsidR="00607920">
        <w:rPr>
          <w:rStyle w:val="fnt0"/>
          <w:rFonts w:eastAsiaTheme="minorEastAsia" w:cs="Times New Roman"/>
          <w:szCs w:val="24"/>
        </w:rPr>
        <w:t>matrices</w:t>
      </w:r>
      <w:r w:rsidR="00DF030E">
        <w:rPr>
          <w:rStyle w:val="fnt0"/>
          <w:rFonts w:eastAsiaTheme="minorEastAsia" w:cs="Times New Roman"/>
          <w:szCs w:val="24"/>
        </w:rPr>
        <w:t>.</w:t>
      </w:r>
      <w:r w:rsidR="00DD53D2">
        <w:rPr>
          <w:rStyle w:val="fnt0"/>
          <w:rFonts w:eastAsiaTheme="minorEastAsia" w:cs="Times New Roman"/>
          <w:szCs w:val="24"/>
        </w:rPr>
        <w:t xml:space="preserve">  Figure </w:t>
      </w:r>
      <w:r w:rsidR="00B926C8">
        <w:rPr>
          <w:rStyle w:val="fnt0"/>
          <w:rFonts w:eastAsiaTheme="minorEastAsia" w:cs="Times New Roman"/>
          <w:szCs w:val="24"/>
        </w:rPr>
        <w:t>1</w:t>
      </w:r>
      <w:r w:rsidR="005E7A38">
        <w:rPr>
          <w:rStyle w:val="fnt0"/>
          <w:rFonts w:eastAsiaTheme="minorEastAsia" w:cs="Times New Roman"/>
          <w:szCs w:val="24"/>
        </w:rPr>
        <w:t xml:space="preserve"> displays a confusion matrix and </w:t>
      </w:r>
      <w:r w:rsidR="008101DA">
        <w:rPr>
          <w:rStyle w:val="fnt0"/>
          <w:rFonts w:eastAsiaTheme="minorEastAsia" w:cs="Times New Roman"/>
          <w:szCs w:val="24"/>
        </w:rPr>
        <w:t xml:space="preserve">the corresponding measures </w:t>
      </w:r>
      <w:r w:rsidR="005F7169">
        <w:rPr>
          <w:rStyle w:val="fnt0"/>
          <w:rFonts w:eastAsiaTheme="minorEastAsia" w:cs="Times New Roman"/>
          <w:szCs w:val="24"/>
        </w:rPr>
        <w:t>calculated</w:t>
      </w:r>
      <w:r w:rsidR="008101DA">
        <w:rPr>
          <w:rStyle w:val="fnt0"/>
          <w:rFonts w:eastAsiaTheme="minorEastAsia" w:cs="Times New Roman"/>
          <w:szCs w:val="24"/>
        </w:rPr>
        <w:t xml:space="preserve"> from it.</w:t>
      </w:r>
      <w:r w:rsidR="00521625">
        <w:rPr>
          <w:rStyle w:val="fnt0"/>
          <w:rFonts w:eastAsiaTheme="minorEastAsia" w:cs="Times New Roman"/>
          <w:szCs w:val="24"/>
        </w:rPr>
        <w:t xml:space="preserve">  </w:t>
      </w:r>
      <w:r w:rsidR="008113F0">
        <w:rPr>
          <w:rStyle w:val="fnt0"/>
          <w:rFonts w:eastAsiaTheme="minorEastAsia" w:cs="Times New Roman"/>
          <w:szCs w:val="24"/>
        </w:rPr>
        <w:t>R</w:t>
      </w:r>
      <w:r w:rsidR="00520D8B">
        <w:rPr>
          <w:rStyle w:val="fnt0"/>
          <w:rFonts w:eastAsiaTheme="minorEastAsia" w:cs="Times New Roman"/>
          <w:szCs w:val="24"/>
        </w:rPr>
        <w:t xml:space="preserve">OC curves graph the </w:t>
      </w:r>
      <w:r w:rsidR="006A13F6">
        <w:rPr>
          <w:rStyle w:val="fnt0"/>
          <w:rFonts w:eastAsiaTheme="minorEastAsia" w:cs="Times New Roman"/>
          <w:szCs w:val="24"/>
        </w:rPr>
        <w:t xml:space="preserve">TPR of the classifier along the </w:t>
      </w:r>
      <w:r w:rsidR="006A13F6">
        <w:rPr>
          <w:rStyle w:val="fnt0"/>
          <w:rFonts w:eastAsiaTheme="minorEastAsia" w:cs="Times New Roman"/>
          <w:i/>
          <w:iCs/>
          <w:szCs w:val="24"/>
        </w:rPr>
        <w:t>y</w:t>
      </w:r>
      <w:r w:rsidR="006A13F6">
        <w:rPr>
          <w:rStyle w:val="fnt0"/>
          <w:rFonts w:eastAsiaTheme="minorEastAsia" w:cs="Times New Roman"/>
          <w:szCs w:val="24"/>
        </w:rPr>
        <w:t xml:space="preserve">-axis and the FPR along the </w:t>
      </w:r>
      <w:r w:rsidR="006A13F6">
        <w:rPr>
          <w:rStyle w:val="fnt0"/>
          <w:rFonts w:eastAsiaTheme="minorEastAsia" w:cs="Times New Roman"/>
          <w:i/>
          <w:iCs/>
          <w:szCs w:val="24"/>
        </w:rPr>
        <w:t>x</w:t>
      </w:r>
      <w:r w:rsidR="006A13F6">
        <w:rPr>
          <w:rStyle w:val="fnt0"/>
          <w:rFonts w:eastAsiaTheme="minorEastAsia" w:cs="Times New Roman"/>
          <w:szCs w:val="24"/>
        </w:rPr>
        <w:t xml:space="preserve">-axis.  </w:t>
      </w:r>
      <w:r w:rsidR="00FA74C7">
        <w:rPr>
          <w:rStyle w:val="fnt0"/>
          <w:rFonts w:eastAsiaTheme="minorEastAsia" w:cs="Times New Roman"/>
          <w:szCs w:val="24"/>
        </w:rPr>
        <w:t>ROC</w:t>
      </w:r>
      <w:r w:rsidR="00E76D1B">
        <w:rPr>
          <w:rStyle w:val="fnt0"/>
          <w:rFonts w:eastAsiaTheme="minorEastAsia" w:cs="Times New Roman"/>
          <w:szCs w:val="24"/>
        </w:rPr>
        <w:t xml:space="preserve"> </w:t>
      </w:r>
      <w:r w:rsidR="00FA74C7">
        <w:rPr>
          <w:rStyle w:val="fnt0"/>
          <w:rFonts w:eastAsiaTheme="minorEastAsia" w:cs="Times New Roman"/>
          <w:szCs w:val="24"/>
        </w:rPr>
        <w:t>curves depict</w:t>
      </w:r>
      <w:r w:rsidR="00E76D1B">
        <w:rPr>
          <w:rStyle w:val="fnt0"/>
          <w:rFonts w:eastAsiaTheme="minorEastAsia" w:cs="Times New Roman"/>
          <w:szCs w:val="24"/>
        </w:rPr>
        <w:t xml:space="preserve"> </w:t>
      </w:r>
      <w:r w:rsidR="00502617">
        <w:rPr>
          <w:rStyle w:val="fnt0"/>
          <w:rFonts w:eastAsiaTheme="minorEastAsia" w:cs="Times New Roman"/>
          <w:szCs w:val="24"/>
        </w:rPr>
        <w:t>trade</w:t>
      </w:r>
      <w:r w:rsidR="00BA53E5">
        <w:rPr>
          <w:rStyle w:val="fnt0"/>
          <w:rFonts w:eastAsiaTheme="minorEastAsia" w:cs="Times New Roman"/>
          <w:szCs w:val="24"/>
        </w:rPr>
        <w:t xml:space="preserve">offs between </w:t>
      </w:r>
      <w:r w:rsidR="007569AC">
        <w:rPr>
          <w:rStyle w:val="fnt0"/>
          <w:rFonts w:eastAsiaTheme="minorEastAsia" w:cs="Times New Roman"/>
          <w:szCs w:val="24"/>
        </w:rPr>
        <w:t xml:space="preserve">benefits </w:t>
      </w:r>
      <w:r w:rsidR="00CA4C6A">
        <w:rPr>
          <w:rStyle w:val="fnt0"/>
          <w:rFonts w:eastAsiaTheme="minorEastAsia" w:cs="Times New Roman"/>
          <w:szCs w:val="24"/>
        </w:rPr>
        <w:t xml:space="preserve">and costs. </w:t>
      </w:r>
      <w:r w:rsidR="0013011E">
        <w:rPr>
          <w:rStyle w:val="fnt0"/>
          <w:rFonts w:eastAsiaTheme="minorEastAsia" w:cs="Times New Roman"/>
          <w:szCs w:val="24"/>
        </w:rPr>
        <w:t xml:space="preserve"> Figure 2 shows a ROC </w:t>
      </w:r>
      <w:r w:rsidR="003F0B9D">
        <w:rPr>
          <w:rStyle w:val="fnt0"/>
          <w:rFonts w:eastAsiaTheme="minorEastAsia" w:cs="Times New Roman"/>
          <w:szCs w:val="24"/>
        </w:rPr>
        <w:t>graph</w:t>
      </w:r>
      <w:r w:rsidR="0013011E">
        <w:rPr>
          <w:rStyle w:val="fnt0"/>
          <w:rFonts w:eastAsiaTheme="minorEastAsia" w:cs="Times New Roman"/>
          <w:szCs w:val="24"/>
        </w:rPr>
        <w:t xml:space="preserve"> with five discrete classifiers labeled A through E.  </w:t>
      </w:r>
      <w:r w:rsidR="005E5E04">
        <w:rPr>
          <w:rStyle w:val="fnt0"/>
          <w:rFonts w:eastAsiaTheme="minorEastAsia" w:cs="Times New Roman"/>
          <w:szCs w:val="24"/>
        </w:rPr>
        <w:t xml:space="preserve">Discrete classifiers output a </w:t>
      </w:r>
      <w:r w:rsidR="004A51CA">
        <w:rPr>
          <w:rStyle w:val="fnt0"/>
          <w:rFonts w:eastAsiaTheme="minorEastAsia" w:cs="Times New Roman"/>
          <w:szCs w:val="24"/>
        </w:rPr>
        <w:t xml:space="preserve">single confusion matrix </w:t>
      </w:r>
      <w:r w:rsidR="006B3B5B">
        <w:rPr>
          <w:rStyle w:val="fnt0"/>
          <w:rFonts w:eastAsiaTheme="minorEastAsia" w:cs="Times New Roman"/>
          <w:szCs w:val="24"/>
        </w:rPr>
        <w:t xml:space="preserve">for a given model, </w:t>
      </w:r>
      <w:r w:rsidR="00CD7294">
        <w:rPr>
          <w:rStyle w:val="fnt0"/>
          <w:rFonts w:eastAsiaTheme="minorEastAsia" w:cs="Times New Roman"/>
          <w:szCs w:val="24"/>
        </w:rPr>
        <w:t xml:space="preserve">the TPR and FPR of which </w:t>
      </w:r>
      <w:r w:rsidR="0089596D">
        <w:rPr>
          <w:rStyle w:val="fnt0"/>
          <w:rFonts w:eastAsiaTheme="minorEastAsia" w:cs="Times New Roman"/>
          <w:szCs w:val="24"/>
        </w:rPr>
        <w:t>we plot</w:t>
      </w:r>
      <w:r w:rsidR="00086629">
        <w:rPr>
          <w:rStyle w:val="fnt0"/>
          <w:rFonts w:eastAsiaTheme="minorEastAsia" w:cs="Times New Roman"/>
          <w:szCs w:val="24"/>
        </w:rPr>
        <w:t xml:space="preserve"> </w:t>
      </w:r>
      <w:r w:rsidR="00D57072">
        <w:rPr>
          <w:rStyle w:val="fnt0"/>
          <w:rFonts w:eastAsiaTheme="minorEastAsia" w:cs="Times New Roman"/>
          <w:szCs w:val="24"/>
        </w:rPr>
        <w:t xml:space="preserve">in the </w:t>
      </w:r>
      <w:r w:rsidR="00086629">
        <w:rPr>
          <w:rStyle w:val="fnt0"/>
          <w:rFonts w:eastAsiaTheme="minorEastAsia" w:cs="Times New Roman"/>
          <w:szCs w:val="24"/>
        </w:rPr>
        <w:t xml:space="preserve">ROC space.  </w:t>
      </w:r>
      <w:r w:rsidR="00F41ED3">
        <w:rPr>
          <w:rStyle w:val="fnt0"/>
          <w:rFonts w:eastAsiaTheme="minorEastAsia" w:cs="Times New Roman"/>
          <w:szCs w:val="24"/>
        </w:rPr>
        <w:t>In figure 2,</w:t>
      </w:r>
      <w:r w:rsidR="004B0921">
        <w:rPr>
          <w:rStyle w:val="fnt0"/>
          <w:rFonts w:eastAsiaTheme="minorEastAsia" w:cs="Times New Roman"/>
          <w:szCs w:val="24"/>
        </w:rPr>
        <w:t xml:space="preserve"> </w:t>
      </w:r>
      <w:r w:rsidR="001F23E1">
        <w:rPr>
          <w:rStyle w:val="fnt0"/>
          <w:rFonts w:eastAsiaTheme="minorEastAsia" w:cs="Times New Roman"/>
          <w:szCs w:val="24"/>
        </w:rPr>
        <w:t xml:space="preserve">the lower left point (0,0) represents the strategy of never making a </w:t>
      </w:r>
      <w:r w:rsidR="00BD7962">
        <w:rPr>
          <w:rStyle w:val="fnt0"/>
          <w:rFonts w:eastAsiaTheme="minorEastAsia" w:cs="Times New Roman"/>
          <w:szCs w:val="24"/>
        </w:rPr>
        <w:t xml:space="preserve">positive </w:t>
      </w:r>
      <w:r w:rsidR="00A1586B">
        <w:rPr>
          <w:rStyle w:val="fnt0"/>
          <w:rFonts w:eastAsiaTheme="minorEastAsia" w:cs="Times New Roman"/>
          <w:szCs w:val="24"/>
        </w:rPr>
        <w:t xml:space="preserve">classification.  </w:t>
      </w:r>
      <w:r w:rsidR="00BC6373">
        <w:rPr>
          <w:rStyle w:val="fnt0"/>
          <w:rFonts w:eastAsiaTheme="minorEastAsia" w:cs="Times New Roman"/>
          <w:szCs w:val="24"/>
        </w:rPr>
        <w:t>The point in the upper</w:t>
      </w:r>
      <w:r w:rsidR="00DD454F">
        <w:rPr>
          <w:rStyle w:val="fnt0"/>
          <w:rFonts w:eastAsiaTheme="minorEastAsia" w:cs="Times New Roman"/>
          <w:szCs w:val="24"/>
        </w:rPr>
        <w:t>-</w:t>
      </w:r>
      <w:r w:rsidR="00BC6373">
        <w:rPr>
          <w:rStyle w:val="fnt0"/>
          <w:rFonts w:eastAsiaTheme="minorEastAsia" w:cs="Times New Roman"/>
          <w:szCs w:val="24"/>
        </w:rPr>
        <w:t>right</w:t>
      </w:r>
      <w:r w:rsidR="00DD454F">
        <w:rPr>
          <w:rStyle w:val="fnt0"/>
          <w:rFonts w:eastAsiaTheme="minorEastAsia" w:cs="Times New Roman"/>
          <w:szCs w:val="24"/>
        </w:rPr>
        <w:t>hand</w:t>
      </w:r>
      <w:r w:rsidR="00BC6373">
        <w:rPr>
          <w:rStyle w:val="fnt0"/>
          <w:rFonts w:eastAsiaTheme="minorEastAsia" w:cs="Times New Roman"/>
          <w:szCs w:val="24"/>
        </w:rPr>
        <w:t xml:space="preserve"> corner </w:t>
      </w:r>
      <w:r w:rsidR="0071481F">
        <w:rPr>
          <w:rStyle w:val="fnt0"/>
          <w:rFonts w:eastAsiaTheme="minorEastAsia" w:cs="Times New Roman"/>
          <w:szCs w:val="24"/>
        </w:rPr>
        <w:t>(1,1) represe</w:t>
      </w:r>
      <w:r w:rsidR="00BD7962">
        <w:rPr>
          <w:rStyle w:val="fnt0"/>
          <w:rFonts w:eastAsiaTheme="minorEastAsia" w:cs="Times New Roman"/>
          <w:szCs w:val="24"/>
        </w:rPr>
        <w:t>nts the</w:t>
      </w:r>
      <w:r w:rsidR="008E62FA">
        <w:rPr>
          <w:rStyle w:val="fnt0"/>
          <w:rFonts w:eastAsiaTheme="minorEastAsia" w:cs="Times New Roman"/>
          <w:szCs w:val="24"/>
        </w:rPr>
        <w:t xml:space="preserve"> strategy of</w:t>
      </w:r>
      <w:r w:rsidR="008E5DBF">
        <w:rPr>
          <w:rStyle w:val="fnt0"/>
          <w:rFonts w:eastAsiaTheme="minorEastAsia" w:cs="Times New Roman"/>
          <w:szCs w:val="24"/>
        </w:rPr>
        <w:t xml:space="preserve"> making all positive classifications.  </w:t>
      </w:r>
      <w:r w:rsidR="00236147">
        <w:rPr>
          <w:rStyle w:val="fnt0"/>
          <w:rFonts w:eastAsiaTheme="minorEastAsia" w:cs="Times New Roman"/>
          <w:szCs w:val="24"/>
        </w:rPr>
        <w:t xml:space="preserve">The diagonal </w:t>
      </w:r>
      <w:r w:rsidR="00220B1F">
        <w:rPr>
          <w:rStyle w:val="fnt0"/>
          <w:rFonts w:eastAsiaTheme="minorEastAsia" w:cs="Times New Roman"/>
          <w:szCs w:val="24"/>
        </w:rPr>
        <w:t xml:space="preserve">line </w:t>
      </w:r>
      <w:r w:rsidR="00236147">
        <w:rPr>
          <w:rStyle w:val="fnt0"/>
          <w:rFonts w:eastAsiaTheme="minorEastAsia" w:cs="Times New Roman"/>
          <w:szCs w:val="24"/>
        </w:rPr>
        <w:t>through the middle</w:t>
      </w:r>
      <w:r w:rsidR="00220B1F">
        <w:rPr>
          <w:rStyle w:val="fnt0"/>
          <w:rFonts w:eastAsiaTheme="minorEastAsia" w:cs="Times New Roman"/>
          <w:szCs w:val="24"/>
        </w:rPr>
        <w:t xml:space="preserve"> represents the </w:t>
      </w:r>
      <w:r w:rsidR="00FD5E85">
        <w:rPr>
          <w:rStyle w:val="fnt0"/>
          <w:rFonts w:eastAsiaTheme="minorEastAsia" w:cs="Times New Roman"/>
          <w:szCs w:val="24"/>
        </w:rPr>
        <w:t xml:space="preserve">strategy of </w:t>
      </w:r>
      <w:r w:rsidR="00EC5B13">
        <w:rPr>
          <w:rStyle w:val="fnt0"/>
          <w:rFonts w:eastAsiaTheme="minorEastAsia" w:cs="Times New Roman"/>
          <w:szCs w:val="24"/>
        </w:rPr>
        <w:t xml:space="preserve">randomly </w:t>
      </w:r>
      <w:r w:rsidR="00143292">
        <w:rPr>
          <w:rStyle w:val="fnt0"/>
          <w:rFonts w:eastAsiaTheme="minorEastAsia" w:cs="Times New Roman"/>
          <w:szCs w:val="24"/>
        </w:rPr>
        <w:t>deducing</w:t>
      </w:r>
      <w:r w:rsidR="00EC5B13">
        <w:rPr>
          <w:rStyle w:val="fnt0"/>
          <w:rFonts w:eastAsiaTheme="minorEastAsia" w:cs="Times New Roman"/>
          <w:szCs w:val="24"/>
        </w:rPr>
        <w:t xml:space="preserve"> a class. </w:t>
      </w:r>
      <w:r w:rsidR="00236147">
        <w:rPr>
          <w:rStyle w:val="fnt0"/>
          <w:rFonts w:eastAsiaTheme="minorEastAsia" w:cs="Times New Roman"/>
          <w:szCs w:val="24"/>
        </w:rPr>
        <w:t xml:space="preserve"> </w:t>
      </w:r>
      <w:r w:rsidR="00137691">
        <w:rPr>
          <w:rStyle w:val="fnt0"/>
          <w:rFonts w:eastAsiaTheme="minorEastAsia" w:cs="Times New Roman"/>
          <w:szCs w:val="24"/>
        </w:rPr>
        <w:t>For example,</w:t>
      </w:r>
      <w:r w:rsidR="000F40AA">
        <w:rPr>
          <w:rStyle w:val="fnt0"/>
          <w:rFonts w:eastAsiaTheme="minorEastAsia" w:cs="Times New Roman"/>
          <w:szCs w:val="24"/>
        </w:rPr>
        <w:t xml:space="preserve"> </w:t>
      </w:r>
      <w:r w:rsidR="00C8436E">
        <w:rPr>
          <w:rStyle w:val="fnt0"/>
          <w:rFonts w:eastAsiaTheme="minorEastAsia" w:cs="Times New Roman"/>
          <w:szCs w:val="24"/>
        </w:rPr>
        <w:t xml:space="preserve">a classifier that </w:t>
      </w:r>
      <w:r w:rsidR="00056297">
        <w:rPr>
          <w:rStyle w:val="fnt0"/>
          <w:rFonts w:eastAsiaTheme="minorEastAsia" w:cs="Times New Roman"/>
          <w:szCs w:val="24"/>
        </w:rPr>
        <w:lastRenderedPageBreak/>
        <w:t>unsystematically</w:t>
      </w:r>
      <w:r w:rsidR="00C8436E">
        <w:rPr>
          <w:rStyle w:val="fnt0"/>
          <w:rFonts w:eastAsiaTheme="minorEastAsia" w:cs="Times New Roman"/>
          <w:szCs w:val="24"/>
        </w:rPr>
        <w:t xml:space="preserve"> </w:t>
      </w:r>
      <w:r w:rsidR="007B5FDA">
        <w:rPr>
          <w:rStyle w:val="fnt0"/>
          <w:rFonts w:eastAsiaTheme="minorEastAsia" w:cs="Times New Roman"/>
          <w:szCs w:val="24"/>
        </w:rPr>
        <w:t>gu</w:t>
      </w:r>
      <w:r w:rsidR="000700C3">
        <w:rPr>
          <w:rStyle w:val="fnt0"/>
          <w:rFonts w:eastAsiaTheme="minorEastAsia" w:cs="Times New Roman"/>
          <w:szCs w:val="24"/>
        </w:rPr>
        <w:t>e</w:t>
      </w:r>
      <w:r w:rsidR="007B5FDA">
        <w:rPr>
          <w:rStyle w:val="fnt0"/>
          <w:rFonts w:eastAsiaTheme="minorEastAsia" w:cs="Times New Roman"/>
          <w:szCs w:val="24"/>
        </w:rPr>
        <w:t>sses</w:t>
      </w:r>
      <w:r w:rsidR="00C8436E">
        <w:rPr>
          <w:rStyle w:val="fnt0"/>
          <w:rFonts w:eastAsiaTheme="minorEastAsia" w:cs="Times New Roman"/>
          <w:szCs w:val="24"/>
        </w:rPr>
        <w:t xml:space="preserve"> the positive </w:t>
      </w:r>
      <w:r w:rsidR="003E05AC">
        <w:rPr>
          <w:rStyle w:val="fnt0"/>
          <w:rFonts w:eastAsiaTheme="minorEastAsia" w:cs="Times New Roman"/>
          <w:szCs w:val="24"/>
        </w:rPr>
        <w:t>group</w:t>
      </w:r>
      <w:r w:rsidR="00C8436E">
        <w:rPr>
          <w:rStyle w:val="fnt0"/>
          <w:rFonts w:eastAsiaTheme="minorEastAsia" w:cs="Times New Roman"/>
          <w:szCs w:val="24"/>
        </w:rPr>
        <w:t xml:space="preserve"> </w:t>
      </w:r>
      <w:r w:rsidR="00FA1A5F">
        <w:rPr>
          <w:rFonts w:eastAsiaTheme="minorEastAsia"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4FB68B3" wp14:editId="11062D14">
                <wp:simplePos x="0" y="0"/>
                <wp:positionH relativeFrom="column">
                  <wp:posOffset>3461657</wp:posOffset>
                </wp:positionH>
                <wp:positionV relativeFrom="paragraph">
                  <wp:posOffset>0</wp:posOffset>
                </wp:positionV>
                <wp:extent cx="2320290" cy="4862195"/>
                <wp:effectExtent l="0" t="0" r="3810" b="0"/>
                <wp:wrapTight wrapText="bothSides">
                  <wp:wrapPolygon edited="0">
                    <wp:start x="0" y="0"/>
                    <wp:lineTo x="0" y="21496"/>
                    <wp:lineTo x="21458" y="21496"/>
                    <wp:lineTo x="21458" y="0"/>
                    <wp:lineTo x="0" y="0"/>
                  </wp:wrapPolygon>
                </wp:wrapTight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0290" cy="4862195"/>
                          <a:chOff x="0" y="0"/>
                          <a:chExt cx="2320290" cy="4862195"/>
                        </a:xfrm>
                      </wpg:grpSpPr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0290" cy="4150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 Box 11"/>
                        <wps:cNvSpPr txBox="1"/>
                        <wps:spPr>
                          <a:xfrm>
                            <a:off x="0" y="4209415"/>
                            <a:ext cx="2320290" cy="6527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F9D78D1" w14:textId="16706310" w:rsidR="007F537B" w:rsidRPr="00920B74" w:rsidRDefault="007F537B" w:rsidP="007F537B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904DB"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>.</w:t>
                              </w:r>
                              <w:r w:rsidR="000526FE">
                                <w:t xml:space="preserve"> ROC </w:t>
                              </w:r>
                              <w:r w:rsidR="00AC56A9">
                                <w:t>curved created by thresholding a test set</w:t>
                              </w:r>
                              <w:r w:rsidR="002F10DB">
                                <w:t xml:space="preserve">.  </w:t>
                              </w:r>
                              <w:r w:rsidRPr="00930335">
                                <w:t>Reprinted from “An introduction to ROC analysis," by T. Fawcett, 2006, Pattern Recognition Letters, 27(8), 862.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FB68B3" id="Group 20" o:spid="_x0000_s1032" style="position:absolute;margin-left:272.55pt;margin-top:0;width:182.7pt;height:382.85pt;z-index:251658240;mso-width-relative:margin;mso-height-relative:margin" coordsize="23202,4862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">
                <v:shape id="Picture 10" o:spid="_x0000_s1033" type="#_x0000_t75" style="position:absolute;width:23202;height:415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">
                  <v:imagedata r:id="rId18" o:title=""/>
                </v:shape>
                <v:shape id="Text Box 11" o:spid="_x0000_s1034" type="#_x0000_t202" style="position:absolute;top:42094;width:23202;height:6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" stroked="f">
                  <v:textbox style="mso-fit-shape-to-text:t" inset="0,0,0,0">
                    <w:txbxContent>
                      <w:p w14:paraId="7F9D78D1" w14:textId="16706310" w:rsidR="007F537B" w:rsidRPr="00920B74" w:rsidRDefault="007F537B" w:rsidP="007F537B">
                        <w:pPr>
                          <w:pStyle w:val="Caption"/>
                          <w:rPr>
                            <w:rFonts w:cs="Times New Roman"/>
                            <w:noProof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 w:rsidR="001630DF">
                          <w:fldChar w:fldCharType="begin"/>
                        </w:r>
                        <w:r w:rsidR="001630DF">
                          <w:instrText xml:space="preserve"> SEQ Figure \* ARABIC </w:instrText>
                        </w:r>
                        <w:r w:rsidR="001630DF">
                          <w:fldChar w:fldCharType="separate"/>
                        </w:r>
                        <w:r w:rsidR="004904DB">
                          <w:rPr>
                            <w:noProof/>
                          </w:rPr>
                          <w:t>3</w:t>
                        </w:r>
                        <w:r w:rsidR="001630DF">
                          <w:rPr>
                            <w:noProof/>
                          </w:rPr>
                          <w:fldChar w:fldCharType="end"/>
                        </w:r>
                        <w:r>
                          <w:t>.</w:t>
                        </w:r>
                        <w:r w:rsidR="000526FE">
                          <w:t xml:space="preserve"> ROC </w:t>
                        </w:r>
                        <w:r w:rsidR="00AC56A9">
                          <w:t>curved created by thresholding a test set</w:t>
                        </w:r>
                        <w:r w:rsidR="002F10DB">
                          <w:t xml:space="preserve">.  </w:t>
                        </w:r>
                        <w:r w:rsidRPr="00930335">
                          <w:t xml:space="preserve">Reprinted from “An introduction to ROC analysis," by T. Fawcett, 2006, Pattern Recognition Letters, 27(8), </w:t>
                        </w:r>
                        <w:proofErr w:type="gramStart"/>
                        <w:r w:rsidRPr="00930335">
                          <w:t>862.</w:t>
                        </w:r>
                        <w:proofErr w:type="gramEnd"/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926CF6">
        <w:rPr>
          <w:rStyle w:val="fnt0"/>
          <w:rFonts w:eastAsiaTheme="minorEastAsia" w:cs="Times New Roman"/>
          <w:szCs w:val="24"/>
        </w:rPr>
        <w:t xml:space="preserve">half the time is expected </w:t>
      </w:r>
      <w:r w:rsidR="007D1118">
        <w:rPr>
          <w:rStyle w:val="fnt0"/>
          <w:rFonts w:eastAsiaTheme="minorEastAsia" w:cs="Times New Roman"/>
          <w:szCs w:val="24"/>
        </w:rPr>
        <w:t>to get</w:t>
      </w:r>
      <w:r w:rsidR="007D1B1A">
        <w:rPr>
          <w:rStyle w:val="fnt0"/>
          <w:rFonts w:eastAsiaTheme="minorEastAsia" w:cs="Times New Roman"/>
          <w:szCs w:val="24"/>
        </w:rPr>
        <w:t xml:space="preserve"> half</w:t>
      </w:r>
      <w:r w:rsidR="00E001D3">
        <w:rPr>
          <w:rStyle w:val="fnt0"/>
          <w:rFonts w:eastAsiaTheme="minorEastAsia" w:cs="Times New Roman"/>
          <w:szCs w:val="24"/>
        </w:rPr>
        <w:t xml:space="preserve"> the</w:t>
      </w:r>
      <w:r w:rsidR="007D1B1A">
        <w:rPr>
          <w:rStyle w:val="fnt0"/>
          <w:rFonts w:eastAsiaTheme="minorEastAsia" w:cs="Times New Roman"/>
          <w:szCs w:val="24"/>
        </w:rPr>
        <w:t xml:space="preserve"> positive and half the negative </w:t>
      </w:r>
      <w:r w:rsidR="009C0C94">
        <w:rPr>
          <w:rStyle w:val="fnt0"/>
          <w:rFonts w:eastAsiaTheme="minorEastAsia" w:cs="Times New Roman"/>
          <w:szCs w:val="24"/>
        </w:rPr>
        <w:t>forecasts</w:t>
      </w:r>
      <w:r w:rsidR="007D1118">
        <w:rPr>
          <w:rStyle w:val="fnt0"/>
          <w:rFonts w:eastAsiaTheme="minorEastAsia" w:cs="Times New Roman"/>
          <w:szCs w:val="24"/>
        </w:rPr>
        <w:t xml:space="preserve"> correct, </w:t>
      </w:r>
      <w:r w:rsidR="008805F5">
        <w:rPr>
          <w:rStyle w:val="fnt0"/>
          <w:rFonts w:eastAsiaTheme="minorEastAsia" w:cs="Times New Roman"/>
          <w:szCs w:val="24"/>
        </w:rPr>
        <w:t>yield</w:t>
      </w:r>
      <w:r w:rsidR="00E02248">
        <w:rPr>
          <w:rStyle w:val="fnt0"/>
          <w:rFonts w:eastAsiaTheme="minorEastAsia" w:cs="Times New Roman"/>
          <w:szCs w:val="24"/>
        </w:rPr>
        <w:t>ing</w:t>
      </w:r>
      <w:r w:rsidR="00887089">
        <w:rPr>
          <w:rStyle w:val="fnt0"/>
          <w:rFonts w:eastAsiaTheme="minorEastAsia" w:cs="Times New Roman"/>
          <w:szCs w:val="24"/>
        </w:rPr>
        <w:t xml:space="preserve"> a </w:t>
      </w:r>
      <w:r w:rsidR="00EB440B">
        <w:rPr>
          <w:rStyle w:val="fnt0"/>
          <w:rFonts w:eastAsiaTheme="minorEastAsia" w:cs="Times New Roman"/>
          <w:szCs w:val="24"/>
        </w:rPr>
        <w:t>point</w:t>
      </w:r>
      <w:r w:rsidR="00D712AC">
        <w:rPr>
          <w:rStyle w:val="fnt0"/>
          <w:rFonts w:eastAsiaTheme="minorEastAsia" w:cs="Times New Roman"/>
          <w:szCs w:val="24"/>
        </w:rPr>
        <w:t xml:space="preserve"> (0.5,0.5) </w:t>
      </w:r>
      <w:r w:rsidR="008805F5">
        <w:rPr>
          <w:rStyle w:val="fnt0"/>
          <w:rFonts w:eastAsiaTheme="minorEastAsia" w:cs="Times New Roman"/>
          <w:szCs w:val="24"/>
        </w:rPr>
        <w:t xml:space="preserve">along the diagonal line </w:t>
      </w:r>
      <w:r w:rsidR="00D712AC">
        <w:rPr>
          <w:rStyle w:val="fnt0"/>
          <w:rFonts w:eastAsiaTheme="minorEastAsia" w:cs="Times New Roman"/>
          <w:szCs w:val="24"/>
        </w:rPr>
        <w:t xml:space="preserve">in </w:t>
      </w:r>
      <w:r w:rsidR="00582502">
        <w:rPr>
          <w:rStyle w:val="fnt0"/>
          <w:rFonts w:eastAsiaTheme="minorEastAsia" w:cs="Times New Roman"/>
          <w:szCs w:val="24"/>
        </w:rPr>
        <w:t xml:space="preserve">the </w:t>
      </w:r>
      <w:r w:rsidR="00D712AC">
        <w:rPr>
          <w:rStyle w:val="fnt0"/>
          <w:rFonts w:eastAsiaTheme="minorEastAsia" w:cs="Times New Roman"/>
          <w:szCs w:val="24"/>
        </w:rPr>
        <w:t>RO</w:t>
      </w:r>
      <w:r w:rsidR="005405A5">
        <w:rPr>
          <w:rStyle w:val="fnt0"/>
          <w:rFonts w:eastAsiaTheme="minorEastAsia" w:cs="Times New Roman"/>
          <w:szCs w:val="24"/>
        </w:rPr>
        <w:t>C</w:t>
      </w:r>
      <w:r w:rsidR="004A19FC">
        <w:rPr>
          <w:rStyle w:val="fnt0"/>
          <w:rFonts w:eastAsiaTheme="minorEastAsia" w:cs="Times New Roman"/>
          <w:szCs w:val="24"/>
        </w:rPr>
        <w:t xml:space="preserve"> </w:t>
      </w:r>
      <w:r w:rsidR="005F6C8A">
        <w:rPr>
          <w:rStyle w:val="fnt0"/>
          <w:rFonts w:eastAsiaTheme="minorEastAsia" w:cs="Times New Roman"/>
          <w:szCs w:val="24"/>
        </w:rPr>
        <w:t>space</w:t>
      </w:r>
      <w:r w:rsidR="00571DC7">
        <w:rPr>
          <w:rStyle w:val="fnt0"/>
          <w:rFonts w:eastAsiaTheme="minorEastAsia" w:cs="Times New Roman"/>
          <w:szCs w:val="24"/>
        </w:rPr>
        <w:t xml:space="preserve">. </w:t>
      </w:r>
      <w:r w:rsidR="00EA4C76">
        <w:rPr>
          <w:rStyle w:val="fnt0"/>
          <w:rFonts w:eastAsiaTheme="minorEastAsia" w:cs="Times New Roman"/>
          <w:szCs w:val="24"/>
        </w:rPr>
        <w:t xml:space="preserve"> </w:t>
      </w:r>
      <w:r w:rsidR="00E02248">
        <w:rPr>
          <w:rStyle w:val="fnt0"/>
          <w:rFonts w:eastAsiaTheme="minorEastAsia" w:cs="Times New Roman"/>
          <w:szCs w:val="24"/>
        </w:rPr>
        <w:t>A</w:t>
      </w:r>
      <w:r w:rsidR="005405A5">
        <w:rPr>
          <w:rStyle w:val="fnt0"/>
          <w:rFonts w:eastAsiaTheme="minorEastAsia" w:cs="Times New Roman"/>
          <w:szCs w:val="24"/>
        </w:rPr>
        <w:t xml:space="preserve"> classifier that </w:t>
      </w:r>
      <w:r w:rsidR="002D6431">
        <w:rPr>
          <w:rStyle w:val="fnt0"/>
          <w:rFonts w:eastAsiaTheme="minorEastAsia" w:cs="Times New Roman"/>
          <w:szCs w:val="24"/>
        </w:rPr>
        <w:t>unsystematically</w:t>
      </w:r>
      <w:r w:rsidR="005405A5">
        <w:rPr>
          <w:rStyle w:val="fnt0"/>
          <w:rFonts w:eastAsiaTheme="minorEastAsia" w:cs="Times New Roman"/>
          <w:szCs w:val="24"/>
        </w:rPr>
        <w:t xml:space="preserve"> gue</w:t>
      </w:r>
      <w:r w:rsidR="00700129">
        <w:rPr>
          <w:rStyle w:val="fnt0"/>
          <w:rFonts w:eastAsiaTheme="minorEastAsia" w:cs="Times New Roman"/>
          <w:szCs w:val="24"/>
        </w:rPr>
        <w:t xml:space="preserve">sses the positive class 90% </w:t>
      </w:r>
      <w:r w:rsidR="00AF6B19">
        <w:rPr>
          <w:rStyle w:val="fnt0"/>
          <w:rFonts w:eastAsiaTheme="minorEastAsia" w:cs="Times New Roman"/>
          <w:szCs w:val="24"/>
        </w:rPr>
        <w:t xml:space="preserve">of </w:t>
      </w:r>
      <w:r w:rsidR="00700129">
        <w:rPr>
          <w:rStyle w:val="fnt0"/>
          <w:rFonts w:eastAsiaTheme="minorEastAsia" w:cs="Times New Roman"/>
          <w:szCs w:val="24"/>
        </w:rPr>
        <w:t>the time</w:t>
      </w:r>
      <w:r w:rsidR="00E02248">
        <w:rPr>
          <w:rStyle w:val="fnt0"/>
          <w:rFonts w:eastAsiaTheme="minorEastAsia" w:cs="Times New Roman"/>
          <w:szCs w:val="24"/>
        </w:rPr>
        <w:t>, on the other hand,</w:t>
      </w:r>
      <w:r w:rsidR="00832057">
        <w:rPr>
          <w:rStyle w:val="fnt0"/>
          <w:rFonts w:eastAsiaTheme="minorEastAsia" w:cs="Times New Roman"/>
          <w:szCs w:val="24"/>
        </w:rPr>
        <w:t xml:space="preserve"> </w:t>
      </w:r>
      <w:r w:rsidR="00571DC7">
        <w:rPr>
          <w:rStyle w:val="fnt0"/>
          <w:rFonts w:eastAsiaTheme="minorEastAsia" w:cs="Times New Roman"/>
          <w:szCs w:val="24"/>
        </w:rPr>
        <w:t>produce</w:t>
      </w:r>
      <w:r w:rsidR="00832057">
        <w:rPr>
          <w:rStyle w:val="fnt0"/>
          <w:rFonts w:eastAsiaTheme="minorEastAsia" w:cs="Times New Roman"/>
          <w:szCs w:val="24"/>
        </w:rPr>
        <w:t>s a point (0.9,0.9)</w:t>
      </w:r>
      <w:r w:rsidR="00212832">
        <w:rPr>
          <w:rStyle w:val="fnt0"/>
          <w:rFonts w:eastAsiaTheme="minorEastAsia" w:cs="Times New Roman"/>
          <w:szCs w:val="24"/>
        </w:rPr>
        <w:t xml:space="preserve"> in</w:t>
      </w:r>
      <w:r w:rsidR="003F5E6A">
        <w:rPr>
          <w:rStyle w:val="fnt0"/>
          <w:rFonts w:eastAsiaTheme="minorEastAsia" w:cs="Times New Roman"/>
          <w:szCs w:val="24"/>
        </w:rPr>
        <w:t xml:space="preserve"> the</w:t>
      </w:r>
      <w:r w:rsidR="00212832">
        <w:rPr>
          <w:rStyle w:val="fnt0"/>
          <w:rFonts w:eastAsiaTheme="minorEastAsia" w:cs="Times New Roman"/>
          <w:szCs w:val="24"/>
        </w:rPr>
        <w:t xml:space="preserve"> ROC spac</w:t>
      </w:r>
      <w:r w:rsidR="00725CDF">
        <w:rPr>
          <w:rStyle w:val="fnt0"/>
          <w:rFonts w:eastAsiaTheme="minorEastAsia" w:cs="Times New Roman"/>
          <w:szCs w:val="24"/>
        </w:rPr>
        <w:t>e</w:t>
      </w:r>
      <w:r w:rsidR="00DE6AAF">
        <w:rPr>
          <w:rStyle w:val="fnt0"/>
          <w:rFonts w:eastAsiaTheme="minorEastAsia" w:cs="Times New Roman"/>
          <w:szCs w:val="24"/>
        </w:rPr>
        <w:t xml:space="preserve"> an</w:t>
      </w:r>
      <w:r w:rsidR="00E552CF">
        <w:rPr>
          <w:rStyle w:val="fnt0"/>
          <w:rFonts w:eastAsiaTheme="minorEastAsia" w:cs="Times New Roman"/>
          <w:szCs w:val="24"/>
        </w:rPr>
        <w:t>d increases</w:t>
      </w:r>
      <w:r w:rsidR="00962A46">
        <w:rPr>
          <w:rStyle w:val="fnt0"/>
          <w:rFonts w:eastAsiaTheme="minorEastAsia" w:cs="Times New Roman"/>
          <w:szCs w:val="24"/>
        </w:rPr>
        <w:t xml:space="preserve"> </w:t>
      </w:r>
      <w:r w:rsidR="00952FDD">
        <w:rPr>
          <w:rStyle w:val="fnt0"/>
          <w:rFonts w:eastAsiaTheme="minorEastAsia" w:cs="Times New Roman"/>
          <w:szCs w:val="24"/>
        </w:rPr>
        <w:t>the</w:t>
      </w:r>
      <w:r w:rsidR="00962A46">
        <w:rPr>
          <w:rStyle w:val="fnt0"/>
          <w:rFonts w:eastAsiaTheme="minorEastAsia" w:cs="Times New Roman"/>
          <w:szCs w:val="24"/>
        </w:rPr>
        <w:t xml:space="preserve"> FPR to 90%. </w:t>
      </w:r>
      <w:r w:rsidR="002F69F1">
        <w:rPr>
          <w:rStyle w:val="fnt0"/>
          <w:rFonts w:eastAsiaTheme="minorEastAsia" w:cs="Times New Roman"/>
          <w:szCs w:val="24"/>
        </w:rPr>
        <w:t xml:space="preserve"> </w:t>
      </w:r>
      <w:r w:rsidR="00952FDD">
        <w:rPr>
          <w:rStyle w:val="fnt0"/>
          <w:rFonts w:eastAsiaTheme="minorEastAsia" w:cs="Times New Roman"/>
          <w:szCs w:val="24"/>
        </w:rPr>
        <w:t>In Figure 2, t</w:t>
      </w:r>
      <w:r w:rsidR="002F69F1">
        <w:rPr>
          <w:rStyle w:val="fnt0"/>
          <w:rFonts w:eastAsiaTheme="minorEastAsia" w:cs="Times New Roman"/>
          <w:szCs w:val="24"/>
        </w:rPr>
        <w:t>he point (0,1)</w:t>
      </w:r>
      <w:r w:rsidR="00B77AD8">
        <w:rPr>
          <w:rStyle w:val="fnt0"/>
          <w:rFonts w:eastAsiaTheme="minorEastAsia" w:cs="Times New Roman"/>
          <w:szCs w:val="24"/>
        </w:rPr>
        <w:t xml:space="preserve">, </w:t>
      </w:r>
      <w:r w:rsidR="00C65079">
        <w:rPr>
          <w:rStyle w:val="fnt0"/>
          <w:rFonts w:eastAsiaTheme="minorEastAsia" w:cs="Times New Roman"/>
          <w:szCs w:val="24"/>
        </w:rPr>
        <w:t xml:space="preserve">D, represents </w:t>
      </w:r>
      <w:r w:rsidR="006E789C">
        <w:rPr>
          <w:rStyle w:val="fnt0"/>
          <w:rFonts w:eastAsiaTheme="minorEastAsia" w:cs="Times New Roman"/>
          <w:szCs w:val="24"/>
        </w:rPr>
        <w:t xml:space="preserve">a model with </w:t>
      </w:r>
      <w:r w:rsidR="00C65079">
        <w:rPr>
          <w:rStyle w:val="fnt0"/>
          <w:rFonts w:eastAsiaTheme="minorEastAsia" w:cs="Times New Roman"/>
          <w:szCs w:val="24"/>
        </w:rPr>
        <w:t xml:space="preserve">perfect classification.  </w:t>
      </w:r>
      <w:r w:rsidR="003C750B">
        <w:rPr>
          <w:rStyle w:val="fnt0"/>
          <w:rFonts w:eastAsiaTheme="minorEastAsia" w:cs="Times New Roman"/>
          <w:szCs w:val="24"/>
        </w:rPr>
        <w:t xml:space="preserve">Model </w:t>
      </w:r>
      <w:r w:rsidR="008F2BB6">
        <w:rPr>
          <w:rStyle w:val="fnt0"/>
          <w:rFonts w:eastAsiaTheme="minorEastAsia" w:cs="Times New Roman"/>
          <w:szCs w:val="24"/>
        </w:rPr>
        <w:t xml:space="preserve">E performs worse than random </w:t>
      </w:r>
      <w:r w:rsidR="00FD5385">
        <w:rPr>
          <w:rStyle w:val="fnt0"/>
          <w:rFonts w:eastAsiaTheme="minorEastAsia" w:cs="Times New Roman"/>
          <w:szCs w:val="24"/>
        </w:rPr>
        <w:t xml:space="preserve">assignment </w:t>
      </w:r>
      <w:r w:rsidR="008F2BB6">
        <w:rPr>
          <w:rStyle w:val="fnt0"/>
          <w:rFonts w:eastAsiaTheme="minorEastAsia" w:cs="Times New Roman"/>
          <w:szCs w:val="24"/>
        </w:rPr>
        <w:t>and is the negation of B.  C</w:t>
      </w:r>
      <w:r w:rsidR="000B0DEF">
        <w:rPr>
          <w:rStyle w:val="fnt0"/>
          <w:rFonts w:eastAsiaTheme="minorEastAsia" w:cs="Times New Roman"/>
          <w:szCs w:val="24"/>
        </w:rPr>
        <w:t>’s performance is near</w:t>
      </w:r>
      <w:r w:rsidR="00B2274B">
        <w:rPr>
          <w:rStyle w:val="fnt0"/>
          <w:rFonts w:eastAsiaTheme="minorEastAsia" w:cs="Times New Roman"/>
          <w:szCs w:val="24"/>
        </w:rPr>
        <w:t>-</w:t>
      </w:r>
      <w:r w:rsidR="000B0DEF">
        <w:rPr>
          <w:rStyle w:val="fnt0"/>
          <w:rFonts w:eastAsiaTheme="minorEastAsia" w:cs="Times New Roman"/>
          <w:szCs w:val="24"/>
        </w:rPr>
        <w:t>random</w:t>
      </w:r>
      <w:r w:rsidR="00427527">
        <w:rPr>
          <w:rStyle w:val="fnt0"/>
          <w:rFonts w:eastAsiaTheme="minorEastAsia" w:cs="Times New Roman"/>
          <w:szCs w:val="24"/>
        </w:rPr>
        <w:t xml:space="preserve">, </w:t>
      </w:r>
      <w:r w:rsidR="00A506FA">
        <w:rPr>
          <w:rStyle w:val="fnt0"/>
          <w:rFonts w:eastAsiaTheme="minorEastAsia" w:cs="Times New Roman"/>
          <w:szCs w:val="24"/>
        </w:rPr>
        <w:t>correctly guess</w:t>
      </w:r>
      <w:r w:rsidR="00427527">
        <w:rPr>
          <w:rStyle w:val="fnt0"/>
          <w:rFonts w:eastAsiaTheme="minorEastAsia" w:cs="Times New Roman"/>
          <w:szCs w:val="24"/>
        </w:rPr>
        <w:t xml:space="preserve">ing the </w:t>
      </w:r>
      <w:r w:rsidR="00A506FA">
        <w:rPr>
          <w:rStyle w:val="fnt0"/>
          <w:rFonts w:eastAsiaTheme="minorEastAsia" w:cs="Times New Roman"/>
          <w:szCs w:val="24"/>
        </w:rPr>
        <w:t xml:space="preserve">positive class 70% of the time.  </w:t>
      </w:r>
      <w:r w:rsidR="0027201B">
        <w:rPr>
          <w:rStyle w:val="fnt0"/>
          <w:rFonts w:eastAsiaTheme="minorEastAsia" w:cs="Times New Roman"/>
          <w:szCs w:val="24"/>
        </w:rPr>
        <w:t xml:space="preserve">Model </w:t>
      </w:r>
      <w:r w:rsidR="00C951BC">
        <w:rPr>
          <w:rStyle w:val="fnt0"/>
          <w:rFonts w:eastAsiaTheme="minorEastAsia" w:cs="Times New Roman"/>
          <w:szCs w:val="24"/>
        </w:rPr>
        <w:t xml:space="preserve">B is more liberal than A, </w:t>
      </w:r>
      <w:r w:rsidR="009668E3">
        <w:rPr>
          <w:rStyle w:val="fnt0"/>
          <w:rFonts w:eastAsiaTheme="minorEastAsia" w:cs="Times New Roman"/>
          <w:szCs w:val="24"/>
        </w:rPr>
        <w:t xml:space="preserve">meaning it </w:t>
      </w:r>
      <w:r w:rsidR="00231833">
        <w:rPr>
          <w:rStyle w:val="fnt0"/>
          <w:rFonts w:eastAsiaTheme="minorEastAsia" w:cs="Times New Roman"/>
          <w:szCs w:val="24"/>
        </w:rPr>
        <w:t>classif</w:t>
      </w:r>
      <w:r w:rsidR="004E0051">
        <w:rPr>
          <w:rStyle w:val="fnt0"/>
          <w:rFonts w:eastAsiaTheme="minorEastAsia" w:cs="Times New Roman"/>
          <w:szCs w:val="24"/>
        </w:rPr>
        <w:t xml:space="preserve">ies </w:t>
      </w:r>
      <w:r w:rsidR="00231833">
        <w:rPr>
          <w:rStyle w:val="fnt0"/>
          <w:rFonts w:eastAsiaTheme="minorEastAsia" w:cs="Times New Roman"/>
          <w:szCs w:val="24"/>
        </w:rPr>
        <w:t xml:space="preserve">more positive records correctly </w:t>
      </w:r>
      <w:r w:rsidR="002E3734">
        <w:rPr>
          <w:rStyle w:val="fnt0"/>
          <w:rFonts w:eastAsiaTheme="minorEastAsia" w:cs="Times New Roman"/>
          <w:szCs w:val="24"/>
        </w:rPr>
        <w:t xml:space="preserve">at the cost of </w:t>
      </w:r>
      <w:r w:rsidR="005339A7">
        <w:rPr>
          <w:rStyle w:val="fnt0"/>
          <w:rFonts w:eastAsiaTheme="minorEastAsia" w:cs="Times New Roman"/>
          <w:szCs w:val="24"/>
        </w:rPr>
        <w:t xml:space="preserve">classifying </w:t>
      </w:r>
      <w:r w:rsidR="0088077E">
        <w:rPr>
          <w:rStyle w:val="fnt0"/>
          <w:rFonts w:eastAsiaTheme="minorEastAsia" w:cs="Times New Roman"/>
          <w:szCs w:val="24"/>
        </w:rPr>
        <w:t xml:space="preserve">more negative </w:t>
      </w:r>
      <w:r w:rsidR="00321BDE">
        <w:rPr>
          <w:rStyle w:val="fnt0"/>
          <w:rFonts w:eastAsiaTheme="minorEastAsia" w:cs="Times New Roman"/>
          <w:szCs w:val="24"/>
        </w:rPr>
        <w:t>instances</w:t>
      </w:r>
      <w:r w:rsidR="00BA0754">
        <w:rPr>
          <w:rStyle w:val="fnt0"/>
          <w:rFonts w:eastAsiaTheme="minorEastAsia" w:cs="Times New Roman"/>
          <w:szCs w:val="24"/>
        </w:rPr>
        <w:t xml:space="preserve"> incorrectly</w:t>
      </w:r>
      <w:r w:rsidR="00F03E29">
        <w:rPr>
          <w:rStyle w:val="fnt0"/>
          <w:rFonts w:eastAsiaTheme="minorEastAsia" w:cs="Times New Roman"/>
          <w:szCs w:val="24"/>
        </w:rPr>
        <w:t xml:space="preserve"> </w:t>
      </w:r>
      <w:r w:rsidR="00F03E29" w:rsidRPr="00F03E29">
        <w:rPr>
          <w:rStyle w:val="fnt0"/>
          <w:rFonts w:eastAsiaTheme="minorEastAsia" w:cs="Times New Roman"/>
          <w:szCs w:val="24"/>
        </w:rPr>
        <w:t>(Fawcett, 2006)</w:t>
      </w:r>
      <w:r w:rsidR="00F03E29">
        <w:rPr>
          <w:rStyle w:val="fnt0"/>
          <w:rFonts w:eastAsiaTheme="minorEastAsia" w:cs="Times New Roman"/>
          <w:szCs w:val="24"/>
        </w:rPr>
        <w:t>.</w:t>
      </w:r>
    </w:p>
    <w:p w14:paraId="36503E18" w14:textId="4A3986A2" w:rsidR="007D1650" w:rsidRDefault="00A353A5" w:rsidP="00553516">
      <w:pPr>
        <w:spacing w:after="0" w:line="480" w:lineRule="auto"/>
        <w:ind w:firstLine="720"/>
        <w:rPr>
          <w:rStyle w:val="fnt0"/>
          <w:rFonts w:eastAsiaTheme="minorEastAsia" w:cs="Times New Roman"/>
          <w:szCs w:val="24"/>
        </w:rPr>
      </w:pPr>
      <w:r>
        <w:rPr>
          <w:rStyle w:val="fnt0"/>
          <w:rFonts w:eastAsiaTheme="minorEastAsia" w:cs="Times New Roman"/>
          <w:szCs w:val="24"/>
        </w:rPr>
        <w:t>More often</w:t>
      </w:r>
      <w:r w:rsidR="00D1031F">
        <w:rPr>
          <w:rStyle w:val="fnt0"/>
          <w:rFonts w:eastAsiaTheme="minorEastAsia" w:cs="Times New Roman"/>
          <w:szCs w:val="24"/>
        </w:rPr>
        <w:t>,</w:t>
      </w:r>
      <w:r>
        <w:rPr>
          <w:rStyle w:val="fnt0"/>
          <w:rFonts w:eastAsiaTheme="minorEastAsia" w:cs="Times New Roman"/>
          <w:szCs w:val="24"/>
        </w:rPr>
        <w:t xml:space="preserve"> we </w:t>
      </w:r>
      <w:r w:rsidR="00B069E9">
        <w:rPr>
          <w:rStyle w:val="fnt0"/>
          <w:rFonts w:eastAsiaTheme="minorEastAsia" w:cs="Times New Roman"/>
          <w:szCs w:val="24"/>
        </w:rPr>
        <w:t>use</w:t>
      </w:r>
      <w:r>
        <w:rPr>
          <w:rStyle w:val="fnt0"/>
          <w:rFonts w:eastAsiaTheme="minorEastAsia" w:cs="Times New Roman"/>
          <w:szCs w:val="24"/>
        </w:rPr>
        <w:t xml:space="preserve"> ROC curves in the context of </w:t>
      </w:r>
      <w:r w:rsidR="00D33533">
        <w:rPr>
          <w:rStyle w:val="fnt0"/>
          <w:rFonts w:eastAsiaTheme="minorEastAsia" w:cs="Times New Roman"/>
          <w:i/>
          <w:iCs/>
          <w:szCs w:val="24"/>
        </w:rPr>
        <w:t>ranking</w:t>
      </w:r>
      <w:r w:rsidR="00E46AE5">
        <w:rPr>
          <w:rStyle w:val="fnt0"/>
          <w:rFonts w:eastAsiaTheme="minorEastAsia" w:cs="Times New Roman"/>
          <w:szCs w:val="24"/>
        </w:rPr>
        <w:t>.</w:t>
      </w:r>
      <w:r w:rsidR="00D33533">
        <w:rPr>
          <w:rStyle w:val="fnt0"/>
          <w:rFonts w:eastAsiaTheme="minorEastAsia" w:cs="Times New Roman"/>
          <w:szCs w:val="24"/>
        </w:rPr>
        <w:t xml:space="preserve">  When ranking, we </w:t>
      </w:r>
      <w:r w:rsidR="00270E1B">
        <w:rPr>
          <w:rStyle w:val="fnt0"/>
          <w:rFonts w:eastAsiaTheme="minorEastAsia" w:cs="Times New Roman"/>
          <w:szCs w:val="24"/>
        </w:rPr>
        <w:t>order</w:t>
      </w:r>
      <w:r w:rsidR="00D33533">
        <w:rPr>
          <w:rStyle w:val="fnt0"/>
          <w:rFonts w:eastAsiaTheme="minorEastAsia" w:cs="Times New Roman"/>
          <w:szCs w:val="24"/>
        </w:rPr>
        <w:t xml:space="preserve"> </w:t>
      </w:r>
      <w:r w:rsidR="0064008D">
        <w:rPr>
          <w:rStyle w:val="fnt0"/>
          <w:rFonts w:eastAsiaTheme="minorEastAsia" w:cs="Times New Roman"/>
          <w:szCs w:val="24"/>
        </w:rPr>
        <w:t xml:space="preserve">a </w:t>
      </w:r>
      <w:r w:rsidR="005D45D5">
        <w:rPr>
          <w:rStyle w:val="fnt0"/>
          <w:rFonts w:eastAsiaTheme="minorEastAsia" w:cs="Times New Roman"/>
          <w:szCs w:val="24"/>
        </w:rPr>
        <w:t xml:space="preserve">validation </w:t>
      </w:r>
      <w:r w:rsidR="00B069E9">
        <w:rPr>
          <w:rStyle w:val="fnt0"/>
          <w:rFonts w:eastAsiaTheme="minorEastAsia" w:cs="Times New Roman"/>
          <w:szCs w:val="24"/>
        </w:rPr>
        <w:t>set</w:t>
      </w:r>
      <w:r w:rsidR="00AE5C0F">
        <w:rPr>
          <w:rStyle w:val="fnt0"/>
          <w:rFonts w:eastAsiaTheme="minorEastAsia" w:cs="Times New Roman"/>
          <w:szCs w:val="24"/>
        </w:rPr>
        <w:t xml:space="preserve"> by</w:t>
      </w:r>
      <w:r w:rsidR="0011338B">
        <w:rPr>
          <w:rStyle w:val="fnt0"/>
          <w:rFonts w:eastAsiaTheme="minorEastAsia" w:cs="Times New Roman"/>
          <w:szCs w:val="24"/>
        </w:rPr>
        <w:t xml:space="preserve"> </w:t>
      </w:r>
      <w:r w:rsidR="00212746">
        <w:rPr>
          <w:rStyle w:val="fnt0"/>
          <w:rFonts w:eastAsiaTheme="minorEastAsia" w:cs="Times New Roman"/>
          <w:szCs w:val="24"/>
        </w:rPr>
        <w:t xml:space="preserve">a value </w:t>
      </w:r>
      <w:r w:rsidR="0064008D">
        <w:rPr>
          <w:rStyle w:val="fnt0"/>
          <w:rFonts w:eastAsiaTheme="minorEastAsia" w:cs="Times New Roman"/>
          <w:szCs w:val="24"/>
        </w:rPr>
        <w:t>representing</w:t>
      </w:r>
      <w:r w:rsidR="00212746">
        <w:rPr>
          <w:rStyle w:val="fnt0"/>
          <w:rFonts w:eastAsiaTheme="minorEastAsia" w:cs="Times New Roman"/>
          <w:szCs w:val="24"/>
        </w:rPr>
        <w:t xml:space="preserve"> </w:t>
      </w:r>
      <w:r w:rsidR="00AE5C0F">
        <w:rPr>
          <w:rStyle w:val="fnt0"/>
          <w:rFonts w:eastAsiaTheme="minorEastAsia" w:cs="Times New Roman"/>
          <w:szCs w:val="24"/>
        </w:rPr>
        <w:t>the degree to which a</w:t>
      </w:r>
      <w:r w:rsidR="00B3186C">
        <w:rPr>
          <w:rStyle w:val="fnt0"/>
          <w:rFonts w:eastAsiaTheme="minorEastAsia" w:cs="Times New Roman"/>
          <w:szCs w:val="24"/>
        </w:rPr>
        <w:t>n instance</w:t>
      </w:r>
      <w:r w:rsidR="006B4E87">
        <w:rPr>
          <w:rStyle w:val="fnt0"/>
          <w:rFonts w:eastAsiaTheme="minorEastAsia" w:cs="Times New Roman"/>
          <w:szCs w:val="24"/>
        </w:rPr>
        <w:t xml:space="preserve"> belongs to a class</w:t>
      </w:r>
      <w:r w:rsidR="00212746">
        <w:rPr>
          <w:rStyle w:val="fnt0"/>
          <w:rFonts w:eastAsiaTheme="minorEastAsia" w:cs="Times New Roman"/>
          <w:szCs w:val="24"/>
        </w:rPr>
        <w:t xml:space="preserve">, known as </w:t>
      </w:r>
      <w:r w:rsidR="00AC7BFC">
        <w:rPr>
          <w:rStyle w:val="fnt0"/>
          <w:rFonts w:eastAsiaTheme="minorEastAsia" w:cs="Times New Roman"/>
          <w:szCs w:val="24"/>
        </w:rPr>
        <w:t>its</w:t>
      </w:r>
      <w:r w:rsidR="00212746">
        <w:rPr>
          <w:rStyle w:val="fnt0"/>
          <w:rFonts w:eastAsiaTheme="minorEastAsia" w:cs="Times New Roman"/>
          <w:szCs w:val="24"/>
        </w:rPr>
        <w:t xml:space="preserve"> </w:t>
      </w:r>
      <w:r w:rsidR="00212746" w:rsidRPr="00321BDE">
        <w:rPr>
          <w:rStyle w:val="fnt0"/>
          <w:rFonts w:eastAsiaTheme="minorEastAsia" w:cs="Times New Roman"/>
          <w:i/>
          <w:iCs/>
          <w:szCs w:val="24"/>
        </w:rPr>
        <w:t>probability</w:t>
      </w:r>
      <w:r w:rsidR="00321BDE">
        <w:rPr>
          <w:rStyle w:val="fnt0"/>
          <w:rFonts w:eastAsiaTheme="minorEastAsia" w:cs="Times New Roman"/>
          <w:szCs w:val="24"/>
        </w:rPr>
        <w:t xml:space="preserve"> or </w:t>
      </w:r>
      <w:r w:rsidR="00321BDE" w:rsidRPr="00321BDE">
        <w:rPr>
          <w:rStyle w:val="fnt0"/>
          <w:rFonts w:eastAsiaTheme="minorEastAsia" w:cs="Times New Roman"/>
          <w:i/>
          <w:iCs/>
          <w:szCs w:val="24"/>
        </w:rPr>
        <w:t>score.</w:t>
      </w:r>
      <w:r w:rsidR="00AE5C0F">
        <w:rPr>
          <w:rStyle w:val="fnt0"/>
          <w:rFonts w:eastAsiaTheme="minorEastAsia" w:cs="Times New Roman"/>
          <w:szCs w:val="24"/>
        </w:rPr>
        <w:t xml:space="preserve">  </w:t>
      </w:r>
      <w:r w:rsidR="0064008D">
        <w:rPr>
          <w:rStyle w:val="fnt0"/>
          <w:rFonts w:eastAsiaTheme="minorEastAsia" w:cs="Times New Roman"/>
          <w:szCs w:val="24"/>
        </w:rPr>
        <w:t xml:space="preserve">Figure 3 shows </w:t>
      </w:r>
      <w:r w:rsidR="00F16B97">
        <w:rPr>
          <w:rStyle w:val="fnt0"/>
          <w:rFonts w:eastAsiaTheme="minorEastAsia" w:cs="Times New Roman"/>
          <w:szCs w:val="24"/>
        </w:rPr>
        <w:t xml:space="preserve">the </w:t>
      </w:r>
      <w:r w:rsidR="00457760">
        <w:rPr>
          <w:rStyle w:val="fnt0"/>
          <w:rFonts w:eastAsiaTheme="minorEastAsia" w:cs="Times New Roman"/>
          <w:szCs w:val="24"/>
        </w:rPr>
        <w:t>score</w:t>
      </w:r>
      <w:r w:rsidR="00F16B97">
        <w:rPr>
          <w:rStyle w:val="fnt0"/>
          <w:rFonts w:eastAsiaTheme="minorEastAsia" w:cs="Times New Roman"/>
          <w:szCs w:val="24"/>
        </w:rPr>
        <w:t xml:space="preserve"> </w:t>
      </w:r>
      <w:r w:rsidR="006B4E87">
        <w:rPr>
          <w:rStyle w:val="fnt0"/>
          <w:rFonts w:eastAsiaTheme="minorEastAsia" w:cs="Times New Roman"/>
          <w:szCs w:val="24"/>
        </w:rPr>
        <w:t xml:space="preserve">a classifier assigns to each </w:t>
      </w:r>
      <w:r w:rsidR="00585FF4">
        <w:rPr>
          <w:rStyle w:val="fnt0"/>
          <w:rFonts w:eastAsiaTheme="minorEastAsia" w:cs="Times New Roman"/>
          <w:szCs w:val="24"/>
        </w:rPr>
        <w:t>observation</w:t>
      </w:r>
      <w:r w:rsidR="003033B2">
        <w:rPr>
          <w:rStyle w:val="fnt0"/>
          <w:rFonts w:eastAsiaTheme="minorEastAsia" w:cs="Times New Roman"/>
          <w:szCs w:val="24"/>
        </w:rPr>
        <w:t xml:space="preserve"> in </w:t>
      </w:r>
      <w:r w:rsidR="00FE4133">
        <w:rPr>
          <w:rStyle w:val="fnt0"/>
          <w:rFonts w:eastAsiaTheme="minorEastAsia" w:cs="Times New Roman"/>
          <w:szCs w:val="24"/>
        </w:rPr>
        <w:t xml:space="preserve">a </w:t>
      </w:r>
      <w:r w:rsidR="00585FF4">
        <w:rPr>
          <w:rStyle w:val="fnt0"/>
          <w:rFonts w:eastAsiaTheme="minorEastAsia" w:cs="Times New Roman"/>
          <w:szCs w:val="24"/>
        </w:rPr>
        <w:t>dataset</w:t>
      </w:r>
      <w:r w:rsidR="00FE4133">
        <w:rPr>
          <w:rStyle w:val="fnt0"/>
          <w:rFonts w:eastAsiaTheme="minorEastAsia" w:cs="Times New Roman"/>
          <w:szCs w:val="24"/>
        </w:rPr>
        <w:t xml:space="preserve"> </w:t>
      </w:r>
      <w:r w:rsidR="00585FF4">
        <w:rPr>
          <w:rStyle w:val="fnt0"/>
          <w:rFonts w:eastAsiaTheme="minorEastAsia" w:cs="Times New Roman"/>
          <w:szCs w:val="24"/>
        </w:rPr>
        <w:t>with 20 records</w:t>
      </w:r>
      <w:r w:rsidR="00FE4133">
        <w:rPr>
          <w:rStyle w:val="fnt0"/>
          <w:rFonts w:eastAsiaTheme="minorEastAsia" w:cs="Times New Roman"/>
          <w:szCs w:val="24"/>
        </w:rPr>
        <w:t xml:space="preserve"> and the </w:t>
      </w:r>
      <w:r w:rsidR="00463AA3">
        <w:rPr>
          <w:rStyle w:val="fnt0"/>
          <w:rFonts w:eastAsiaTheme="minorEastAsia" w:cs="Times New Roman"/>
          <w:szCs w:val="24"/>
        </w:rPr>
        <w:t xml:space="preserve">corresponding ROC curve with each </w:t>
      </w:r>
      <w:r w:rsidR="00683BFC">
        <w:rPr>
          <w:rStyle w:val="fnt0"/>
          <w:rFonts w:eastAsiaTheme="minorEastAsia" w:cs="Times New Roman"/>
          <w:szCs w:val="24"/>
        </w:rPr>
        <w:t>in</w:t>
      </w:r>
      <w:r w:rsidR="00E3691B">
        <w:rPr>
          <w:rStyle w:val="fnt0"/>
          <w:rFonts w:eastAsiaTheme="minorEastAsia" w:cs="Times New Roman"/>
          <w:szCs w:val="24"/>
        </w:rPr>
        <w:t>s</w:t>
      </w:r>
      <w:r w:rsidR="00683BFC">
        <w:rPr>
          <w:rStyle w:val="fnt0"/>
          <w:rFonts w:eastAsiaTheme="minorEastAsia" w:cs="Times New Roman"/>
          <w:szCs w:val="24"/>
        </w:rPr>
        <w:t>tan</w:t>
      </w:r>
      <w:r w:rsidR="00E3691B">
        <w:rPr>
          <w:rStyle w:val="fnt0"/>
          <w:rFonts w:eastAsiaTheme="minorEastAsia" w:cs="Times New Roman"/>
          <w:szCs w:val="24"/>
        </w:rPr>
        <w:t>t</w:t>
      </w:r>
      <w:r w:rsidR="00463AA3">
        <w:rPr>
          <w:rStyle w:val="fnt0"/>
          <w:rFonts w:eastAsiaTheme="minorEastAsia" w:cs="Times New Roman"/>
          <w:szCs w:val="24"/>
        </w:rPr>
        <w:t xml:space="preserve"> labeled </w:t>
      </w:r>
      <w:r w:rsidR="004F65B7">
        <w:rPr>
          <w:rStyle w:val="fnt0"/>
          <w:rFonts w:eastAsiaTheme="minorEastAsia" w:cs="Times New Roman"/>
          <w:szCs w:val="24"/>
        </w:rPr>
        <w:t xml:space="preserve">by </w:t>
      </w:r>
      <w:r w:rsidR="00091243">
        <w:rPr>
          <w:rStyle w:val="fnt0"/>
          <w:rFonts w:eastAsiaTheme="minorEastAsia" w:cs="Times New Roman"/>
          <w:szCs w:val="24"/>
        </w:rPr>
        <w:t xml:space="preserve">its </w:t>
      </w:r>
      <w:r w:rsidR="00C32C58">
        <w:rPr>
          <w:rStyle w:val="fnt0"/>
          <w:rFonts w:eastAsiaTheme="minorEastAsia" w:cs="Times New Roman"/>
          <w:szCs w:val="24"/>
        </w:rPr>
        <w:t>probability</w:t>
      </w:r>
      <w:r w:rsidR="00091243">
        <w:rPr>
          <w:rStyle w:val="fnt0"/>
          <w:rFonts w:eastAsiaTheme="minorEastAsia" w:cs="Times New Roman"/>
          <w:szCs w:val="24"/>
        </w:rPr>
        <w:t xml:space="preserve">.  </w:t>
      </w:r>
      <w:r w:rsidR="006032E7">
        <w:rPr>
          <w:rStyle w:val="fnt0"/>
          <w:rFonts w:eastAsiaTheme="minorEastAsia" w:cs="Times New Roman"/>
          <w:szCs w:val="24"/>
        </w:rPr>
        <w:t xml:space="preserve">ROC curves are </w:t>
      </w:r>
      <w:r w:rsidR="006A55E3">
        <w:rPr>
          <w:rStyle w:val="fnt0"/>
          <w:rFonts w:eastAsiaTheme="minorEastAsia" w:cs="Times New Roman"/>
          <w:szCs w:val="24"/>
        </w:rPr>
        <w:t xml:space="preserve">invariant </w:t>
      </w:r>
      <w:r w:rsidR="003423E1">
        <w:rPr>
          <w:rStyle w:val="fnt0"/>
          <w:rFonts w:eastAsiaTheme="minorEastAsia" w:cs="Times New Roman"/>
          <w:szCs w:val="24"/>
        </w:rPr>
        <w:t>to changes in class skew and error costs</w:t>
      </w:r>
      <w:r w:rsidR="00A54F9E">
        <w:rPr>
          <w:rStyle w:val="fnt0"/>
          <w:rFonts w:eastAsiaTheme="minorEastAsia" w:cs="Times New Roman"/>
          <w:szCs w:val="24"/>
        </w:rPr>
        <w:t xml:space="preserve">. </w:t>
      </w:r>
      <w:r w:rsidR="00295B23">
        <w:rPr>
          <w:rStyle w:val="fnt0"/>
          <w:rFonts w:eastAsiaTheme="minorEastAsia" w:cs="Times New Roman"/>
          <w:szCs w:val="24"/>
        </w:rPr>
        <w:t xml:space="preserve"> </w:t>
      </w:r>
      <w:r w:rsidR="00A54F9E">
        <w:rPr>
          <w:rStyle w:val="fnt0"/>
          <w:rFonts w:eastAsiaTheme="minorEastAsia" w:cs="Times New Roman"/>
          <w:szCs w:val="24"/>
        </w:rPr>
        <w:t>I</w:t>
      </w:r>
      <w:r w:rsidR="00295B23">
        <w:rPr>
          <w:rStyle w:val="fnt0"/>
          <w:rFonts w:eastAsiaTheme="minorEastAsia" w:cs="Times New Roman"/>
          <w:szCs w:val="24"/>
        </w:rPr>
        <w:t>f the proportion</w:t>
      </w:r>
      <w:r w:rsidR="0006514E">
        <w:rPr>
          <w:rStyle w:val="fnt0"/>
          <w:rFonts w:eastAsiaTheme="minorEastAsia" w:cs="Times New Roman"/>
          <w:szCs w:val="24"/>
        </w:rPr>
        <w:t xml:space="preserve"> of </w:t>
      </w:r>
      <w:r w:rsidR="00A54F9E">
        <w:rPr>
          <w:rStyle w:val="fnt0"/>
          <w:rFonts w:eastAsiaTheme="minorEastAsia" w:cs="Times New Roman"/>
          <w:szCs w:val="24"/>
        </w:rPr>
        <w:t xml:space="preserve">negative to positive </w:t>
      </w:r>
      <w:r w:rsidR="00BA5F15">
        <w:rPr>
          <w:rStyle w:val="fnt0"/>
          <w:rFonts w:eastAsiaTheme="minorEastAsia" w:cs="Times New Roman"/>
          <w:szCs w:val="24"/>
        </w:rPr>
        <w:t xml:space="preserve">classes changes in a test set, </w:t>
      </w:r>
      <w:r w:rsidR="00A54F9E">
        <w:rPr>
          <w:rStyle w:val="fnt0"/>
          <w:rFonts w:eastAsiaTheme="minorEastAsia" w:cs="Times New Roman"/>
          <w:szCs w:val="24"/>
        </w:rPr>
        <w:t xml:space="preserve">for instance, </w:t>
      </w:r>
      <w:r w:rsidR="00484D4B">
        <w:rPr>
          <w:rStyle w:val="fnt0"/>
          <w:rFonts w:eastAsiaTheme="minorEastAsia" w:cs="Times New Roman"/>
          <w:szCs w:val="24"/>
        </w:rPr>
        <w:t>the ROC curve remains the same</w:t>
      </w:r>
      <w:r w:rsidR="00D366B5">
        <w:rPr>
          <w:rStyle w:val="fnt0"/>
          <w:rFonts w:eastAsiaTheme="minorEastAsia" w:cs="Times New Roman"/>
          <w:szCs w:val="24"/>
        </w:rPr>
        <w:t xml:space="preserve">, because </w:t>
      </w:r>
      <w:r w:rsidR="006E3E1B">
        <w:rPr>
          <w:rStyle w:val="fnt0"/>
          <w:rFonts w:eastAsiaTheme="minorEastAsia" w:cs="Times New Roman"/>
          <w:szCs w:val="24"/>
        </w:rPr>
        <w:t>its dimensions are based</w:t>
      </w:r>
      <w:r w:rsidR="009E1193">
        <w:rPr>
          <w:rStyle w:val="fnt0"/>
          <w:rFonts w:eastAsiaTheme="minorEastAsia" w:cs="Times New Roman"/>
          <w:szCs w:val="24"/>
        </w:rPr>
        <w:t xml:space="preserve"> on a</w:t>
      </w:r>
      <w:r w:rsidR="004F4F9C">
        <w:rPr>
          <w:rStyle w:val="fnt0"/>
          <w:rFonts w:eastAsiaTheme="minorEastAsia" w:cs="Times New Roman"/>
          <w:szCs w:val="24"/>
        </w:rPr>
        <w:t xml:space="preserve"> single column</w:t>
      </w:r>
      <w:r w:rsidR="009E1193">
        <w:rPr>
          <w:rStyle w:val="fnt0"/>
          <w:rFonts w:eastAsiaTheme="minorEastAsia" w:cs="Times New Roman"/>
          <w:szCs w:val="24"/>
        </w:rPr>
        <w:t>ar ratio</w:t>
      </w:r>
      <w:r w:rsidR="004F4F9C">
        <w:rPr>
          <w:rStyle w:val="fnt0"/>
          <w:rFonts w:eastAsiaTheme="minorEastAsia" w:cs="Times New Roman"/>
          <w:szCs w:val="24"/>
        </w:rPr>
        <w:t xml:space="preserve"> in the confusion matrix</w:t>
      </w:r>
      <w:r w:rsidR="006E3E1B">
        <w:rPr>
          <w:rStyle w:val="fnt0"/>
          <w:rFonts w:eastAsiaTheme="minorEastAsia" w:cs="Times New Roman"/>
          <w:szCs w:val="24"/>
        </w:rPr>
        <w:t xml:space="preserve">.  </w:t>
      </w:r>
      <w:r w:rsidR="00144F3E">
        <w:rPr>
          <w:rStyle w:val="fnt0"/>
          <w:rFonts w:eastAsiaTheme="minorEastAsia" w:cs="Times New Roman"/>
          <w:szCs w:val="24"/>
        </w:rPr>
        <w:lastRenderedPageBreak/>
        <w:t>Metrics</w:t>
      </w:r>
      <w:r w:rsidR="006E3E1B">
        <w:rPr>
          <w:rStyle w:val="fnt0"/>
          <w:rFonts w:eastAsiaTheme="minorEastAsia" w:cs="Times New Roman"/>
          <w:szCs w:val="24"/>
        </w:rPr>
        <w:t xml:space="preserve"> </w:t>
      </w:r>
      <w:r w:rsidR="0077046E">
        <w:rPr>
          <w:rStyle w:val="fnt0"/>
          <w:rFonts w:eastAsiaTheme="minorEastAsia" w:cs="Times New Roman"/>
          <w:szCs w:val="24"/>
        </w:rPr>
        <w:t xml:space="preserve">that use values from both </w:t>
      </w:r>
      <w:r w:rsidR="00E3461C">
        <w:rPr>
          <w:rStyle w:val="fnt0"/>
          <w:rFonts w:eastAsiaTheme="minorEastAsia" w:cs="Times New Roman"/>
          <w:szCs w:val="24"/>
        </w:rPr>
        <w:t>columns, however,</w:t>
      </w:r>
      <w:r w:rsidR="00144F3E">
        <w:rPr>
          <w:rStyle w:val="fnt0"/>
          <w:rFonts w:eastAsiaTheme="minorEastAsia" w:cs="Times New Roman"/>
          <w:szCs w:val="24"/>
        </w:rPr>
        <w:t xml:space="preserve"> including accuracy, precision, </w:t>
      </w:r>
      <w:r w:rsidR="00674EE3">
        <w:rPr>
          <w:rStyle w:val="fnt0"/>
          <w:rFonts w:eastAsiaTheme="minorEastAsia" w:cs="Times New Roman"/>
          <w:szCs w:val="24"/>
        </w:rPr>
        <w:t xml:space="preserve">the </w:t>
      </w:r>
      <w:r w:rsidR="005D2225">
        <w:rPr>
          <w:rStyle w:val="fnt0"/>
          <w:rFonts w:eastAsiaTheme="minorEastAsia" w:cs="Times New Roman"/>
          <w:szCs w:val="24"/>
        </w:rPr>
        <w:t xml:space="preserve">f-measure, </w:t>
      </w:r>
      <w:r w:rsidR="003D6C79">
        <w:rPr>
          <w:rStyle w:val="fnt0"/>
          <w:rFonts w:eastAsiaTheme="minorEastAsia" w:cs="Times New Roman"/>
          <w:szCs w:val="24"/>
        </w:rPr>
        <w:t>and lift</w:t>
      </w:r>
      <w:r w:rsidR="00734684">
        <w:rPr>
          <w:rStyle w:val="fnt0"/>
          <w:rFonts w:eastAsiaTheme="minorEastAsia" w:cs="Times New Roman"/>
          <w:szCs w:val="24"/>
        </w:rPr>
        <w:t>,</w:t>
      </w:r>
      <w:r w:rsidR="008D5F62">
        <w:rPr>
          <w:rStyle w:val="fnt0"/>
          <w:rFonts w:eastAsiaTheme="minorEastAsia" w:cs="Times New Roman"/>
          <w:szCs w:val="24"/>
        </w:rPr>
        <w:t xml:space="preserve"> are inherently sensitive to skew</w:t>
      </w:r>
      <w:r w:rsidR="002B3FCE">
        <w:rPr>
          <w:rStyle w:val="fnt0"/>
          <w:rFonts w:eastAsiaTheme="minorEastAsia" w:cs="Times New Roman"/>
          <w:szCs w:val="24"/>
        </w:rPr>
        <w:t xml:space="preserve"> </w:t>
      </w:r>
      <w:r w:rsidR="002B3FCE" w:rsidRPr="002B3FCE">
        <w:rPr>
          <w:rStyle w:val="fnt0"/>
          <w:rFonts w:eastAsiaTheme="minorEastAsia" w:cs="Times New Roman"/>
          <w:szCs w:val="24"/>
        </w:rPr>
        <w:t>(Fawcett, 2006)</w:t>
      </w:r>
      <w:r w:rsidR="003E190B">
        <w:rPr>
          <w:rStyle w:val="fnt0"/>
          <w:rFonts w:eastAsiaTheme="minorEastAsia" w:cs="Times New Roman"/>
          <w:szCs w:val="24"/>
        </w:rPr>
        <w:t>.</w:t>
      </w:r>
    </w:p>
    <w:p w14:paraId="657D09C0" w14:textId="2DE60927" w:rsidR="00C92FD5" w:rsidRDefault="00111531" w:rsidP="00A70F04">
      <w:pPr>
        <w:spacing w:after="0" w:line="480" w:lineRule="auto"/>
        <w:ind w:firstLine="720"/>
        <w:rPr>
          <w:rStyle w:val="fnt0"/>
          <w:rFonts w:eastAsiaTheme="minorEastAsia" w:cs="Times New Roman"/>
          <w:szCs w:val="24"/>
        </w:rPr>
      </w:pPr>
      <w:r>
        <w:rPr>
          <w:rFonts w:eastAsiaTheme="minorEastAsia" w:cs="Times New Roman"/>
          <w:noProof/>
          <w:color w:val="000000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5DDE3C3" wp14:editId="34FC0CDE">
                <wp:simplePos x="0" y="0"/>
                <wp:positionH relativeFrom="column">
                  <wp:posOffset>3283312</wp:posOffset>
                </wp:positionH>
                <wp:positionV relativeFrom="paragraph">
                  <wp:posOffset>711926</wp:posOffset>
                </wp:positionV>
                <wp:extent cx="2635885" cy="2249805"/>
                <wp:effectExtent l="0" t="0" r="0" b="0"/>
                <wp:wrapTight wrapText="bothSides">
                  <wp:wrapPolygon edited="0">
                    <wp:start x="0" y="0"/>
                    <wp:lineTo x="0" y="21399"/>
                    <wp:lineTo x="21387" y="21399"/>
                    <wp:lineTo x="21387" y="0"/>
                    <wp:lineTo x="0" y="0"/>
                  </wp:wrapPolygon>
                </wp:wrapTight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35885" cy="2249805"/>
                          <a:chOff x="0" y="0"/>
                          <a:chExt cx="3089275" cy="2552016"/>
                        </a:xfrm>
                      </wpg:grpSpPr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9275" cy="19246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Text Box 16"/>
                        <wps:cNvSpPr txBox="1"/>
                        <wps:spPr>
                          <a:xfrm>
                            <a:off x="0" y="2030681"/>
                            <a:ext cx="3089275" cy="52133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24E08EAB" w14:textId="365A4923" w:rsidR="00556443" w:rsidRPr="001A2772" w:rsidRDefault="00556443" w:rsidP="00556443">
                              <w:pPr>
                                <w:pStyle w:val="Caption"/>
                                <w:rPr>
                                  <w:rFonts w:cs="Times New Roman"/>
                                  <w:noProof/>
                                  <w:color w:val="000000"/>
                                  <w:sz w:val="24"/>
                                  <w:szCs w:val="24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 w:rsidR="004904DB">
                                  <w:rPr>
                                    <w:noProof/>
                                  </w:rPr>
                                  <w:t>4</w:t>
                                </w:r>
                              </w:fldSimple>
                              <w:r>
                                <w:t xml:space="preserve">. </w:t>
                              </w:r>
                              <w:r w:rsidRPr="00BB67A5">
                                <w:t>Lift curves generated by the 'gains' library in R. Reprinted from “Data Mining for Business Analytics," by G.</w:t>
                              </w:r>
                              <w:r w:rsidR="00945963">
                                <w:t xml:space="preserve"> </w:t>
                              </w:r>
                              <w:r w:rsidRPr="00BB67A5">
                                <w:t>Shmueli et al. (n.d.).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DDE3C3" id="Group 19" o:spid="_x0000_s1035" style="position:absolute;left:0;text-align:left;margin-left:258.55pt;margin-top:56.05pt;width:207.55pt;height:177.15pt;z-index:251669504;mso-width-relative:margin;mso-height-relative:margin" coordsize="30892,2552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">
                <v:shape id="Picture 12" o:spid="_x0000_s1036" type="#_x0000_t75" style="position:absolute;width:30892;height:19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">
                  <v:imagedata r:id="rId20" o:title=""/>
                </v:shape>
                <v:shape id="Text Box 16" o:spid="_x0000_s1037" type="#_x0000_t202" style="position:absolute;top:20306;width:30892;height:5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" stroked="f">
                  <v:textbox inset="0,0,0,0">
                    <w:txbxContent>
                      <w:p w14:paraId="24E08EAB" w14:textId="365A4923" w:rsidR="00556443" w:rsidRPr="001A2772" w:rsidRDefault="00556443" w:rsidP="00556443">
                        <w:pPr>
                          <w:pStyle w:val="Caption"/>
                          <w:rPr>
                            <w:rFonts w:cs="Times New Roman"/>
                            <w:noProof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t xml:space="preserve">Figure </w:t>
                        </w:r>
                        <w:r w:rsidR="001630DF">
                          <w:fldChar w:fldCharType="begin"/>
                        </w:r>
                        <w:r w:rsidR="001630DF">
                          <w:instrText xml:space="preserve"> SEQ Figure \* ARABIC </w:instrText>
                        </w:r>
                        <w:r w:rsidR="001630DF">
                          <w:fldChar w:fldCharType="separate"/>
                        </w:r>
                        <w:r w:rsidR="004904DB">
                          <w:rPr>
                            <w:noProof/>
                          </w:rPr>
                          <w:t>4</w:t>
                        </w:r>
                        <w:r w:rsidR="001630DF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. </w:t>
                        </w:r>
                        <w:r w:rsidRPr="00BB67A5">
                          <w:t>Lift curves generated by the 'gains' library in R. Reprinted from “Data Mining for Business Analytics," by G.</w:t>
                        </w:r>
                        <w:r w:rsidR="00945963">
                          <w:t xml:space="preserve"> </w:t>
                        </w:r>
                        <w:r w:rsidRPr="00BB67A5">
                          <w:t>Shmueli et al. (n.d.).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 w:rsidR="006E0315">
        <w:rPr>
          <w:rStyle w:val="fnt0"/>
          <w:rFonts w:eastAsiaTheme="minorEastAsia" w:cs="Times New Roman"/>
          <w:i/>
          <w:iCs/>
          <w:szCs w:val="24"/>
        </w:rPr>
        <w:t>L</w:t>
      </w:r>
      <w:r w:rsidR="00CE63C5" w:rsidRPr="00BC4445">
        <w:rPr>
          <w:rStyle w:val="fnt0"/>
          <w:rFonts w:eastAsiaTheme="minorEastAsia" w:cs="Times New Roman"/>
          <w:i/>
          <w:iCs/>
          <w:szCs w:val="24"/>
        </w:rPr>
        <w:t>ift charts</w:t>
      </w:r>
      <w:r w:rsidR="00CD7A88">
        <w:rPr>
          <w:rStyle w:val="fnt0"/>
          <w:rFonts w:eastAsiaTheme="minorEastAsia" w:cs="Times New Roman"/>
          <w:szCs w:val="24"/>
        </w:rPr>
        <w:t xml:space="preserve"> </w:t>
      </w:r>
      <w:r w:rsidR="00773052">
        <w:rPr>
          <w:rStyle w:val="fnt0"/>
          <w:rFonts w:eastAsiaTheme="minorEastAsia" w:cs="Times New Roman"/>
          <w:szCs w:val="24"/>
        </w:rPr>
        <w:t xml:space="preserve">assess how </w:t>
      </w:r>
      <w:r w:rsidR="00A641F1">
        <w:rPr>
          <w:rStyle w:val="fnt0"/>
          <w:rFonts w:eastAsiaTheme="minorEastAsia" w:cs="Times New Roman"/>
          <w:szCs w:val="24"/>
        </w:rPr>
        <w:t>effectiv</w:t>
      </w:r>
      <w:r w:rsidR="00B84557">
        <w:rPr>
          <w:rStyle w:val="fnt0"/>
          <w:rFonts w:eastAsiaTheme="minorEastAsia" w:cs="Times New Roman"/>
          <w:szCs w:val="24"/>
        </w:rPr>
        <w:t xml:space="preserve">e </w:t>
      </w:r>
      <w:r w:rsidR="00A45C31">
        <w:rPr>
          <w:rStyle w:val="fnt0"/>
          <w:rFonts w:eastAsiaTheme="minorEastAsia" w:cs="Times New Roman"/>
          <w:szCs w:val="24"/>
        </w:rPr>
        <w:t>our model is</w:t>
      </w:r>
      <w:r w:rsidR="00B84557">
        <w:rPr>
          <w:rStyle w:val="fnt0"/>
          <w:rFonts w:eastAsiaTheme="minorEastAsia" w:cs="Times New Roman"/>
          <w:szCs w:val="24"/>
        </w:rPr>
        <w:t xml:space="preserve"> at </w:t>
      </w:r>
      <w:r w:rsidR="000B18B2">
        <w:rPr>
          <w:rStyle w:val="fnt0"/>
          <w:rFonts w:eastAsiaTheme="minorEastAsia" w:cs="Times New Roman"/>
          <w:szCs w:val="24"/>
        </w:rPr>
        <w:t>select</w:t>
      </w:r>
      <w:r w:rsidR="00B84557">
        <w:rPr>
          <w:rStyle w:val="fnt0"/>
          <w:rFonts w:eastAsiaTheme="minorEastAsia" w:cs="Times New Roman"/>
          <w:szCs w:val="24"/>
        </w:rPr>
        <w:t>ing</w:t>
      </w:r>
      <w:r w:rsidR="000B18B2">
        <w:rPr>
          <w:rStyle w:val="fnt0"/>
          <w:rFonts w:eastAsiaTheme="minorEastAsia" w:cs="Times New Roman"/>
          <w:szCs w:val="24"/>
        </w:rPr>
        <w:t xml:space="preserve"> </w:t>
      </w:r>
      <w:r w:rsidR="00B84557">
        <w:rPr>
          <w:rStyle w:val="fnt0"/>
          <w:rFonts w:eastAsiaTheme="minorEastAsia" w:cs="Times New Roman"/>
          <w:szCs w:val="24"/>
        </w:rPr>
        <w:t xml:space="preserve">a </w:t>
      </w:r>
      <w:r w:rsidR="000B18B2">
        <w:rPr>
          <w:rStyle w:val="fnt0"/>
          <w:rFonts w:eastAsiaTheme="minorEastAsia" w:cs="Times New Roman"/>
          <w:szCs w:val="24"/>
        </w:rPr>
        <w:t xml:space="preserve">relatively small </w:t>
      </w:r>
      <w:r w:rsidR="005938C1">
        <w:rPr>
          <w:rStyle w:val="fnt0"/>
          <w:rFonts w:eastAsiaTheme="minorEastAsia" w:cs="Times New Roman"/>
          <w:szCs w:val="24"/>
        </w:rPr>
        <w:t>sample</w:t>
      </w:r>
      <w:r w:rsidR="000B18B2">
        <w:rPr>
          <w:rStyle w:val="fnt0"/>
          <w:rFonts w:eastAsiaTheme="minorEastAsia" w:cs="Times New Roman"/>
          <w:szCs w:val="24"/>
        </w:rPr>
        <w:t xml:space="preserve"> of records and </w:t>
      </w:r>
      <w:r w:rsidR="005938C1">
        <w:rPr>
          <w:rStyle w:val="fnt0"/>
          <w:rFonts w:eastAsiaTheme="minorEastAsia" w:cs="Times New Roman"/>
          <w:szCs w:val="24"/>
        </w:rPr>
        <w:t>return</w:t>
      </w:r>
      <w:r w:rsidR="00B84557">
        <w:rPr>
          <w:rStyle w:val="fnt0"/>
          <w:rFonts w:eastAsiaTheme="minorEastAsia" w:cs="Times New Roman"/>
          <w:szCs w:val="24"/>
        </w:rPr>
        <w:t>ing</w:t>
      </w:r>
      <w:r w:rsidR="000B18B2">
        <w:rPr>
          <w:rStyle w:val="fnt0"/>
          <w:rFonts w:eastAsiaTheme="minorEastAsia" w:cs="Times New Roman"/>
          <w:szCs w:val="24"/>
        </w:rPr>
        <w:t xml:space="preserve"> a relatively large </w:t>
      </w:r>
      <w:r w:rsidR="005938C1">
        <w:rPr>
          <w:rStyle w:val="fnt0"/>
          <w:rFonts w:eastAsiaTheme="minorEastAsia" w:cs="Times New Roman"/>
          <w:szCs w:val="24"/>
        </w:rPr>
        <w:t>sample</w:t>
      </w:r>
      <w:r w:rsidR="00BC4445">
        <w:rPr>
          <w:rStyle w:val="fnt0"/>
          <w:rFonts w:eastAsiaTheme="minorEastAsia" w:cs="Times New Roman"/>
          <w:szCs w:val="24"/>
        </w:rPr>
        <w:t xml:space="preserve"> </w:t>
      </w:r>
      <w:r w:rsidR="00D15A6A">
        <w:rPr>
          <w:rStyle w:val="fnt0"/>
          <w:rFonts w:eastAsiaTheme="minorEastAsia" w:cs="Times New Roman"/>
          <w:szCs w:val="24"/>
        </w:rPr>
        <w:t>of</w:t>
      </w:r>
      <w:r w:rsidR="00BC4445">
        <w:rPr>
          <w:rStyle w:val="fnt0"/>
          <w:rFonts w:eastAsiaTheme="minorEastAsia" w:cs="Times New Roman"/>
          <w:szCs w:val="24"/>
        </w:rPr>
        <w:t xml:space="preserve"> the minority class.  </w:t>
      </w:r>
      <w:r w:rsidR="00867B5D">
        <w:rPr>
          <w:rStyle w:val="fnt0"/>
          <w:rFonts w:eastAsiaTheme="minorEastAsia" w:cs="Times New Roman"/>
          <w:szCs w:val="24"/>
        </w:rPr>
        <w:t>T</w:t>
      </w:r>
      <w:r w:rsidR="0042623B">
        <w:rPr>
          <w:rStyle w:val="fnt0"/>
          <w:rFonts w:eastAsiaTheme="minorEastAsia" w:cs="Times New Roman"/>
          <w:szCs w:val="24"/>
        </w:rPr>
        <w:t xml:space="preserve">he input required to </w:t>
      </w:r>
      <w:r w:rsidR="007F2A35">
        <w:rPr>
          <w:rStyle w:val="fnt0"/>
          <w:rFonts w:eastAsiaTheme="minorEastAsia" w:cs="Times New Roman"/>
          <w:szCs w:val="24"/>
        </w:rPr>
        <w:t xml:space="preserve">generate </w:t>
      </w:r>
      <w:r w:rsidR="00013290">
        <w:rPr>
          <w:rStyle w:val="fnt0"/>
          <w:rFonts w:eastAsiaTheme="minorEastAsia" w:cs="Times New Roman"/>
          <w:szCs w:val="24"/>
        </w:rPr>
        <w:t xml:space="preserve">a lift curve </w:t>
      </w:r>
      <w:r w:rsidR="009F44C8">
        <w:rPr>
          <w:rStyle w:val="fnt0"/>
          <w:rFonts w:eastAsiaTheme="minorEastAsia" w:cs="Times New Roman"/>
          <w:szCs w:val="24"/>
        </w:rPr>
        <w:t>is</w:t>
      </w:r>
      <w:r w:rsidR="00B1167F">
        <w:rPr>
          <w:rStyle w:val="fnt0"/>
          <w:rFonts w:eastAsiaTheme="minorEastAsia" w:cs="Times New Roman"/>
          <w:szCs w:val="24"/>
        </w:rPr>
        <w:t xml:space="preserve"> </w:t>
      </w:r>
      <w:r w:rsidR="00F10020">
        <w:rPr>
          <w:rStyle w:val="fnt0"/>
          <w:rFonts w:eastAsiaTheme="minorEastAsia" w:cs="Times New Roman"/>
          <w:szCs w:val="24"/>
        </w:rPr>
        <w:t>known as a “scored” data set, a</w:t>
      </w:r>
      <w:r w:rsidR="007F2A35">
        <w:rPr>
          <w:rStyle w:val="fnt0"/>
          <w:rFonts w:eastAsiaTheme="minorEastAsia" w:cs="Times New Roman"/>
          <w:szCs w:val="24"/>
        </w:rPr>
        <w:t xml:space="preserve"> validation data</w:t>
      </w:r>
      <w:r w:rsidR="00B1167F">
        <w:rPr>
          <w:rStyle w:val="fnt0"/>
          <w:rFonts w:eastAsiaTheme="minorEastAsia" w:cs="Times New Roman"/>
          <w:szCs w:val="24"/>
        </w:rPr>
        <w:t xml:space="preserve"> </w:t>
      </w:r>
      <w:r w:rsidR="001A4288">
        <w:rPr>
          <w:rStyle w:val="fnt0"/>
          <w:rFonts w:eastAsiaTheme="minorEastAsia" w:cs="Times New Roman"/>
          <w:szCs w:val="24"/>
        </w:rPr>
        <w:t>set that includes both probabilit</w:t>
      </w:r>
      <w:r w:rsidR="00590A1B">
        <w:rPr>
          <w:rStyle w:val="fnt0"/>
          <w:rFonts w:eastAsiaTheme="minorEastAsia" w:cs="Times New Roman"/>
          <w:szCs w:val="24"/>
        </w:rPr>
        <w:t>y and actual class columns</w:t>
      </w:r>
      <w:r w:rsidR="00675EFE">
        <w:rPr>
          <w:rStyle w:val="fnt0"/>
          <w:rFonts w:eastAsiaTheme="minorEastAsia" w:cs="Times New Roman"/>
          <w:szCs w:val="24"/>
        </w:rPr>
        <w:t>.</w:t>
      </w:r>
      <w:r w:rsidR="00707E7B">
        <w:rPr>
          <w:rStyle w:val="fnt0"/>
          <w:rFonts w:eastAsiaTheme="minorEastAsia" w:cs="Times New Roman"/>
          <w:szCs w:val="24"/>
        </w:rPr>
        <w:t xml:space="preserve">  </w:t>
      </w:r>
      <w:r w:rsidR="007711F8">
        <w:rPr>
          <w:rStyle w:val="fnt0"/>
          <w:rFonts w:eastAsiaTheme="minorEastAsia" w:cs="Times New Roman"/>
          <w:szCs w:val="24"/>
        </w:rPr>
        <w:t>We rank</w:t>
      </w:r>
      <w:r w:rsidR="001059EF">
        <w:rPr>
          <w:rStyle w:val="fnt0"/>
          <w:rFonts w:eastAsiaTheme="minorEastAsia" w:cs="Times New Roman"/>
          <w:szCs w:val="24"/>
        </w:rPr>
        <w:t xml:space="preserve"> the</w:t>
      </w:r>
      <w:r w:rsidR="00032C4E">
        <w:rPr>
          <w:rStyle w:val="fnt0"/>
          <w:rFonts w:eastAsiaTheme="minorEastAsia" w:cs="Times New Roman"/>
          <w:szCs w:val="24"/>
        </w:rPr>
        <w:t xml:space="preserve">se </w:t>
      </w:r>
      <w:r w:rsidR="0090338B">
        <w:rPr>
          <w:rStyle w:val="fnt0"/>
          <w:rFonts w:eastAsiaTheme="minorEastAsia" w:cs="Times New Roman"/>
          <w:szCs w:val="24"/>
        </w:rPr>
        <w:t xml:space="preserve">records </w:t>
      </w:r>
      <w:r w:rsidR="001059EF">
        <w:rPr>
          <w:rStyle w:val="fnt0"/>
          <w:rFonts w:eastAsiaTheme="minorEastAsia" w:cs="Times New Roman"/>
          <w:szCs w:val="24"/>
        </w:rPr>
        <w:t>in descending order</w:t>
      </w:r>
      <w:r w:rsidR="0090338B">
        <w:rPr>
          <w:rStyle w:val="fnt0"/>
          <w:rFonts w:eastAsiaTheme="minorEastAsia" w:cs="Times New Roman"/>
          <w:szCs w:val="24"/>
        </w:rPr>
        <w:t xml:space="preserve"> </w:t>
      </w:r>
      <w:r w:rsidR="00675EFE">
        <w:rPr>
          <w:rStyle w:val="fnt0"/>
          <w:rFonts w:eastAsiaTheme="minorEastAsia" w:cs="Times New Roman"/>
          <w:szCs w:val="24"/>
        </w:rPr>
        <w:t>according to their</w:t>
      </w:r>
      <w:r w:rsidR="0090338B">
        <w:rPr>
          <w:rStyle w:val="fnt0"/>
          <w:rFonts w:eastAsiaTheme="minorEastAsia" w:cs="Times New Roman"/>
          <w:szCs w:val="24"/>
        </w:rPr>
        <w:t xml:space="preserve"> </w:t>
      </w:r>
      <w:r w:rsidR="000E5FAC">
        <w:rPr>
          <w:rStyle w:val="fnt0"/>
          <w:rFonts w:eastAsiaTheme="minorEastAsia" w:cs="Times New Roman"/>
          <w:szCs w:val="24"/>
        </w:rPr>
        <w:t>propensitie</w:t>
      </w:r>
      <w:r w:rsidR="00570949">
        <w:rPr>
          <w:rStyle w:val="fnt0"/>
          <w:rFonts w:eastAsiaTheme="minorEastAsia" w:cs="Times New Roman"/>
          <w:szCs w:val="24"/>
        </w:rPr>
        <w:t>s.</w:t>
      </w:r>
      <w:r w:rsidR="00A10FB7">
        <w:rPr>
          <w:rStyle w:val="fnt0"/>
          <w:rFonts w:eastAsiaTheme="minorEastAsia" w:cs="Times New Roman"/>
          <w:szCs w:val="24"/>
        </w:rPr>
        <w:t xml:space="preserve">  </w:t>
      </w:r>
      <w:r w:rsidR="004C0144">
        <w:rPr>
          <w:rStyle w:val="fnt0"/>
          <w:rFonts w:eastAsiaTheme="minorEastAsia" w:cs="Times New Roman"/>
          <w:szCs w:val="24"/>
        </w:rPr>
        <w:t>Next, we accumulate the number of actual</w:t>
      </w:r>
      <w:r w:rsidR="005F7FA8">
        <w:rPr>
          <w:rStyle w:val="fnt0"/>
          <w:rFonts w:eastAsiaTheme="minorEastAsia" w:cs="Times New Roman"/>
          <w:szCs w:val="24"/>
        </w:rPr>
        <w:t xml:space="preserve"> </w:t>
      </w:r>
      <w:r w:rsidR="00E317EB">
        <w:rPr>
          <w:rStyle w:val="fnt0"/>
          <w:rFonts w:eastAsiaTheme="minorEastAsia" w:cs="Times New Roman"/>
          <w:szCs w:val="24"/>
        </w:rPr>
        <w:t xml:space="preserve">positive classes </w:t>
      </w:r>
      <w:r w:rsidR="00571035">
        <w:rPr>
          <w:rStyle w:val="fnt0"/>
          <w:rFonts w:eastAsiaTheme="minorEastAsia" w:cs="Times New Roman"/>
          <w:szCs w:val="24"/>
        </w:rPr>
        <w:t xml:space="preserve">and plot </w:t>
      </w:r>
      <w:r w:rsidR="00B35964">
        <w:rPr>
          <w:rStyle w:val="fnt0"/>
          <w:rFonts w:eastAsiaTheme="minorEastAsia" w:cs="Times New Roman"/>
          <w:szCs w:val="24"/>
        </w:rPr>
        <w:t>this</w:t>
      </w:r>
      <w:r w:rsidR="004670BE">
        <w:rPr>
          <w:rStyle w:val="fnt0"/>
          <w:rFonts w:eastAsiaTheme="minorEastAsia" w:cs="Times New Roman"/>
          <w:szCs w:val="24"/>
        </w:rPr>
        <w:t xml:space="preserve"> cumulative column </w:t>
      </w:r>
      <w:r w:rsidR="005B4496">
        <w:rPr>
          <w:rStyle w:val="fnt0"/>
          <w:rFonts w:eastAsiaTheme="minorEastAsia" w:cs="Times New Roman"/>
          <w:szCs w:val="24"/>
        </w:rPr>
        <w:t xml:space="preserve">on the </w:t>
      </w:r>
      <w:r w:rsidR="008940EC">
        <w:rPr>
          <w:rStyle w:val="fnt0"/>
          <w:rFonts w:eastAsiaTheme="minorEastAsia" w:cs="Times New Roman"/>
          <w:i/>
          <w:iCs/>
          <w:szCs w:val="24"/>
        </w:rPr>
        <w:t>y-</w:t>
      </w:r>
      <w:r w:rsidR="008940EC">
        <w:rPr>
          <w:rStyle w:val="fnt0"/>
          <w:rFonts w:eastAsiaTheme="minorEastAsia" w:cs="Times New Roman"/>
          <w:szCs w:val="24"/>
        </w:rPr>
        <w:t xml:space="preserve">axis </w:t>
      </w:r>
      <w:r w:rsidR="00FA3FA8">
        <w:rPr>
          <w:rStyle w:val="fnt0"/>
          <w:rFonts w:eastAsiaTheme="minorEastAsia" w:cs="Times New Roman"/>
          <w:szCs w:val="24"/>
        </w:rPr>
        <w:t>as a function of</w:t>
      </w:r>
      <w:r w:rsidR="00AD0389">
        <w:rPr>
          <w:rStyle w:val="fnt0"/>
          <w:rFonts w:eastAsiaTheme="minorEastAsia" w:cs="Times New Roman"/>
          <w:szCs w:val="24"/>
        </w:rPr>
        <w:t xml:space="preserve"> the number of records</w:t>
      </w:r>
      <w:r w:rsidR="005B4496">
        <w:rPr>
          <w:rStyle w:val="fnt0"/>
          <w:rFonts w:eastAsiaTheme="minorEastAsia" w:cs="Times New Roman"/>
          <w:szCs w:val="24"/>
        </w:rPr>
        <w:t xml:space="preserve"> on the </w:t>
      </w:r>
      <w:r w:rsidR="005B4496" w:rsidRPr="005B4496">
        <w:rPr>
          <w:rStyle w:val="fnt0"/>
          <w:rFonts w:eastAsiaTheme="minorEastAsia" w:cs="Times New Roman"/>
          <w:i/>
          <w:iCs/>
          <w:szCs w:val="24"/>
        </w:rPr>
        <w:t>x</w:t>
      </w:r>
      <w:r w:rsidR="005B4496">
        <w:rPr>
          <w:rStyle w:val="fnt0"/>
          <w:rFonts w:eastAsiaTheme="minorEastAsia" w:cs="Times New Roman"/>
          <w:szCs w:val="24"/>
        </w:rPr>
        <w:t>-axis</w:t>
      </w:r>
      <w:r w:rsidR="00AD0389">
        <w:rPr>
          <w:rStyle w:val="fnt0"/>
          <w:rFonts w:eastAsiaTheme="minorEastAsia" w:cs="Times New Roman"/>
          <w:szCs w:val="24"/>
        </w:rPr>
        <w:t xml:space="preserve">.  </w:t>
      </w:r>
      <w:r w:rsidR="00C11052">
        <w:rPr>
          <w:rStyle w:val="fnt0"/>
          <w:rFonts w:eastAsiaTheme="minorEastAsia" w:cs="Times New Roman"/>
          <w:szCs w:val="24"/>
        </w:rPr>
        <w:t xml:space="preserve">Figure </w:t>
      </w:r>
      <w:r w:rsidR="007E278B">
        <w:rPr>
          <w:rStyle w:val="fnt0"/>
          <w:rFonts w:eastAsiaTheme="minorEastAsia" w:cs="Times New Roman"/>
          <w:szCs w:val="24"/>
        </w:rPr>
        <w:t xml:space="preserve">4 shows </w:t>
      </w:r>
      <w:r w:rsidR="006A3FAF">
        <w:rPr>
          <w:rStyle w:val="fnt0"/>
          <w:rFonts w:eastAsiaTheme="minorEastAsia" w:cs="Times New Roman"/>
          <w:szCs w:val="24"/>
        </w:rPr>
        <w:t xml:space="preserve">a </w:t>
      </w:r>
      <w:r w:rsidR="00625415">
        <w:rPr>
          <w:rStyle w:val="fnt0"/>
          <w:rFonts w:eastAsiaTheme="minorEastAsia" w:cs="Times New Roman"/>
          <w:szCs w:val="24"/>
        </w:rPr>
        <w:t xml:space="preserve">lift curve generated </w:t>
      </w:r>
      <w:r w:rsidR="005D44C3">
        <w:rPr>
          <w:rStyle w:val="fnt0"/>
          <w:rFonts w:eastAsiaTheme="minorEastAsia" w:cs="Times New Roman"/>
          <w:szCs w:val="24"/>
        </w:rPr>
        <w:t>by</w:t>
      </w:r>
      <w:r w:rsidR="00970842">
        <w:rPr>
          <w:rStyle w:val="fnt0"/>
          <w:rFonts w:eastAsiaTheme="minorEastAsia" w:cs="Times New Roman"/>
          <w:szCs w:val="24"/>
        </w:rPr>
        <w:t xml:space="preserve"> </w:t>
      </w:r>
      <w:r w:rsidR="006A3FAF">
        <w:rPr>
          <w:rStyle w:val="fnt0"/>
          <w:rFonts w:eastAsiaTheme="minorEastAsia" w:cs="Times New Roman"/>
          <w:szCs w:val="24"/>
        </w:rPr>
        <w:t>using the</w:t>
      </w:r>
      <w:r w:rsidR="007F1482">
        <w:rPr>
          <w:rStyle w:val="fnt0"/>
          <w:rFonts w:eastAsiaTheme="minorEastAsia" w:cs="Times New Roman"/>
          <w:szCs w:val="24"/>
        </w:rPr>
        <w:t xml:space="preserve"> ‘gains’ librar</w:t>
      </w:r>
      <w:r w:rsidR="006A3FAF">
        <w:rPr>
          <w:rStyle w:val="fnt0"/>
          <w:rFonts w:eastAsiaTheme="minorEastAsia" w:cs="Times New Roman"/>
          <w:szCs w:val="24"/>
        </w:rPr>
        <w:t>y</w:t>
      </w:r>
      <w:r w:rsidR="00970842">
        <w:rPr>
          <w:rStyle w:val="fnt0"/>
          <w:rFonts w:eastAsiaTheme="minorEastAsia" w:cs="Times New Roman"/>
          <w:szCs w:val="24"/>
        </w:rPr>
        <w:t xml:space="preserve"> </w:t>
      </w:r>
      <w:r w:rsidR="005D44C3">
        <w:rPr>
          <w:rStyle w:val="fnt0"/>
          <w:rFonts w:eastAsiaTheme="minorEastAsia" w:cs="Times New Roman"/>
          <w:szCs w:val="24"/>
        </w:rPr>
        <w:t xml:space="preserve">in R.  </w:t>
      </w:r>
      <w:r w:rsidR="005C5F88">
        <w:rPr>
          <w:rStyle w:val="fnt0"/>
          <w:rFonts w:eastAsiaTheme="minorEastAsia" w:cs="Times New Roman"/>
          <w:szCs w:val="24"/>
        </w:rPr>
        <w:t xml:space="preserve">For a given </w:t>
      </w:r>
      <w:r w:rsidR="00346ADE">
        <w:rPr>
          <w:rStyle w:val="fnt0"/>
          <w:rFonts w:eastAsiaTheme="minorEastAsia" w:cs="Times New Roman"/>
          <w:szCs w:val="24"/>
        </w:rPr>
        <w:t>amount</w:t>
      </w:r>
      <w:r w:rsidR="001E1488">
        <w:rPr>
          <w:rStyle w:val="fnt0"/>
          <w:rFonts w:eastAsiaTheme="minorEastAsia" w:cs="Times New Roman"/>
          <w:szCs w:val="24"/>
        </w:rPr>
        <w:t xml:space="preserve"> of </w:t>
      </w:r>
      <w:r w:rsidR="00C21BD7">
        <w:rPr>
          <w:rStyle w:val="fnt0"/>
          <w:rFonts w:eastAsiaTheme="minorEastAsia" w:cs="Times New Roman"/>
          <w:szCs w:val="24"/>
        </w:rPr>
        <w:t>observations</w:t>
      </w:r>
      <w:r w:rsidR="0009409C">
        <w:rPr>
          <w:rStyle w:val="fnt0"/>
          <w:rFonts w:eastAsiaTheme="minorEastAsia" w:cs="Times New Roman"/>
          <w:szCs w:val="24"/>
        </w:rPr>
        <w:t xml:space="preserve"> (the x-axis)</w:t>
      </w:r>
      <w:r w:rsidR="001E1488">
        <w:rPr>
          <w:rStyle w:val="fnt0"/>
          <w:rFonts w:eastAsiaTheme="minorEastAsia" w:cs="Times New Roman"/>
          <w:szCs w:val="24"/>
        </w:rPr>
        <w:t xml:space="preserve">, the </w:t>
      </w:r>
      <w:r w:rsidR="0009409C">
        <w:rPr>
          <w:rStyle w:val="fnt0"/>
          <w:rFonts w:eastAsiaTheme="minorEastAsia" w:cs="Times New Roman"/>
          <w:szCs w:val="24"/>
        </w:rPr>
        <w:t xml:space="preserve">value </w:t>
      </w:r>
      <w:r w:rsidR="00B26BE3">
        <w:rPr>
          <w:rStyle w:val="fnt0"/>
          <w:rFonts w:eastAsiaTheme="minorEastAsia" w:cs="Times New Roman"/>
          <w:szCs w:val="24"/>
        </w:rPr>
        <w:t xml:space="preserve">on the y-axis tells us how much better our model is </w:t>
      </w:r>
      <w:r w:rsidR="00B35BC9">
        <w:rPr>
          <w:rStyle w:val="fnt0"/>
          <w:rFonts w:eastAsiaTheme="minorEastAsia" w:cs="Times New Roman"/>
          <w:szCs w:val="24"/>
        </w:rPr>
        <w:t>than</w:t>
      </w:r>
      <w:r w:rsidR="00C21BD7">
        <w:rPr>
          <w:rStyle w:val="fnt0"/>
          <w:rFonts w:eastAsiaTheme="minorEastAsia" w:cs="Times New Roman"/>
          <w:szCs w:val="24"/>
        </w:rPr>
        <w:t xml:space="preserve"> </w:t>
      </w:r>
      <w:r w:rsidR="0009409C">
        <w:rPr>
          <w:rStyle w:val="fnt0"/>
          <w:rFonts w:eastAsiaTheme="minorEastAsia" w:cs="Times New Roman"/>
          <w:szCs w:val="24"/>
        </w:rPr>
        <w:t xml:space="preserve">chance. </w:t>
      </w:r>
      <w:r w:rsidR="00B35BC9">
        <w:rPr>
          <w:rStyle w:val="fnt0"/>
          <w:rFonts w:eastAsiaTheme="minorEastAsia" w:cs="Times New Roman"/>
          <w:szCs w:val="24"/>
        </w:rPr>
        <w:t xml:space="preserve"> </w:t>
      </w:r>
      <w:r w:rsidR="00346ADE">
        <w:rPr>
          <w:rStyle w:val="fnt0"/>
          <w:rFonts w:eastAsiaTheme="minorEastAsia" w:cs="Times New Roman"/>
          <w:szCs w:val="24"/>
        </w:rPr>
        <w:t xml:space="preserve">The diagonal line in the middle represents the expected number of positive classifications for a given set of records if we select them </w:t>
      </w:r>
      <w:r w:rsidR="008E32CE">
        <w:rPr>
          <w:rStyle w:val="fnt0"/>
          <w:rFonts w:eastAsiaTheme="minorEastAsia" w:cs="Times New Roman"/>
          <w:szCs w:val="24"/>
        </w:rPr>
        <w:t>randomly</w:t>
      </w:r>
      <w:r w:rsidR="00346ADE">
        <w:rPr>
          <w:rStyle w:val="fnt0"/>
          <w:rFonts w:eastAsiaTheme="minorEastAsia" w:cs="Times New Roman"/>
          <w:szCs w:val="24"/>
        </w:rPr>
        <w:t xml:space="preserve">, shuffling the order of 1’s and 0’s in the </w:t>
      </w:r>
      <w:r w:rsidR="003C750B">
        <w:rPr>
          <w:rStyle w:val="fnt0"/>
          <w:rFonts w:eastAsiaTheme="minorEastAsia" w:cs="Times New Roman"/>
          <w:szCs w:val="24"/>
        </w:rPr>
        <w:t>actual</w:t>
      </w:r>
      <w:r w:rsidR="00346ADE">
        <w:rPr>
          <w:rStyle w:val="fnt0"/>
          <w:rFonts w:eastAsiaTheme="minorEastAsia" w:cs="Times New Roman"/>
          <w:szCs w:val="24"/>
        </w:rPr>
        <w:t xml:space="preserve"> </w:t>
      </w:r>
      <w:r w:rsidR="003C750B">
        <w:rPr>
          <w:rStyle w:val="fnt0"/>
          <w:rFonts w:eastAsiaTheme="minorEastAsia" w:cs="Times New Roman"/>
          <w:szCs w:val="24"/>
        </w:rPr>
        <w:t>c</w:t>
      </w:r>
      <w:r w:rsidR="00346ADE">
        <w:rPr>
          <w:rStyle w:val="fnt0"/>
          <w:rFonts w:eastAsiaTheme="minorEastAsia" w:cs="Times New Roman"/>
          <w:szCs w:val="24"/>
        </w:rPr>
        <w:t xml:space="preserve">lass column.  </w:t>
      </w:r>
      <w:r w:rsidR="0037153B">
        <w:rPr>
          <w:rStyle w:val="fnt0"/>
          <w:rFonts w:eastAsiaTheme="minorEastAsia" w:cs="Times New Roman"/>
          <w:szCs w:val="24"/>
        </w:rPr>
        <w:t xml:space="preserve">A lift chart displaying ideal ranking performance would </w:t>
      </w:r>
      <w:r w:rsidR="007363B4">
        <w:rPr>
          <w:rStyle w:val="fnt0"/>
          <w:rFonts w:eastAsiaTheme="minorEastAsia" w:cs="Times New Roman"/>
          <w:szCs w:val="24"/>
        </w:rPr>
        <w:t xml:space="preserve">start as a diagonal line with a slope of 1 before leveling off </w:t>
      </w:r>
      <w:r w:rsidR="00AA451B">
        <w:rPr>
          <w:rStyle w:val="fnt0"/>
          <w:rFonts w:eastAsiaTheme="minorEastAsia" w:cs="Times New Roman"/>
          <w:szCs w:val="24"/>
        </w:rPr>
        <w:t>into a horizontal line after accumulating all 1’s.</w:t>
      </w:r>
      <w:r w:rsidR="00381B22">
        <w:rPr>
          <w:rStyle w:val="fnt0"/>
          <w:rFonts w:eastAsiaTheme="minorEastAsia" w:cs="Times New Roman"/>
          <w:szCs w:val="24"/>
        </w:rPr>
        <w:t xml:space="preserve">  Good classifiers</w:t>
      </w:r>
      <w:r w:rsidR="00EB13CD">
        <w:rPr>
          <w:rStyle w:val="fnt0"/>
          <w:rFonts w:eastAsiaTheme="minorEastAsia" w:cs="Times New Roman"/>
          <w:szCs w:val="24"/>
        </w:rPr>
        <w:t>, therefore,</w:t>
      </w:r>
      <w:r w:rsidR="00381B22">
        <w:rPr>
          <w:rStyle w:val="fnt0"/>
          <w:rFonts w:eastAsiaTheme="minorEastAsia" w:cs="Times New Roman"/>
          <w:szCs w:val="24"/>
        </w:rPr>
        <w:t xml:space="preserve"> </w:t>
      </w:r>
      <w:r w:rsidR="001F796E">
        <w:rPr>
          <w:rStyle w:val="fnt0"/>
          <w:rFonts w:eastAsiaTheme="minorEastAsia" w:cs="Times New Roman"/>
          <w:szCs w:val="24"/>
        </w:rPr>
        <w:t xml:space="preserve">give </w:t>
      </w:r>
      <w:r w:rsidR="009236EE">
        <w:rPr>
          <w:rStyle w:val="fnt0"/>
          <w:rFonts w:eastAsiaTheme="minorEastAsia" w:cs="Times New Roman"/>
          <w:szCs w:val="24"/>
        </w:rPr>
        <w:t xml:space="preserve">a </w:t>
      </w:r>
      <w:r w:rsidR="001F796E">
        <w:rPr>
          <w:rStyle w:val="fnt0"/>
          <w:rFonts w:eastAsiaTheme="minorEastAsia" w:cs="Times New Roman"/>
          <w:szCs w:val="24"/>
        </w:rPr>
        <w:t xml:space="preserve">high lift when acting on </w:t>
      </w:r>
      <w:r w:rsidR="009236EE">
        <w:rPr>
          <w:rStyle w:val="fnt0"/>
          <w:rFonts w:eastAsiaTheme="minorEastAsia" w:cs="Times New Roman"/>
          <w:szCs w:val="24"/>
        </w:rPr>
        <w:t>just a few records</w:t>
      </w:r>
      <w:r w:rsidR="00084535">
        <w:rPr>
          <w:rStyle w:val="fnt0"/>
          <w:rFonts w:eastAsiaTheme="minorEastAsia" w:cs="Times New Roman"/>
          <w:szCs w:val="24"/>
        </w:rPr>
        <w:t xml:space="preserve"> </w:t>
      </w:r>
      <w:r w:rsidR="00D9444E" w:rsidRPr="00D9444E">
        <w:rPr>
          <w:rStyle w:val="fnt0"/>
          <w:rFonts w:eastAsiaTheme="minorEastAsia" w:cs="Times New Roman"/>
          <w:szCs w:val="24"/>
        </w:rPr>
        <w:t>(Shmueli et al., n.d.)</w:t>
      </w:r>
      <w:r w:rsidR="00D9444E">
        <w:rPr>
          <w:rStyle w:val="fnt0"/>
          <w:rFonts w:eastAsiaTheme="minorEastAsia" w:cs="Times New Roman"/>
          <w:szCs w:val="24"/>
        </w:rPr>
        <w:t>.</w:t>
      </w:r>
      <w:r w:rsidR="008B7F08">
        <w:rPr>
          <w:rStyle w:val="fnt0"/>
          <w:rFonts w:eastAsiaTheme="minorEastAsia" w:cs="Times New Roman"/>
          <w:szCs w:val="24"/>
        </w:rPr>
        <w:t xml:space="preserve">  </w:t>
      </w:r>
    </w:p>
    <w:p w14:paraId="63C9B00A" w14:textId="5426AD85" w:rsidR="00B35631" w:rsidRPr="00D40868" w:rsidRDefault="00744DCE" w:rsidP="00251113">
      <w:pPr>
        <w:spacing w:after="0" w:line="480" w:lineRule="auto"/>
        <w:ind w:firstLine="720"/>
        <w:rPr>
          <w:rStyle w:val="fnt0"/>
          <w:rFonts w:eastAsiaTheme="minorEastAsia" w:cs="Times New Roman"/>
          <w:i/>
          <w:iCs/>
          <w:szCs w:val="24"/>
        </w:rPr>
      </w:pPr>
      <w:r>
        <w:rPr>
          <w:rStyle w:val="fnt0"/>
          <w:rFonts w:eastAsiaTheme="minorEastAsia" w:cs="Times New Roman"/>
          <w:szCs w:val="24"/>
        </w:rPr>
        <w:t>In conclusion</w:t>
      </w:r>
      <w:r w:rsidR="00EB4907">
        <w:rPr>
          <w:rStyle w:val="fnt0"/>
          <w:rFonts w:eastAsiaTheme="minorEastAsia" w:cs="Times New Roman"/>
          <w:szCs w:val="24"/>
        </w:rPr>
        <w:t>, t</w:t>
      </w:r>
      <w:r w:rsidR="008B7F08">
        <w:rPr>
          <w:rStyle w:val="fnt0"/>
          <w:rFonts w:eastAsiaTheme="minorEastAsia" w:cs="Times New Roman"/>
          <w:szCs w:val="24"/>
        </w:rPr>
        <w:t xml:space="preserve">he </w:t>
      </w:r>
      <w:r w:rsidR="00BB3ECA">
        <w:rPr>
          <w:rStyle w:val="fnt0"/>
          <w:rFonts w:eastAsiaTheme="minorEastAsia" w:cs="Times New Roman"/>
          <w:szCs w:val="24"/>
        </w:rPr>
        <w:t>main difference between ROC and lift curves is</w:t>
      </w:r>
      <w:r w:rsidR="00F23076">
        <w:rPr>
          <w:rStyle w:val="fnt0"/>
          <w:rFonts w:eastAsiaTheme="minorEastAsia" w:cs="Times New Roman"/>
          <w:szCs w:val="24"/>
        </w:rPr>
        <w:t xml:space="preserve"> </w:t>
      </w:r>
      <w:r>
        <w:rPr>
          <w:rStyle w:val="fnt0"/>
          <w:rFonts w:eastAsiaTheme="minorEastAsia" w:cs="Times New Roman"/>
          <w:szCs w:val="24"/>
        </w:rPr>
        <w:t>the metrics they plot</w:t>
      </w:r>
      <w:r w:rsidR="009B2536">
        <w:rPr>
          <w:rStyle w:val="fnt0"/>
          <w:rFonts w:eastAsiaTheme="minorEastAsia" w:cs="Times New Roman"/>
          <w:szCs w:val="24"/>
        </w:rPr>
        <w:t xml:space="preserve"> (</w:t>
      </w:r>
      <w:r w:rsidR="00CD3CFF">
        <w:rPr>
          <w:rStyle w:val="fnt0"/>
          <w:rFonts w:eastAsiaTheme="minorEastAsia" w:cs="Times New Roman"/>
          <w:szCs w:val="24"/>
        </w:rPr>
        <w:t xml:space="preserve">i.e., </w:t>
      </w:r>
      <w:r w:rsidR="00DB3DDC">
        <w:rPr>
          <w:rStyle w:val="fnt0"/>
          <w:rFonts w:eastAsiaTheme="minorEastAsia" w:cs="Times New Roman"/>
          <w:szCs w:val="24"/>
        </w:rPr>
        <w:t xml:space="preserve">TPR </w:t>
      </w:r>
      <w:r w:rsidR="00CD3CFF">
        <w:rPr>
          <w:rStyle w:val="fnt0"/>
          <w:rFonts w:eastAsiaTheme="minorEastAsia" w:cs="Times New Roman"/>
          <w:szCs w:val="24"/>
        </w:rPr>
        <w:t>and</w:t>
      </w:r>
      <w:r w:rsidR="00DB3DDC">
        <w:rPr>
          <w:rStyle w:val="fnt0"/>
          <w:rFonts w:eastAsiaTheme="minorEastAsia" w:cs="Times New Roman"/>
          <w:szCs w:val="24"/>
        </w:rPr>
        <w:t xml:space="preserve"> FPR vs. </w:t>
      </w:r>
      <w:r w:rsidR="00654282">
        <w:rPr>
          <w:rStyle w:val="fnt0"/>
          <w:rFonts w:eastAsiaTheme="minorEastAsia" w:cs="Times New Roman"/>
          <w:szCs w:val="24"/>
        </w:rPr>
        <w:t xml:space="preserve">cumulative </w:t>
      </w:r>
      <w:r w:rsidR="00F50A19">
        <w:rPr>
          <w:rStyle w:val="fnt0"/>
          <w:rFonts w:eastAsiaTheme="minorEastAsia" w:cs="Times New Roman"/>
          <w:szCs w:val="24"/>
        </w:rPr>
        <w:t>and</w:t>
      </w:r>
      <w:r w:rsidR="00CD3CFF">
        <w:rPr>
          <w:rStyle w:val="fnt0"/>
          <w:rFonts w:eastAsiaTheme="minorEastAsia" w:cs="Times New Roman"/>
          <w:szCs w:val="24"/>
        </w:rPr>
        <w:t xml:space="preserve"> actual classes)</w:t>
      </w:r>
      <w:r w:rsidR="00F50A19">
        <w:rPr>
          <w:rStyle w:val="fnt0"/>
          <w:rFonts w:eastAsiaTheme="minorEastAsia" w:cs="Times New Roman"/>
          <w:szCs w:val="24"/>
        </w:rPr>
        <w:t xml:space="preserve">.  </w:t>
      </w:r>
      <w:r w:rsidR="008D7C03">
        <w:rPr>
          <w:rStyle w:val="fnt0"/>
          <w:rFonts w:eastAsiaTheme="minorEastAsia" w:cs="Times New Roman"/>
          <w:szCs w:val="24"/>
        </w:rPr>
        <w:t xml:space="preserve">Each </w:t>
      </w:r>
      <w:r w:rsidR="002D50E0">
        <w:rPr>
          <w:rStyle w:val="fnt0"/>
          <w:rFonts w:eastAsiaTheme="minorEastAsia" w:cs="Times New Roman"/>
          <w:szCs w:val="24"/>
        </w:rPr>
        <w:t>uses validation data sets, ranking, and probabilities</w:t>
      </w:r>
      <w:r w:rsidR="00D20D7E">
        <w:rPr>
          <w:rStyle w:val="fnt0"/>
          <w:rFonts w:eastAsiaTheme="minorEastAsia" w:cs="Times New Roman"/>
          <w:szCs w:val="24"/>
        </w:rPr>
        <w:t xml:space="preserve">; the ROC curve is insensitive to </w:t>
      </w:r>
      <w:r w:rsidR="001B4163">
        <w:rPr>
          <w:rStyle w:val="fnt0"/>
          <w:rFonts w:eastAsiaTheme="minorEastAsia" w:cs="Times New Roman"/>
          <w:szCs w:val="24"/>
        </w:rPr>
        <w:t xml:space="preserve">skew </w:t>
      </w:r>
      <w:r w:rsidR="00D20D7E">
        <w:rPr>
          <w:rStyle w:val="fnt0"/>
          <w:rFonts w:eastAsiaTheme="minorEastAsia" w:cs="Times New Roman"/>
          <w:szCs w:val="24"/>
        </w:rPr>
        <w:t xml:space="preserve">while the </w:t>
      </w:r>
      <w:r w:rsidR="00FA1A5F">
        <w:rPr>
          <w:rStyle w:val="fnt0"/>
          <w:rFonts w:eastAsiaTheme="minorEastAsia" w:cs="Times New Roman"/>
          <w:szCs w:val="24"/>
        </w:rPr>
        <w:t xml:space="preserve">lift curve is not.  </w:t>
      </w:r>
      <w:r w:rsidR="005C0E1E">
        <w:rPr>
          <w:rStyle w:val="fnt0"/>
          <w:rFonts w:eastAsiaTheme="minorEastAsia" w:cs="Times New Roman"/>
          <w:szCs w:val="24"/>
        </w:rPr>
        <w:t>Lastly, t</w:t>
      </w:r>
      <w:r w:rsidR="00251113">
        <w:rPr>
          <w:rStyle w:val="fnt0"/>
          <w:rFonts w:eastAsiaTheme="minorEastAsia" w:cs="Times New Roman"/>
          <w:szCs w:val="24"/>
        </w:rPr>
        <w:t xml:space="preserve">he farther away each curve is from </w:t>
      </w:r>
      <w:r w:rsidR="00316034">
        <w:rPr>
          <w:rStyle w:val="fnt0"/>
          <w:rFonts w:eastAsiaTheme="minorEastAsia" w:cs="Times New Roman"/>
          <w:szCs w:val="24"/>
        </w:rPr>
        <w:t xml:space="preserve">the </w:t>
      </w:r>
      <w:r w:rsidR="00251113">
        <w:rPr>
          <w:rStyle w:val="fnt0"/>
          <w:rFonts w:eastAsiaTheme="minorEastAsia" w:cs="Times New Roman"/>
          <w:szCs w:val="24"/>
        </w:rPr>
        <w:t xml:space="preserve">baseline, the better the </w:t>
      </w:r>
      <w:r w:rsidR="00316034">
        <w:rPr>
          <w:rStyle w:val="fnt0"/>
          <w:rFonts w:eastAsiaTheme="minorEastAsia" w:cs="Times New Roman"/>
          <w:szCs w:val="24"/>
        </w:rPr>
        <w:t>predictive capabilities of the model.</w:t>
      </w:r>
    </w:p>
    <w:p w14:paraId="24D34375" w14:textId="64FF512A" w:rsidR="00B95E17" w:rsidRDefault="00B95E17" w:rsidP="004E2116">
      <w:pPr>
        <w:spacing w:after="0" w:line="480" w:lineRule="auto"/>
        <w:jc w:val="center"/>
        <w:rPr>
          <w:rStyle w:val="fnt0"/>
          <w:rFonts w:cs="Times New Roman"/>
          <w:szCs w:val="24"/>
        </w:rPr>
      </w:pPr>
      <w:r>
        <w:rPr>
          <w:rStyle w:val="fnt0"/>
          <w:rFonts w:cs="Times New Roman"/>
          <w:szCs w:val="24"/>
        </w:rPr>
        <w:lastRenderedPageBreak/>
        <w:t>References</w:t>
      </w:r>
    </w:p>
    <w:p w14:paraId="5BCC9187" w14:textId="71F4AF28" w:rsidR="00B95E17" w:rsidRDefault="00B95E17" w:rsidP="004E2116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B95E17">
        <w:rPr>
          <w:rStyle w:val="fnt0"/>
          <w:rFonts w:cs="Times New Roman"/>
          <w:szCs w:val="24"/>
        </w:rPr>
        <w:t xml:space="preserve">Fawcett, T. (2006). An introduction to ROC analysis. Pattern Recognition Letters, 27(8), 861–874. </w:t>
      </w:r>
      <w:hyperlink r:id="rId21" w:history="1">
        <w:r w:rsidR="004E2116" w:rsidRPr="002F005A">
          <w:rPr>
            <w:rStyle w:val="Hyperlink"/>
            <w:rFonts w:cs="Times New Roman"/>
            <w:szCs w:val="24"/>
            <w:shd w:val="clear" w:color="auto" w:fill="FFFFFF"/>
          </w:rPr>
          <w:t>https://doi.org/10.1016/j.patrec.2005.10.010</w:t>
        </w:r>
      </w:hyperlink>
    </w:p>
    <w:p w14:paraId="58FB37DE" w14:textId="3AB17E82" w:rsidR="004E2116" w:rsidRDefault="004E2116" w:rsidP="004E2116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4E2116">
        <w:rPr>
          <w:rStyle w:val="fnt0"/>
          <w:rFonts w:cs="Times New Roman"/>
          <w:szCs w:val="24"/>
        </w:rPr>
        <w:t xml:space="preserve">Shmueli, G., Bruce, P. C., Yahav, I., Patel, N. R., Lichtendahl, K. C., &amp; Jr. (n.d.). Data Mining for Business Analytics. Retrieved from </w:t>
      </w:r>
      <w:hyperlink r:id="rId22" w:history="1">
        <w:r w:rsidR="00C94FA6" w:rsidRPr="002F005A">
          <w:rPr>
            <w:rStyle w:val="Hyperlink"/>
            <w:rFonts w:cs="Times New Roman"/>
            <w:szCs w:val="24"/>
            <w:shd w:val="clear" w:color="auto" w:fill="FFFFFF"/>
          </w:rPr>
          <w:t>https://platform.virdocs.com/r/s/0/doc/503437/sp/21743566/mi/74416482?cfi=%2F4%2F2%2F12%2F6%2F4%2F1%3A81</w:t>
        </w:r>
      </w:hyperlink>
    </w:p>
    <w:p w14:paraId="569B760D" w14:textId="6FDAF7A3" w:rsidR="00C94FA6" w:rsidRDefault="00C94FA6" w:rsidP="004E2116">
      <w:pPr>
        <w:spacing w:after="0" w:line="480" w:lineRule="auto"/>
        <w:ind w:left="720" w:hanging="720"/>
        <w:rPr>
          <w:rStyle w:val="fnt0"/>
          <w:rFonts w:cs="Times New Roman"/>
          <w:szCs w:val="24"/>
        </w:rPr>
      </w:pPr>
      <w:r w:rsidRPr="00C94FA6">
        <w:rPr>
          <w:rStyle w:val="fnt0"/>
          <w:rFonts w:cs="Times New Roman"/>
          <w:szCs w:val="24"/>
        </w:rPr>
        <w:t>Sinha, A. P., &amp; May, J. H. (2004). Evaluating and Timing Predictive Data Mining Models Using Receiver Operating Characteristic Curves. Journal of Management Information Systems, 21(3), 249–280. https://doi.org/10.1080/07421222.2004.11045815</w:t>
      </w:r>
    </w:p>
    <w:sectPr w:rsidR="00C94FA6" w:rsidSect="003E5A3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8C2BC" w14:textId="77777777" w:rsidR="007D4663" w:rsidRDefault="007D4663" w:rsidP="005F3F88">
      <w:pPr>
        <w:spacing w:after="0" w:line="240" w:lineRule="auto"/>
      </w:pPr>
      <w:r>
        <w:separator/>
      </w:r>
    </w:p>
  </w:endnote>
  <w:endnote w:type="continuationSeparator" w:id="0">
    <w:p w14:paraId="0F6B9047" w14:textId="77777777" w:rsidR="007D4663" w:rsidRDefault="007D4663" w:rsidP="005F3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922DE" w14:textId="77777777" w:rsidR="00316034" w:rsidRDefault="003160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0D5192" w14:textId="77777777" w:rsidR="00316034" w:rsidRDefault="003160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53784B" w14:textId="77777777" w:rsidR="00316034" w:rsidRDefault="003160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51BA0" w14:textId="77777777" w:rsidR="007D4663" w:rsidRDefault="007D4663" w:rsidP="005F3F88">
      <w:pPr>
        <w:spacing w:after="0" w:line="240" w:lineRule="auto"/>
      </w:pPr>
      <w:r>
        <w:separator/>
      </w:r>
    </w:p>
  </w:footnote>
  <w:footnote w:type="continuationSeparator" w:id="0">
    <w:p w14:paraId="257463F4" w14:textId="77777777" w:rsidR="007D4663" w:rsidRDefault="007D4663" w:rsidP="005F3F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301E5D" w14:textId="77777777" w:rsidR="00316034" w:rsidRDefault="003160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345352" w14:textId="015AE12A" w:rsidR="005F3F88" w:rsidRDefault="00595198" w:rsidP="005F3F88">
    <w:pPr>
      <w:pStyle w:val="Header"/>
    </w:pPr>
    <w:r>
      <w:t>OPTION #1</w:t>
    </w:r>
    <w:r w:rsidR="00316034">
      <w:t>:</w:t>
    </w:r>
    <w:r>
      <w:t xml:space="preserve"> ROC VS</w:t>
    </w:r>
    <w:r w:rsidR="00316034">
      <w:t>.</w:t>
    </w:r>
    <w:r>
      <w:t xml:space="preserve"> LIFT CHART</w:t>
    </w:r>
    <w:r w:rsidR="005F3F88">
      <w:tab/>
    </w:r>
    <w:r w:rsidR="005F3F88">
      <w:tab/>
    </w:r>
    <w:sdt>
      <w:sdtPr>
        <w:id w:val="-9031361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5F3F88">
          <w:fldChar w:fldCharType="begin"/>
        </w:r>
        <w:r w:rsidR="005F3F88">
          <w:instrText xml:space="preserve"> PAGE   \* MERGEFORMAT </w:instrText>
        </w:r>
        <w:r w:rsidR="005F3F88">
          <w:fldChar w:fldCharType="separate"/>
        </w:r>
        <w:r w:rsidR="005F3F88">
          <w:rPr>
            <w:noProof/>
          </w:rPr>
          <w:t>2</w:t>
        </w:r>
        <w:r w:rsidR="005F3F88">
          <w:rPr>
            <w:noProof/>
          </w:rPr>
          <w:fldChar w:fldCharType="end"/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E101AF" w14:textId="03457E64" w:rsidR="005F3F88" w:rsidRDefault="005F3F88" w:rsidP="005F3F88">
    <w:pPr>
      <w:pStyle w:val="Header"/>
    </w:pPr>
    <w:r>
      <w:t xml:space="preserve">Running head: </w:t>
    </w:r>
    <w:r w:rsidR="00595198">
      <w:t>OPTION #1</w:t>
    </w:r>
    <w:r w:rsidR="00316034">
      <w:t>:</w:t>
    </w:r>
    <w:r w:rsidR="00595198">
      <w:t xml:space="preserve"> ROC VS</w:t>
    </w:r>
    <w:r w:rsidR="00316034">
      <w:t>.</w:t>
    </w:r>
    <w:r w:rsidR="00595198">
      <w:t xml:space="preserve"> LIFT CHART</w:t>
    </w:r>
    <w:r>
      <w:tab/>
    </w:r>
    <w:sdt>
      <w:sdtPr>
        <w:id w:val="168601728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rPr>
            <w:noProof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S2MLAwMra0MLC0NDBS0lEKTi0uzszPAymwqAUAzP6S3iwAAAA="/>
  </w:docVars>
  <w:rsids>
    <w:rsidRoot w:val="00595198"/>
    <w:rsid w:val="000070E6"/>
    <w:rsid w:val="00013290"/>
    <w:rsid w:val="000263FE"/>
    <w:rsid w:val="000278C4"/>
    <w:rsid w:val="00032C4E"/>
    <w:rsid w:val="00040FF5"/>
    <w:rsid w:val="0004707A"/>
    <w:rsid w:val="000526FE"/>
    <w:rsid w:val="00056297"/>
    <w:rsid w:val="000624F9"/>
    <w:rsid w:val="0006514E"/>
    <w:rsid w:val="00067CF0"/>
    <w:rsid w:val="000700C3"/>
    <w:rsid w:val="00074B55"/>
    <w:rsid w:val="00084535"/>
    <w:rsid w:val="00086629"/>
    <w:rsid w:val="00086DA9"/>
    <w:rsid w:val="00087E44"/>
    <w:rsid w:val="00091243"/>
    <w:rsid w:val="0009409C"/>
    <w:rsid w:val="000A673A"/>
    <w:rsid w:val="000B0DEF"/>
    <w:rsid w:val="000B18B2"/>
    <w:rsid w:val="000C7AE5"/>
    <w:rsid w:val="000D5621"/>
    <w:rsid w:val="000D6463"/>
    <w:rsid w:val="000D6D09"/>
    <w:rsid w:val="000E5D66"/>
    <w:rsid w:val="000E5FAC"/>
    <w:rsid w:val="000F3C1F"/>
    <w:rsid w:val="000F40AA"/>
    <w:rsid w:val="001036A0"/>
    <w:rsid w:val="001059EF"/>
    <w:rsid w:val="001103C3"/>
    <w:rsid w:val="00111531"/>
    <w:rsid w:val="0011338B"/>
    <w:rsid w:val="0013011E"/>
    <w:rsid w:val="00132D69"/>
    <w:rsid w:val="00137691"/>
    <w:rsid w:val="00141715"/>
    <w:rsid w:val="00143292"/>
    <w:rsid w:val="00144F3E"/>
    <w:rsid w:val="001472B7"/>
    <w:rsid w:val="001504AB"/>
    <w:rsid w:val="001619A7"/>
    <w:rsid w:val="001630DF"/>
    <w:rsid w:val="00194B42"/>
    <w:rsid w:val="001A1041"/>
    <w:rsid w:val="001A4288"/>
    <w:rsid w:val="001B4163"/>
    <w:rsid w:val="001C67A0"/>
    <w:rsid w:val="001C6EB4"/>
    <w:rsid w:val="001D5EE9"/>
    <w:rsid w:val="001E1488"/>
    <w:rsid w:val="001F23E1"/>
    <w:rsid w:val="001F796E"/>
    <w:rsid w:val="002071AB"/>
    <w:rsid w:val="00210FB3"/>
    <w:rsid w:val="00212746"/>
    <w:rsid w:val="00212832"/>
    <w:rsid w:val="002206DE"/>
    <w:rsid w:val="00220B1F"/>
    <w:rsid w:val="00231833"/>
    <w:rsid w:val="00233628"/>
    <w:rsid w:val="00236147"/>
    <w:rsid w:val="002401C6"/>
    <w:rsid w:val="002408AA"/>
    <w:rsid w:val="00251113"/>
    <w:rsid w:val="00255D13"/>
    <w:rsid w:val="0026658B"/>
    <w:rsid w:val="00270E1B"/>
    <w:rsid w:val="0027201B"/>
    <w:rsid w:val="00274B1C"/>
    <w:rsid w:val="00294D8E"/>
    <w:rsid w:val="00295B23"/>
    <w:rsid w:val="002A0AC0"/>
    <w:rsid w:val="002A121B"/>
    <w:rsid w:val="002A2B1E"/>
    <w:rsid w:val="002A58AD"/>
    <w:rsid w:val="002B0F23"/>
    <w:rsid w:val="002B186E"/>
    <w:rsid w:val="002B3FCE"/>
    <w:rsid w:val="002D50E0"/>
    <w:rsid w:val="002D6431"/>
    <w:rsid w:val="002E11B6"/>
    <w:rsid w:val="002E3734"/>
    <w:rsid w:val="002F10DB"/>
    <w:rsid w:val="002F5B89"/>
    <w:rsid w:val="002F69F1"/>
    <w:rsid w:val="003033B2"/>
    <w:rsid w:val="0031051D"/>
    <w:rsid w:val="0031303D"/>
    <w:rsid w:val="00316034"/>
    <w:rsid w:val="00316298"/>
    <w:rsid w:val="00321BDE"/>
    <w:rsid w:val="00321EC6"/>
    <w:rsid w:val="00335BBE"/>
    <w:rsid w:val="00340B85"/>
    <w:rsid w:val="003423E1"/>
    <w:rsid w:val="00343F8A"/>
    <w:rsid w:val="00345736"/>
    <w:rsid w:val="00346ADE"/>
    <w:rsid w:val="00350372"/>
    <w:rsid w:val="00352C1C"/>
    <w:rsid w:val="003547C1"/>
    <w:rsid w:val="003602DD"/>
    <w:rsid w:val="0037153B"/>
    <w:rsid w:val="00381B22"/>
    <w:rsid w:val="00386BC3"/>
    <w:rsid w:val="00391A77"/>
    <w:rsid w:val="00394166"/>
    <w:rsid w:val="003A7B39"/>
    <w:rsid w:val="003B43C7"/>
    <w:rsid w:val="003C442B"/>
    <w:rsid w:val="003C52C4"/>
    <w:rsid w:val="003C750B"/>
    <w:rsid w:val="003D228C"/>
    <w:rsid w:val="003D6C79"/>
    <w:rsid w:val="003D7F1C"/>
    <w:rsid w:val="003E05AC"/>
    <w:rsid w:val="003E07B3"/>
    <w:rsid w:val="003E190B"/>
    <w:rsid w:val="003E3267"/>
    <w:rsid w:val="003E5A39"/>
    <w:rsid w:val="003F0B9D"/>
    <w:rsid w:val="003F5E6A"/>
    <w:rsid w:val="00410412"/>
    <w:rsid w:val="0041089B"/>
    <w:rsid w:val="00410DEA"/>
    <w:rsid w:val="004135F9"/>
    <w:rsid w:val="00422760"/>
    <w:rsid w:val="00422CBC"/>
    <w:rsid w:val="0042623B"/>
    <w:rsid w:val="00427527"/>
    <w:rsid w:val="004306AA"/>
    <w:rsid w:val="0043159B"/>
    <w:rsid w:val="004459A3"/>
    <w:rsid w:val="004544D8"/>
    <w:rsid w:val="00457760"/>
    <w:rsid w:val="004600D4"/>
    <w:rsid w:val="00463AA3"/>
    <w:rsid w:val="004670BE"/>
    <w:rsid w:val="004673C4"/>
    <w:rsid w:val="00482B19"/>
    <w:rsid w:val="004844C9"/>
    <w:rsid w:val="00484D4B"/>
    <w:rsid w:val="004904DB"/>
    <w:rsid w:val="0049241B"/>
    <w:rsid w:val="00492D77"/>
    <w:rsid w:val="004948CD"/>
    <w:rsid w:val="004A19FC"/>
    <w:rsid w:val="004A51CA"/>
    <w:rsid w:val="004B0921"/>
    <w:rsid w:val="004B285D"/>
    <w:rsid w:val="004B45BA"/>
    <w:rsid w:val="004B5A0C"/>
    <w:rsid w:val="004C0144"/>
    <w:rsid w:val="004C1CC5"/>
    <w:rsid w:val="004C45E0"/>
    <w:rsid w:val="004D57FA"/>
    <w:rsid w:val="004D7DD6"/>
    <w:rsid w:val="004E0051"/>
    <w:rsid w:val="004E2116"/>
    <w:rsid w:val="004E7650"/>
    <w:rsid w:val="004F4F9C"/>
    <w:rsid w:val="004F65B7"/>
    <w:rsid w:val="00502617"/>
    <w:rsid w:val="00506BA0"/>
    <w:rsid w:val="00507AB4"/>
    <w:rsid w:val="00520D8B"/>
    <w:rsid w:val="00521625"/>
    <w:rsid w:val="00524EC1"/>
    <w:rsid w:val="005339A7"/>
    <w:rsid w:val="00534A0D"/>
    <w:rsid w:val="005405A5"/>
    <w:rsid w:val="00544C85"/>
    <w:rsid w:val="00553516"/>
    <w:rsid w:val="0055478F"/>
    <w:rsid w:val="00556443"/>
    <w:rsid w:val="00556F8D"/>
    <w:rsid w:val="0056563E"/>
    <w:rsid w:val="00570949"/>
    <w:rsid w:val="00571035"/>
    <w:rsid w:val="00571DC7"/>
    <w:rsid w:val="00582502"/>
    <w:rsid w:val="00585FF4"/>
    <w:rsid w:val="00587F09"/>
    <w:rsid w:val="005908E1"/>
    <w:rsid w:val="00590A1B"/>
    <w:rsid w:val="005938C1"/>
    <w:rsid w:val="00595198"/>
    <w:rsid w:val="005968A5"/>
    <w:rsid w:val="005A242F"/>
    <w:rsid w:val="005A3D7A"/>
    <w:rsid w:val="005B4496"/>
    <w:rsid w:val="005C0E1E"/>
    <w:rsid w:val="005C26B7"/>
    <w:rsid w:val="005C5F88"/>
    <w:rsid w:val="005D2225"/>
    <w:rsid w:val="005D44C3"/>
    <w:rsid w:val="005D45D5"/>
    <w:rsid w:val="005D6DFD"/>
    <w:rsid w:val="005D757C"/>
    <w:rsid w:val="005E5E04"/>
    <w:rsid w:val="005E69D4"/>
    <w:rsid w:val="005E7A38"/>
    <w:rsid w:val="005F3D00"/>
    <w:rsid w:val="005F3F88"/>
    <w:rsid w:val="005F6C8A"/>
    <w:rsid w:val="005F7169"/>
    <w:rsid w:val="005F73B6"/>
    <w:rsid w:val="005F76A8"/>
    <w:rsid w:val="005F7FA8"/>
    <w:rsid w:val="006032E7"/>
    <w:rsid w:val="00607920"/>
    <w:rsid w:val="0061590E"/>
    <w:rsid w:val="00620981"/>
    <w:rsid w:val="006236C8"/>
    <w:rsid w:val="00624692"/>
    <w:rsid w:val="00625415"/>
    <w:rsid w:val="0064008D"/>
    <w:rsid w:val="006476EB"/>
    <w:rsid w:val="00647CF5"/>
    <w:rsid w:val="00652047"/>
    <w:rsid w:val="00653411"/>
    <w:rsid w:val="00654282"/>
    <w:rsid w:val="00674EE3"/>
    <w:rsid w:val="00675EFE"/>
    <w:rsid w:val="00677008"/>
    <w:rsid w:val="0067763C"/>
    <w:rsid w:val="00683BFC"/>
    <w:rsid w:val="006858A1"/>
    <w:rsid w:val="006952D4"/>
    <w:rsid w:val="006979F4"/>
    <w:rsid w:val="006A13F6"/>
    <w:rsid w:val="006A3A0F"/>
    <w:rsid w:val="006A3BCC"/>
    <w:rsid w:val="006A3FAF"/>
    <w:rsid w:val="006A4D8F"/>
    <w:rsid w:val="006A55E3"/>
    <w:rsid w:val="006B3B5B"/>
    <w:rsid w:val="006B4E87"/>
    <w:rsid w:val="006D3220"/>
    <w:rsid w:val="006D68D8"/>
    <w:rsid w:val="006D6CD0"/>
    <w:rsid w:val="006E0315"/>
    <w:rsid w:val="006E3E1B"/>
    <w:rsid w:val="006E784F"/>
    <w:rsid w:val="006E789C"/>
    <w:rsid w:val="006F1377"/>
    <w:rsid w:val="006F2658"/>
    <w:rsid w:val="00700129"/>
    <w:rsid w:val="00707E7B"/>
    <w:rsid w:val="00711E2E"/>
    <w:rsid w:val="0071406D"/>
    <w:rsid w:val="0071481F"/>
    <w:rsid w:val="00725CDF"/>
    <w:rsid w:val="00734684"/>
    <w:rsid w:val="007363B4"/>
    <w:rsid w:val="00737414"/>
    <w:rsid w:val="00737DC2"/>
    <w:rsid w:val="007413E2"/>
    <w:rsid w:val="00744DCE"/>
    <w:rsid w:val="007519B9"/>
    <w:rsid w:val="007540AE"/>
    <w:rsid w:val="007569AC"/>
    <w:rsid w:val="00762442"/>
    <w:rsid w:val="00763F1F"/>
    <w:rsid w:val="00767722"/>
    <w:rsid w:val="0077046E"/>
    <w:rsid w:val="007711F8"/>
    <w:rsid w:val="00773052"/>
    <w:rsid w:val="0077505B"/>
    <w:rsid w:val="00793E65"/>
    <w:rsid w:val="007B5FDA"/>
    <w:rsid w:val="007C2A06"/>
    <w:rsid w:val="007D1118"/>
    <w:rsid w:val="007D1650"/>
    <w:rsid w:val="007D1B1A"/>
    <w:rsid w:val="007D4663"/>
    <w:rsid w:val="007E278B"/>
    <w:rsid w:val="007F1482"/>
    <w:rsid w:val="007F2A35"/>
    <w:rsid w:val="007F537B"/>
    <w:rsid w:val="007F7E4C"/>
    <w:rsid w:val="008101DA"/>
    <w:rsid w:val="008113F0"/>
    <w:rsid w:val="008131EA"/>
    <w:rsid w:val="0081799A"/>
    <w:rsid w:val="0082685D"/>
    <w:rsid w:val="00832057"/>
    <w:rsid w:val="00834369"/>
    <w:rsid w:val="0084161E"/>
    <w:rsid w:val="00850F59"/>
    <w:rsid w:val="00854899"/>
    <w:rsid w:val="00867B5D"/>
    <w:rsid w:val="008805F5"/>
    <w:rsid w:val="0088077E"/>
    <w:rsid w:val="00887089"/>
    <w:rsid w:val="0089219B"/>
    <w:rsid w:val="008940EC"/>
    <w:rsid w:val="0089596D"/>
    <w:rsid w:val="008B7F08"/>
    <w:rsid w:val="008D071E"/>
    <w:rsid w:val="008D1CCA"/>
    <w:rsid w:val="008D4FB4"/>
    <w:rsid w:val="008D5F62"/>
    <w:rsid w:val="008D7C03"/>
    <w:rsid w:val="008E32CE"/>
    <w:rsid w:val="008E4E32"/>
    <w:rsid w:val="008E5DBF"/>
    <w:rsid w:val="008E62FA"/>
    <w:rsid w:val="008E73D1"/>
    <w:rsid w:val="008F2BB6"/>
    <w:rsid w:val="008F56B1"/>
    <w:rsid w:val="008F7297"/>
    <w:rsid w:val="0090338B"/>
    <w:rsid w:val="009118A8"/>
    <w:rsid w:val="009236EE"/>
    <w:rsid w:val="00926CF6"/>
    <w:rsid w:val="00945963"/>
    <w:rsid w:val="00951384"/>
    <w:rsid w:val="00952FDD"/>
    <w:rsid w:val="00953C40"/>
    <w:rsid w:val="00962A46"/>
    <w:rsid w:val="009668E3"/>
    <w:rsid w:val="00970842"/>
    <w:rsid w:val="00981756"/>
    <w:rsid w:val="00993A5D"/>
    <w:rsid w:val="009B2536"/>
    <w:rsid w:val="009C0C94"/>
    <w:rsid w:val="009C4523"/>
    <w:rsid w:val="009C5449"/>
    <w:rsid w:val="009E1193"/>
    <w:rsid w:val="009E190A"/>
    <w:rsid w:val="009F0D4C"/>
    <w:rsid w:val="009F3C91"/>
    <w:rsid w:val="009F44C8"/>
    <w:rsid w:val="00A04846"/>
    <w:rsid w:val="00A04C8F"/>
    <w:rsid w:val="00A10FB7"/>
    <w:rsid w:val="00A12E60"/>
    <w:rsid w:val="00A1586B"/>
    <w:rsid w:val="00A161CF"/>
    <w:rsid w:val="00A239B2"/>
    <w:rsid w:val="00A26FDE"/>
    <w:rsid w:val="00A353A5"/>
    <w:rsid w:val="00A36061"/>
    <w:rsid w:val="00A4391A"/>
    <w:rsid w:val="00A448C4"/>
    <w:rsid w:val="00A45C31"/>
    <w:rsid w:val="00A506FA"/>
    <w:rsid w:val="00A54F9E"/>
    <w:rsid w:val="00A5587A"/>
    <w:rsid w:val="00A641F1"/>
    <w:rsid w:val="00A6757A"/>
    <w:rsid w:val="00A70E9B"/>
    <w:rsid w:val="00A70F04"/>
    <w:rsid w:val="00A81654"/>
    <w:rsid w:val="00A82528"/>
    <w:rsid w:val="00A84D05"/>
    <w:rsid w:val="00AA451B"/>
    <w:rsid w:val="00AB7B70"/>
    <w:rsid w:val="00AC196B"/>
    <w:rsid w:val="00AC3304"/>
    <w:rsid w:val="00AC56A9"/>
    <w:rsid w:val="00AC7BFC"/>
    <w:rsid w:val="00AD0389"/>
    <w:rsid w:val="00AD4FC0"/>
    <w:rsid w:val="00AD6749"/>
    <w:rsid w:val="00AE5C0F"/>
    <w:rsid w:val="00AE7AD4"/>
    <w:rsid w:val="00AF3776"/>
    <w:rsid w:val="00AF6B19"/>
    <w:rsid w:val="00B069E9"/>
    <w:rsid w:val="00B1167F"/>
    <w:rsid w:val="00B21156"/>
    <w:rsid w:val="00B2274B"/>
    <w:rsid w:val="00B24F12"/>
    <w:rsid w:val="00B26BE3"/>
    <w:rsid w:val="00B3186C"/>
    <w:rsid w:val="00B35631"/>
    <w:rsid w:val="00B35964"/>
    <w:rsid w:val="00B35BC9"/>
    <w:rsid w:val="00B371C6"/>
    <w:rsid w:val="00B40E33"/>
    <w:rsid w:val="00B43653"/>
    <w:rsid w:val="00B45C8C"/>
    <w:rsid w:val="00B50C3F"/>
    <w:rsid w:val="00B51B41"/>
    <w:rsid w:val="00B77AD8"/>
    <w:rsid w:val="00B833AA"/>
    <w:rsid w:val="00B84557"/>
    <w:rsid w:val="00B926C8"/>
    <w:rsid w:val="00B92A24"/>
    <w:rsid w:val="00B92D16"/>
    <w:rsid w:val="00B95E17"/>
    <w:rsid w:val="00BA0754"/>
    <w:rsid w:val="00BA160A"/>
    <w:rsid w:val="00BA53E5"/>
    <w:rsid w:val="00BA5F15"/>
    <w:rsid w:val="00BA6357"/>
    <w:rsid w:val="00BB3ECA"/>
    <w:rsid w:val="00BB68A6"/>
    <w:rsid w:val="00BB7D4A"/>
    <w:rsid w:val="00BC013D"/>
    <w:rsid w:val="00BC4445"/>
    <w:rsid w:val="00BC6373"/>
    <w:rsid w:val="00BC70BA"/>
    <w:rsid w:val="00BD7962"/>
    <w:rsid w:val="00BF19C8"/>
    <w:rsid w:val="00C071F4"/>
    <w:rsid w:val="00C11052"/>
    <w:rsid w:val="00C21BD7"/>
    <w:rsid w:val="00C32C58"/>
    <w:rsid w:val="00C34892"/>
    <w:rsid w:val="00C40B2A"/>
    <w:rsid w:val="00C462A1"/>
    <w:rsid w:val="00C571E4"/>
    <w:rsid w:val="00C65079"/>
    <w:rsid w:val="00C8436E"/>
    <w:rsid w:val="00C8698D"/>
    <w:rsid w:val="00C92FD5"/>
    <w:rsid w:val="00C94FA6"/>
    <w:rsid w:val="00C951BC"/>
    <w:rsid w:val="00C96048"/>
    <w:rsid w:val="00CA4C6A"/>
    <w:rsid w:val="00CA5661"/>
    <w:rsid w:val="00CA5926"/>
    <w:rsid w:val="00CC17A5"/>
    <w:rsid w:val="00CC2709"/>
    <w:rsid w:val="00CD3CFF"/>
    <w:rsid w:val="00CD7294"/>
    <w:rsid w:val="00CD7A88"/>
    <w:rsid w:val="00CE63C5"/>
    <w:rsid w:val="00D02F9B"/>
    <w:rsid w:val="00D0414F"/>
    <w:rsid w:val="00D1031F"/>
    <w:rsid w:val="00D10F30"/>
    <w:rsid w:val="00D15A6A"/>
    <w:rsid w:val="00D20D7E"/>
    <w:rsid w:val="00D2347D"/>
    <w:rsid w:val="00D2463B"/>
    <w:rsid w:val="00D24CBA"/>
    <w:rsid w:val="00D33533"/>
    <w:rsid w:val="00D33BA3"/>
    <w:rsid w:val="00D34DF5"/>
    <w:rsid w:val="00D355FE"/>
    <w:rsid w:val="00D36080"/>
    <w:rsid w:val="00D366B5"/>
    <w:rsid w:val="00D40868"/>
    <w:rsid w:val="00D4133F"/>
    <w:rsid w:val="00D5569F"/>
    <w:rsid w:val="00D57072"/>
    <w:rsid w:val="00D574A5"/>
    <w:rsid w:val="00D630D3"/>
    <w:rsid w:val="00D712AC"/>
    <w:rsid w:val="00D809D0"/>
    <w:rsid w:val="00D90F65"/>
    <w:rsid w:val="00D92C2B"/>
    <w:rsid w:val="00D9444E"/>
    <w:rsid w:val="00DB35AA"/>
    <w:rsid w:val="00DB3DDC"/>
    <w:rsid w:val="00DC075A"/>
    <w:rsid w:val="00DC18F8"/>
    <w:rsid w:val="00DD454F"/>
    <w:rsid w:val="00DD53D2"/>
    <w:rsid w:val="00DE3335"/>
    <w:rsid w:val="00DE6AAF"/>
    <w:rsid w:val="00DF0106"/>
    <w:rsid w:val="00DF030E"/>
    <w:rsid w:val="00DF7B98"/>
    <w:rsid w:val="00E001D3"/>
    <w:rsid w:val="00E02248"/>
    <w:rsid w:val="00E03917"/>
    <w:rsid w:val="00E07AA2"/>
    <w:rsid w:val="00E30383"/>
    <w:rsid w:val="00E317EB"/>
    <w:rsid w:val="00E3461C"/>
    <w:rsid w:val="00E348DC"/>
    <w:rsid w:val="00E3691B"/>
    <w:rsid w:val="00E40EEE"/>
    <w:rsid w:val="00E46AE5"/>
    <w:rsid w:val="00E552CF"/>
    <w:rsid w:val="00E63F9C"/>
    <w:rsid w:val="00E64BEC"/>
    <w:rsid w:val="00E70FB7"/>
    <w:rsid w:val="00E76D1B"/>
    <w:rsid w:val="00E80A56"/>
    <w:rsid w:val="00E90BA9"/>
    <w:rsid w:val="00EA4C76"/>
    <w:rsid w:val="00EB13CD"/>
    <w:rsid w:val="00EB440B"/>
    <w:rsid w:val="00EB4907"/>
    <w:rsid w:val="00EC5B13"/>
    <w:rsid w:val="00F03E29"/>
    <w:rsid w:val="00F10020"/>
    <w:rsid w:val="00F16B97"/>
    <w:rsid w:val="00F23076"/>
    <w:rsid w:val="00F2319D"/>
    <w:rsid w:val="00F236E5"/>
    <w:rsid w:val="00F24124"/>
    <w:rsid w:val="00F26C08"/>
    <w:rsid w:val="00F27621"/>
    <w:rsid w:val="00F30F0C"/>
    <w:rsid w:val="00F41281"/>
    <w:rsid w:val="00F41ED3"/>
    <w:rsid w:val="00F50A19"/>
    <w:rsid w:val="00F61C52"/>
    <w:rsid w:val="00F77906"/>
    <w:rsid w:val="00F77930"/>
    <w:rsid w:val="00F77AA1"/>
    <w:rsid w:val="00F822B8"/>
    <w:rsid w:val="00F83873"/>
    <w:rsid w:val="00F95F2B"/>
    <w:rsid w:val="00FA1A5F"/>
    <w:rsid w:val="00FA3FA8"/>
    <w:rsid w:val="00FA74C7"/>
    <w:rsid w:val="00FD172A"/>
    <w:rsid w:val="00FD3EA5"/>
    <w:rsid w:val="00FD4E0D"/>
    <w:rsid w:val="00FD5385"/>
    <w:rsid w:val="00FD5E85"/>
    <w:rsid w:val="00FE4133"/>
    <w:rsid w:val="00FE6D89"/>
    <w:rsid w:val="00FF45A4"/>
    <w:rsid w:val="00FF7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2E964"/>
  <w15:chartTrackingRefBased/>
  <w15:docId w15:val="{9B03FE29-D6DE-4BB1-8E43-AEC803853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2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nt0">
    <w:name w:val="fnt0"/>
    <w:rsid w:val="00C462A1"/>
    <w:rPr>
      <w:color w:val="000000"/>
      <w:shd w:val="clear" w:color="auto" w:fill="FFFFFF"/>
    </w:rPr>
  </w:style>
  <w:style w:type="paragraph" w:styleId="Header">
    <w:name w:val="header"/>
    <w:basedOn w:val="Normal"/>
    <w:link w:val="Head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3F88"/>
  </w:style>
  <w:style w:type="paragraph" w:styleId="Footer">
    <w:name w:val="footer"/>
    <w:basedOn w:val="Normal"/>
    <w:link w:val="FooterChar"/>
    <w:uiPriority w:val="99"/>
    <w:unhideWhenUsed/>
    <w:rsid w:val="005F3F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3F88"/>
  </w:style>
  <w:style w:type="character" w:styleId="PlaceholderText">
    <w:name w:val="Placeholder Text"/>
    <w:basedOn w:val="DefaultParagraphFont"/>
    <w:uiPriority w:val="99"/>
    <w:semiHidden/>
    <w:rsid w:val="00DE333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D10F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21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21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61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8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24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hyperlink" Target="https://doi.org/10.1016/j.patrec.2005.10.010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2.jp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jpeg"/><Relationship Id="rId22" Type="http://schemas.openxmlformats.org/officeDocument/2006/relationships/hyperlink" Target="https://platform.virdocs.com/r/s/0/doc/503437/sp/21743566/mi/74416482?cfi=%2F4%2F2%2F12%2F6%2F4%2F1%3A81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5b8edcfd5ce8d99e/Documents/Custom%20Office%20Templates/APA-Cover-Page-Template-New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838B26-0ED4-4ABE-AECB-AA1FE816D6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APA-Cover-Page-Template-New.dotm</Template>
  <TotalTime>739</TotalTime>
  <Pages>5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</dc:creator>
  <cp:keywords/>
  <dc:description/>
  <cp:lastModifiedBy>Scott Miner</cp:lastModifiedBy>
  <cp:revision>506</cp:revision>
  <dcterms:created xsi:type="dcterms:W3CDTF">2020-03-15T17:05:00Z</dcterms:created>
  <dcterms:modified xsi:type="dcterms:W3CDTF">2020-03-16T06:04:00Z</dcterms:modified>
</cp:coreProperties>
</file>